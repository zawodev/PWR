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4F65C" w14:textId="77777777" w:rsidR="0082653F" w:rsidRPr="00361C03" w:rsidRDefault="0082653F">
      <w:pPr>
        <w:pStyle w:val="Tytu"/>
        <w:rPr>
          <w:lang w:val="pl-PL"/>
        </w:rPr>
      </w:pPr>
    </w:p>
    <w:p w14:paraId="1B0C1E09" w14:textId="77777777" w:rsidR="0082653F" w:rsidRPr="00361C03" w:rsidRDefault="0082653F">
      <w:pPr>
        <w:pStyle w:val="Tytu"/>
        <w:rPr>
          <w:lang w:val="pl-PL"/>
        </w:rPr>
      </w:pPr>
    </w:p>
    <w:p w14:paraId="3AE9076D" w14:textId="77777777" w:rsidR="0082653F" w:rsidRPr="00361C03" w:rsidRDefault="0082653F" w:rsidP="0082653F">
      <w:pPr>
        <w:rPr>
          <w:lang w:val="pl-PL"/>
        </w:rPr>
      </w:pPr>
    </w:p>
    <w:p w14:paraId="18CEB75E" w14:textId="77777777" w:rsidR="0082653F" w:rsidRPr="00361C03" w:rsidRDefault="0082653F" w:rsidP="0082653F">
      <w:pPr>
        <w:rPr>
          <w:lang w:val="pl-PL"/>
        </w:rPr>
      </w:pPr>
    </w:p>
    <w:p w14:paraId="4D5D51A9" w14:textId="77777777" w:rsidR="0082653F" w:rsidRPr="00361C03" w:rsidRDefault="0082653F" w:rsidP="0082653F">
      <w:pPr>
        <w:rPr>
          <w:lang w:val="pl-PL"/>
        </w:rPr>
      </w:pPr>
    </w:p>
    <w:p w14:paraId="1012A94C" w14:textId="77777777" w:rsidR="0082653F" w:rsidRPr="00361C03" w:rsidRDefault="0082653F" w:rsidP="0082653F">
      <w:pPr>
        <w:rPr>
          <w:lang w:val="pl-PL"/>
        </w:rPr>
      </w:pPr>
    </w:p>
    <w:p w14:paraId="36F5877A" w14:textId="77777777" w:rsidR="0082653F" w:rsidRPr="00361C03" w:rsidRDefault="0082653F" w:rsidP="0082653F">
      <w:pPr>
        <w:rPr>
          <w:lang w:val="pl-PL"/>
        </w:rPr>
      </w:pPr>
    </w:p>
    <w:p w14:paraId="045B1603" w14:textId="77777777" w:rsidR="0082653F" w:rsidRPr="00361C03" w:rsidRDefault="0082653F" w:rsidP="0082653F">
      <w:pPr>
        <w:rPr>
          <w:lang w:val="pl-PL"/>
        </w:rPr>
      </w:pPr>
    </w:p>
    <w:p w14:paraId="35681787" w14:textId="77777777" w:rsidR="0082653F" w:rsidRPr="00361C03" w:rsidRDefault="0082653F" w:rsidP="0082653F">
      <w:pPr>
        <w:rPr>
          <w:lang w:val="pl-PL"/>
        </w:rPr>
      </w:pPr>
    </w:p>
    <w:p w14:paraId="755B76D9" w14:textId="77777777" w:rsidR="0082653F" w:rsidRPr="00361C03" w:rsidRDefault="0082653F" w:rsidP="0082653F">
      <w:pPr>
        <w:rPr>
          <w:lang w:val="pl-PL"/>
        </w:rPr>
      </w:pPr>
    </w:p>
    <w:p w14:paraId="50EB56BF" w14:textId="77777777" w:rsidR="0082653F" w:rsidRPr="00361C03" w:rsidRDefault="0082653F" w:rsidP="0082653F">
      <w:pPr>
        <w:rPr>
          <w:lang w:val="pl-PL"/>
        </w:rPr>
      </w:pPr>
    </w:p>
    <w:p w14:paraId="6F6BB739" w14:textId="77777777" w:rsidR="00870059" w:rsidRPr="00361C03" w:rsidRDefault="00870059" w:rsidP="00870059">
      <w:pPr>
        <w:pStyle w:val="Tytu"/>
        <w:rPr>
          <w:lang w:val="pl-PL"/>
        </w:rPr>
      </w:pPr>
      <w:r w:rsidRPr="00361C03">
        <w:rPr>
          <w:lang w:val="pl-PL"/>
        </w:rPr>
        <w:t>Wyniki etapu I</w:t>
      </w:r>
      <w:r w:rsidR="00F73F94" w:rsidRPr="00361C03">
        <w:rPr>
          <w:lang w:val="pl-PL"/>
        </w:rPr>
        <w:t>V</w:t>
      </w:r>
      <w:r w:rsidRPr="00361C03">
        <w:rPr>
          <w:lang w:val="pl-PL"/>
        </w:rPr>
        <w:t xml:space="preserve">: </w:t>
      </w:r>
      <w:r w:rsidR="00F73F94" w:rsidRPr="00361C03">
        <w:rPr>
          <w:lang w:val="pl-PL"/>
        </w:rPr>
        <w:t>Implementacja i testy</w:t>
      </w:r>
    </w:p>
    <w:p w14:paraId="1260FDBF" w14:textId="77777777" w:rsidR="00870059" w:rsidRPr="00361C03" w:rsidRDefault="00870059" w:rsidP="00870059">
      <w:pPr>
        <w:rPr>
          <w:lang w:val="pl-PL"/>
        </w:rPr>
      </w:pPr>
    </w:p>
    <w:p w14:paraId="2DF33B90" w14:textId="33E3C95D" w:rsidR="0082653F" w:rsidRPr="00361C03" w:rsidRDefault="007E116E" w:rsidP="007E116E">
      <w:pPr>
        <w:pStyle w:val="Tytu"/>
        <w:rPr>
          <w:lang w:val="pl-PL"/>
        </w:rPr>
      </w:pPr>
      <w:r w:rsidRPr="000354E3">
        <w:rPr>
          <w:lang w:val="pl-PL"/>
        </w:rPr>
        <w:t>System monitorowania przejazdów pojazdów autonomicznych „Al-</w:t>
      </w:r>
      <w:proofErr w:type="spellStart"/>
      <w:r w:rsidRPr="000354E3">
        <w:rPr>
          <w:lang w:val="pl-PL"/>
        </w:rPr>
        <w:t>Cab</w:t>
      </w:r>
      <w:proofErr w:type="spellEnd"/>
      <w:r w:rsidRPr="000354E3">
        <w:rPr>
          <w:lang w:val="pl-PL"/>
        </w:rPr>
        <w:t>”</w:t>
      </w:r>
      <w:r w:rsidR="0082653F" w:rsidRPr="00361C03">
        <w:rPr>
          <w:lang w:val="pl-PL"/>
        </w:rPr>
        <w:fldChar w:fldCharType="begin"/>
      </w:r>
      <w:r w:rsidR="0082653F" w:rsidRPr="00361C03">
        <w:rPr>
          <w:lang w:val="pl-PL"/>
        </w:rPr>
        <w:instrText xml:space="preserve"> SUBJECT  \* MERGEFORMAT </w:instrText>
      </w:r>
      <w:r w:rsidR="0082653F" w:rsidRPr="00361C03">
        <w:rPr>
          <w:lang w:val="pl-PL"/>
        </w:rPr>
        <w:fldChar w:fldCharType="separate"/>
      </w:r>
      <w:r w:rsidR="0082653F" w:rsidRPr="00361C03">
        <w:rPr>
          <w:lang w:val="pl-PL"/>
        </w:rPr>
        <w:fldChar w:fldCharType="end"/>
      </w:r>
    </w:p>
    <w:p w14:paraId="6740DF79" w14:textId="77777777" w:rsidR="0082653F" w:rsidRPr="00361C03" w:rsidRDefault="0082653F" w:rsidP="0082653F">
      <w:pPr>
        <w:rPr>
          <w:lang w:val="pl-PL"/>
        </w:rPr>
      </w:pPr>
    </w:p>
    <w:p w14:paraId="3ECA0ED5" w14:textId="77777777" w:rsidR="0082653F" w:rsidRPr="00361C03" w:rsidRDefault="0082653F" w:rsidP="0082653F">
      <w:pPr>
        <w:rPr>
          <w:lang w:val="pl-PL"/>
        </w:rPr>
      </w:pPr>
    </w:p>
    <w:p w14:paraId="68A7CE1A" w14:textId="77777777" w:rsidR="0082653F" w:rsidRPr="00361C03" w:rsidRDefault="0082653F" w:rsidP="0082653F">
      <w:pPr>
        <w:rPr>
          <w:lang w:val="pl-PL"/>
        </w:rPr>
      </w:pPr>
    </w:p>
    <w:p w14:paraId="089ABBA7" w14:textId="77777777" w:rsidR="0082653F" w:rsidRPr="00361C03" w:rsidRDefault="0082653F">
      <w:pPr>
        <w:pStyle w:val="Tytu"/>
        <w:rPr>
          <w:lang w:val="pl-PL"/>
        </w:rPr>
      </w:pPr>
      <w:r w:rsidRPr="00361C03">
        <w:rPr>
          <w:lang w:val="pl-PL"/>
        </w:rPr>
        <w:t>Projektowanie oprogramowania</w:t>
      </w:r>
    </w:p>
    <w:p w14:paraId="331DA0FA" w14:textId="77777777" w:rsidR="0082653F" w:rsidRPr="00361C03" w:rsidRDefault="0082653F" w:rsidP="0082653F">
      <w:pPr>
        <w:rPr>
          <w:lang w:val="pl-PL"/>
        </w:rPr>
      </w:pPr>
    </w:p>
    <w:p w14:paraId="12B57036" w14:textId="77777777" w:rsidR="0082653F" w:rsidRPr="00361C03" w:rsidRDefault="0082653F" w:rsidP="0082653F">
      <w:pPr>
        <w:rPr>
          <w:lang w:val="pl-PL"/>
        </w:rPr>
      </w:pPr>
    </w:p>
    <w:p w14:paraId="559E95D7" w14:textId="77777777" w:rsidR="0082653F" w:rsidRPr="00361C03" w:rsidRDefault="0082653F" w:rsidP="0082653F">
      <w:pPr>
        <w:rPr>
          <w:lang w:val="pl-PL"/>
        </w:rPr>
      </w:pPr>
    </w:p>
    <w:p w14:paraId="3FE74B39" w14:textId="77777777" w:rsidR="0082653F" w:rsidRPr="00361C03" w:rsidRDefault="0082653F" w:rsidP="0082653F">
      <w:pPr>
        <w:rPr>
          <w:lang w:val="pl-PL"/>
        </w:rPr>
      </w:pPr>
    </w:p>
    <w:p w14:paraId="273D95B0" w14:textId="77777777" w:rsidR="0082653F" w:rsidRPr="00361C03" w:rsidRDefault="0082653F" w:rsidP="0082653F">
      <w:pPr>
        <w:rPr>
          <w:lang w:val="pl-PL"/>
        </w:rPr>
      </w:pPr>
    </w:p>
    <w:p w14:paraId="00A43B76" w14:textId="77777777" w:rsidR="0082653F" w:rsidRPr="00361C03" w:rsidRDefault="0082653F" w:rsidP="0082653F">
      <w:pPr>
        <w:rPr>
          <w:lang w:val="pl-PL"/>
        </w:rPr>
      </w:pPr>
    </w:p>
    <w:p w14:paraId="3789CC06" w14:textId="77777777" w:rsidR="0082653F" w:rsidRPr="00361C03" w:rsidRDefault="0082653F" w:rsidP="0082653F">
      <w:pPr>
        <w:rPr>
          <w:lang w:val="pl-PL"/>
        </w:rPr>
      </w:pPr>
    </w:p>
    <w:p w14:paraId="3C64D7D3" w14:textId="77777777" w:rsidR="0082653F" w:rsidRPr="00361C03" w:rsidRDefault="0082653F" w:rsidP="0082653F">
      <w:pPr>
        <w:rPr>
          <w:lang w:val="pl-PL"/>
        </w:rPr>
      </w:pPr>
      <w:r w:rsidRPr="00361C03">
        <w:rPr>
          <w:lang w:val="pl-PL"/>
        </w:rPr>
        <w:t>Skład zespołu:</w:t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  <w:t>Prowadzący:</w:t>
      </w:r>
    </w:p>
    <w:p w14:paraId="6D3D0176" w14:textId="77777777" w:rsidR="0046393D" w:rsidRDefault="0046393D" w:rsidP="0046393D">
      <w:pPr>
        <w:rPr>
          <w:b/>
          <w:bCs/>
          <w:lang w:val="pl-PL"/>
        </w:rPr>
      </w:pPr>
      <w:r w:rsidRPr="00864027">
        <w:rPr>
          <w:lang w:val="pl-PL"/>
        </w:rPr>
        <w:t>Aleksander Stepaniuk 272644</w:t>
      </w:r>
      <w:r>
        <w:rPr>
          <w:lang w:val="pl-PL"/>
        </w:rPr>
        <w:t xml:space="preserve"> </w:t>
      </w:r>
    </w:p>
    <w:p w14:paraId="586DF451" w14:textId="77777777" w:rsidR="0046393D" w:rsidRPr="00864027" w:rsidRDefault="0046393D" w:rsidP="0046393D">
      <w:pPr>
        <w:rPr>
          <w:lang w:val="pl-PL"/>
        </w:rPr>
      </w:pPr>
      <w:r w:rsidRPr="00864027">
        <w:rPr>
          <w:lang w:val="pl-PL"/>
        </w:rPr>
        <w:t>Kacper Zakrzewski 272693</w:t>
      </w:r>
    </w:p>
    <w:p w14:paraId="0D42A95C" w14:textId="77777777" w:rsidR="0046393D" w:rsidRPr="002373A2" w:rsidRDefault="0046393D" w:rsidP="0046393D">
      <w:pPr>
        <w:rPr>
          <w:lang w:val="pl-PL"/>
        </w:rPr>
      </w:pPr>
      <w:r w:rsidRPr="00864027">
        <w:rPr>
          <w:lang w:val="pl-PL"/>
        </w:rPr>
        <w:t>Bartosz Dusza 272704</w:t>
      </w:r>
    </w:p>
    <w:p w14:paraId="03B89033" w14:textId="77777777" w:rsidR="0082653F" w:rsidRPr="00361C03" w:rsidRDefault="0082653F" w:rsidP="0082653F">
      <w:pPr>
        <w:rPr>
          <w:lang w:val="pl-PL"/>
        </w:rPr>
      </w:pPr>
    </w:p>
    <w:p w14:paraId="5A80A022" w14:textId="77777777" w:rsidR="00685AA7" w:rsidRPr="00361C03" w:rsidRDefault="0082653F">
      <w:pPr>
        <w:pStyle w:val="Tytu"/>
        <w:rPr>
          <w:lang w:val="pl-PL"/>
        </w:rPr>
      </w:pPr>
      <w:r w:rsidRPr="00361C03">
        <w:rPr>
          <w:lang w:val="pl-PL"/>
        </w:rPr>
        <w:br w:type="page"/>
      </w:r>
    </w:p>
    <w:p w14:paraId="138C2D9E" w14:textId="77777777" w:rsidR="00870059" w:rsidRPr="00361C03" w:rsidRDefault="00F73F94" w:rsidP="002373A2">
      <w:pPr>
        <w:pStyle w:val="Tytu"/>
        <w:rPr>
          <w:lang w:val="pl-PL"/>
        </w:rPr>
      </w:pPr>
      <w:r w:rsidRPr="00361C03">
        <w:rPr>
          <w:lang w:val="pl-PL"/>
        </w:rPr>
        <w:lastRenderedPageBreak/>
        <w:t>Implementacja</w:t>
      </w:r>
    </w:p>
    <w:p w14:paraId="03BEC425" w14:textId="77777777" w:rsidR="002373A2" w:rsidRPr="00361C03" w:rsidRDefault="00F73F94" w:rsidP="002373A2">
      <w:pPr>
        <w:pStyle w:val="Nagwek1"/>
        <w:rPr>
          <w:lang w:val="pl-PL"/>
        </w:rPr>
      </w:pPr>
      <w:r w:rsidRPr="00361C03">
        <w:rPr>
          <w:lang w:val="pl-PL"/>
        </w:rPr>
        <w:t xml:space="preserve">Struktura kodu </w:t>
      </w:r>
    </w:p>
    <w:p w14:paraId="145C3FF2" w14:textId="7700AC12" w:rsidR="005B7F1A" w:rsidRPr="005B7F1A" w:rsidRDefault="005B7F1A" w:rsidP="005B7F1A">
      <w:pPr>
        <w:rPr>
          <w:lang w:val="pl-PL"/>
        </w:rPr>
      </w:pPr>
      <w:r w:rsidRPr="005B7F1A">
        <w:rPr>
          <w:noProof/>
          <w:lang w:val="pl-PL"/>
        </w:rPr>
        <w:drawing>
          <wp:inline distT="0" distB="0" distL="0" distR="0" wp14:anchorId="6FD6339C" wp14:editId="5B246905">
            <wp:extent cx="2210108" cy="5229955"/>
            <wp:effectExtent l="0" t="0" r="0" b="8890"/>
            <wp:docPr id="2104484047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84047" name="Obraz 1" descr="Obraz zawierający tekst, zrzut ekranu, me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0215" w14:textId="77777777" w:rsidR="007C3AE1" w:rsidRPr="005B7F1A" w:rsidRDefault="007C3AE1" w:rsidP="005B7F1A">
      <w:pPr>
        <w:rPr>
          <w:lang w:val="pl-PL"/>
        </w:rPr>
      </w:pPr>
    </w:p>
    <w:p w14:paraId="279D88C6" w14:textId="77777777" w:rsidR="00F73F94" w:rsidRPr="00361C03" w:rsidRDefault="00F73F94" w:rsidP="00F73F94">
      <w:pPr>
        <w:pStyle w:val="Nagwek1"/>
        <w:rPr>
          <w:lang w:val="pl-PL"/>
        </w:rPr>
      </w:pPr>
      <w:r w:rsidRPr="00361C03">
        <w:rPr>
          <w:lang w:val="pl-PL"/>
        </w:rPr>
        <w:t xml:space="preserve">Generacja kodu </w:t>
      </w:r>
    </w:p>
    <w:p w14:paraId="3B9B7E29" w14:textId="5B6C8E29" w:rsidR="00370B41" w:rsidRDefault="00370B41" w:rsidP="00F73F94">
      <w:pPr>
        <w:pStyle w:val="InfoBlue"/>
        <w:rPr>
          <w:rFonts w:ascii="Times New Roman" w:hAnsi="Times New Roman"/>
          <w:i w:val="0"/>
          <w:color w:val="auto"/>
          <w:lang w:val="pl-PL"/>
        </w:rPr>
      </w:pPr>
      <w:r w:rsidRPr="00370B41">
        <w:rPr>
          <w:rFonts w:ascii="Times New Roman" w:hAnsi="Times New Roman"/>
          <w:i w:val="0"/>
          <w:color w:val="auto"/>
          <w:lang w:val="pl-PL"/>
        </w:rPr>
        <w:t xml:space="preserve">Niektóre części kodu źródłowego zostały wygenerowane automatycznie przez </w:t>
      </w:r>
      <w:proofErr w:type="spellStart"/>
      <w:r w:rsidRPr="00370B41">
        <w:rPr>
          <w:rFonts w:ascii="Times New Roman" w:hAnsi="Times New Roman"/>
          <w:b/>
          <w:bCs/>
          <w:i w:val="0"/>
          <w:color w:val="auto"/>
          <w:lang w:val="pl-PL"/>
        </w:rPr>
        <w:t>Flutter</w:t>
      </w:r>
      <w:proofErr w:type="spellEnd"/>
      <w:r w:rsidRPr="00370B41">
        <w:rPr>
          <w:rFonts w:ascii="Times New Roman" w:hAnsi="Times New Roman"/>
          <w:b/>
          <w:bCs/>
          <w:i w:val="0"/>
          <w:color w:val="auto"/>
          <w:lang w:val="pl-PL"/>
        </w:rPr>
        <w:t xml:space="preserve"> SDK</w:t>
      </w:r>
      <w:r w:rsidRPr="00370B41">
        <w:rPr>
          <w:rFonts w:ascii="Times New Roman" w:hAnsi="Times New Roman"/>
          <w:i w:val="0"/>
          <w:color w:val="auto"/>
          <w:lang w:val="pl-PL"/>
        </w:rPr>
        <w:t xml:space="preserve"> podczas korzystania z poleceń takich jak </w:t>
      </w:r>
      <w:proofErr w:type="spellStart"/>
      <w:r w:rsidRPr="00370B41">
        <w:rPr>
          <w:rFonts w:ascii="Times New Roman" w:hAnsi="Times New Roman"/>
          <w:i w:val="0"/>
          <w:color w:val="auto"/>
          <w:lang w:val="pl-PL"/>
        </w:rPr>
        <w:t>flutter</w:t>
      </w:r>
      <w:proofErr w:type="spellEnd"/>
      <w:r w:rsidRPr="00370B41">
        <w:rPr>
          <w:rFonts w:ascii="Times New Roman" w:hAnsi="Times New Roman"/>
          <w:i w:val="0"/>
          <w:color w:val="auto"/>
          <w:lang w:val="pl-PL"/>
        </w:rPr>
        <w:t xml:space="preserve"> </w:t>
      </w:r>
      <w:proofErr w:type="spellStart"/>
      <w:r w:rsidRPr="00370B41">
        <w:rPr>
          <w:rFonts w:ascii="Times New Roman" w:hAnsi="Times New Roman"/>
          <w:i w:val="0"/>
          <w:color w:val="auto"/>
          <w:lang w:val="pl-PL"/>
        </w:rPr>
        <w:t>create</w:t>
      </w:r>
      <w:proofErr w:type="spellEnd"/>
      <w:r w:rsidRPr="00370B41">
        <w:rPr>
          <w:rFonts w:ascii="Times New Roman" w:hAnsi="Times New Roman"/>
          <w:i w:val="0"/>
          <w:color w:val="auto"/>
          <w:lang w:val="pl-PL"/>
        </w:rPr>
        <w:t xml:space="preserve"> oraz </w:t>
      </w:r>
      <w:proofErr w:type="spellStart"/>
      <w:r w:rsidRPr="00370B41">
        <w:rPr>
          <w:rFonts w:ascii="Times New Roman" w:hAnsi="Times New Roman"/>
          <w:i w:val="0"/>
          <w:color w:val="auto"/>
          <w:lang w:val="pl-PL"/>
        </w:rPr>
        <w:t>flutter</w:t>
      </w:r>
      <w:proofErr w:type="spellEnd"/>
      <w:r w:rsidRPr="00370B41">
        <w:rPr>
          <w:rFonts w:ascii="Times New Roman" w:hAnsi="Times New Roman"/>
          <w:i w:val="0"/>
          <w:color w:val="auto"/>
          <w:lang w:val="pl-PL"/>
        </w:rPr>
        <w:t xml:space="preserve"> pub </w:t>
      </w:r>
      <w:proofErr w:type="spellStart"/>
      <w:r w:rsidRPr="00370B41">
        <w:rPr>
          <w:rFonts w:ascii="Times New Roman" w:hAnsi="Times New Roman"/>
          <w:i w:val="0"/>
          <w:color w:val="auto"/>
          <w:lang w:val="pl-PL"/>
        </w:rPr>
        <w:t>get</w:t>
      </w:r>
      <w:proofErr w:type="spellEnd"/>
      <w:r>
        <w:rPr>
          <w:rFonts w:ascii="Times New Roman" w:hAnsi="Times New Roman"/>
          <w:i w:val="0"/>
          <w:color w:val="auto"/>
          <w:lang w:val="pl-PL"/>
        </w:rPr>
        <w:t>.</w:t>
      </w:r>
    </w:p>
    <w:p w14:paraId="2D81335D" w14:textId="77777777" w:rsidR="007C3AE1" w:rsidRPr="007C3AE1" w:rsidRDefault="007C3AE1" w:rsidP="007C3AE1">
      <w:pPr>
        <w:pStyle w:val="Tekstpodstawowy"/>
        <w:rPr>
          <w:lang w:val="pl-PL"/>
        </w:rPr>
      </w:pPr>
    </w:p>
    <w:p w14:paraId="23E67021" w14:textId="77777777" w:rsidR="00F73F94" w:rsidRPr="00361C03" w:rsidRDefault="00F73F94" w:rsidP="00F73F94">
      <w:pPr>
        <w:pStyle w:val="Nagwek1"/>
        <w:rPr>
          <w:lang w:val="pl-PL"/>
        </w:rPr>
      </w:pPr>
      <w:r w:rsidRPr="00361C03">
        <w:rPr>
          <w:lang w:val="pl-PL"/>
        </w:rPr>
        <w:t>Wzorce projektowe</w:t>
      </w:r>
    </w:p>
    <w:p w14:paraId="7E69A4AC" w14:textId="7241F89B" w:rsidR="00361C03" w:rsidRPr="00754E17" w:rsidRDefault="00503B09" w:rsidP="00754E17">
      <w:pPr>
        <w:pStyle w:val="InfoBlue"/>
        <w:rPr>
          <w:rFonts w:ascii="Times New Roman" w:hAnsi="Times New Roman"/>
          <w:i w:val="0"/>
          <w:color w:val="auto"/>
          <w:lang w:val="pl-PL"/>
        </w:rPr>
      </w:pPr>
      <w:r w:rsidRPr="00503B09">
        <w:rPr>
          <w:rFonts w:ascii="Times New Roman" w:hAnsi="Times New Roman"/>
          <w:i w:val="0"/>
          <w:color w:val="auto"/>
          <w:lang w:val="pl-PL"/>
        </w:rPr>
        <w:t xml:space="preserve">Podczas implementacji aplikacji wykorzystano wzorzec projektowy </w:t>
      </w:r>
      <w:r w:rsidRPr="00503B09">
        <w:rPr>
          <w:rFonts w:ascii="Times New Roman" w:hAnsi="Times New Roman"/>
          <w:b/>
          <w:bCs/>
          <w:i w:val="0"/>
          <w:color w:val="auto"/>
          <w:lang w:val="pl-PL"/>
        </w:rPr>
        <w:t>Provider</w:t>
      </w:r>
      <w:r w:rsidRPr="00503B09">
        <w:rPr>
          <w:rFonts w:ascii="Times New Roman" w:hAnsi="Times New Roman"/>
          <w:i w:val="0"/>
          <w:color w:val="auto"/>
          <w:lang w:val="pl-PL"/>
        </w:rPr>
        <w:t xml:space="preserve"> zgodny z architekturą </w:t>
      </w:r>
      <w:proofErr w:type="spellStart"/>
      <w:r w:rsidRPr="00503B09">
        <w:rPr>
          <w:rFonts w:ascii="Times New Roman" w:hAnsi="Times New Roman"/>
          <w:i w:val="0"/>
          <w:color w:val="auto"/>
          <w:lang w:val="pl-PL"/>
        </w:rPr>
        <w:t>Fluttera</w:t>
      </w:r>
      <w:proofErr w:type="spellEnd"/>
      <w:r w:rsidRPr="00503B09">
        <w:rPr>
          <w:rFonts w:ascii="Times New Roman" w:hAnsi="Times New Roman"/>
          <w:i w:val="0"/>
          <w:color w:val="auto"/>
          <w:lang w:val="pl-PL"/>
        </w:rPr>
        <w:t xml:space="preserve">. Wzorzec ten umożliwił efektywne zarządzanie stanem aplikacji, ułatwiając komunikację między widżetami bez konieczności przekazywania danych przez wiele poziomów hierarchii komponentów. Dzięki temu aplikacja jest bardziej modułowa, skalowalna i łatwiejsza w utrzymaniu. </w:t>
      </w:r>
    </w:p>
    <w:p w14:paraId="04394820" w14:textId="77777777" w:rsidR="00271ED0" w:rsidRPr="009C47FA" w:rsidRDefault="00271ED0">
      <w:pPr>
        <w:widowControl/>
        <w:spacing w:line="240" w:lineRule="auto"/>
        <w:rPr>
          <w:rFonts w:ascii="Arial" w:hAnsi="Arial"/>
          <w:b/>
          <w:sz w:val="36"/>
          <w:lang w:val="pl-PL"/>
        </w:rPr>
      </w:pPr>
      <w:r w:rsidRPr="009C47FA">
        <w:rPr>
          <w:lang w:val="pl-PL"/>
        </w:rPr>
        <w:br w:type="page"/>
      </w:r>
    </w:p>
    <w:p w14:paraId="56111363" w14:textId="5066AB4B" w:rsidR="002373A2" w:rsidRPr="00361C03" w:rsidRDefault="00F73F94" w:rsidP="00CD4689">
      <w:pPr>
        <w:pStyle w:val="Tytu"/>
        <w:rPr>
          <w:lang w:val="pl-PL"/>
        </w:rPr>
      </w:pPr>
      <w:r w:rsidRPr="00361C03">
        <w:rPr>
          <w:lang w:val="pl-PL"/>
        </w:rPr>
        <w:lastRenderedPageBreak/>
        <w:t>Testowanie</w:t>
      </w:r>
    </w:p>
    <w:p w14:paraId="6F496479" w14:textId="79D730D0" w:rsidR="00F73F94" w:rsidRPr="00CD4689" w:rsidRDefault="00F73F94" w:rsidP="00F73F94">
      <w:pPr>
        <w:pStyle w:val="Nagwek1"/>
        <w:numPr>
          <w:ilvl w:val="0"/>
          <w:numId w:val="31"/>
        </w:numPr>
        <w:rPr>
          <w:lang w:val="pl-PL"/>
        </w:rPr>
      </w:pPr>
      <w:r w:rsidRPr="00361C03">
        <w:rPr>
          <w:lang w:val="pl-PL"/>
        </w:rPr>
        <w:t>Testy systemowe – przypadki/procedury testowe</w:t>
      </w:r>
    </w:p>
    <w:p w14:paraId="6B0FA594" w14:textId="77777777" w:rsidR="005E662D" w:rsidRPr="00361C03" w:rsidRDefault="005E662D" w:rsidP="005E662D">
      <w:pPr>
        <w:pStyle w:val="Nagwek2"/>
        <w:rPr>
          <w:lang w:val="pl-PL"/>
        </w:rPr>
      </w:pPr>
      <w:r>
        <w:rPr>
          <w:lang w:val="pl-PL"/>
        </w:rPr>
        <w:t>Wybór pojazdu i miejsca docelowego przejazdu (Aleksander Stepaniuk 272644)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4673"/>
        <w:gridCol w:w="1843"/>
        <w:gridCol w:w="2835"/>
      </w:tblGrid>
      <w:tr w:rsidR="005E662D" w:rsidRPr="009C47FA" w14:paraId="77357690" w14:textId="77777777">
        <w:tc>
          <w:tcPr>
            <w:tcW w:w="9351" w:type="dxa"/>
            <w:gridSpan w:val="3"/>
          </w:tcPr>
          <w:p w14:paraId="52500F88" w14:textId="59E68F27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 xml:space="preserve">: </w:t>
            </w:r>
            <w:r w:rsidR="005E7118">
              <w:rPr>
                <w:lang w:val="pl-PL"/>
              </w:rPr>
              <w:t>1</w:t>
            </w:r>
          </w:p>
          <w:p w14:paraId="6470BC7B" w14:textId="77777777" w:rsidR="005E662D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 xml:space="preserve">: Początkowy stan </w:t>
            </w:r>
            <w:proofErr w:type="spellStart"/>
            <w:r>
              <w:rPr>
                <w:lang w:val="pl-PL"/>
              </w:rPr>
              <w:t>MapScreen</w:t>
            </w:r>
            <w:proofErr w:type="spellEnd"/>
          </w:p>
          <w:p w14:paraId="53FB9FFC" w14:textId="77777777" w:rsidR="005E662D" w:rsidRPr="00361C03" w:rsidRDefault="005E662D">
            <w:pPr>
              <w:rPr>
                <w:lang w:val="pl-PL"/>
              </w:rPr>
            </w:pPr>
            <w:r>
              <w:rPr>
                <w:lang w:val="pl-PL"/>
              </w:rPr>
              <w:t xml:space="preserve">Warunki wstępne: Uruchomienie widoku </w:t>
            </w:r>
            <w:proofErr w:type="spellStart"/>
            <w:r>
              <w:rPr>
                <w:lang w:val="pl-PL"/>
              </w:rPr>
              <w:t>MapScreen</w:t>
            </w:r>
            <w:proofErr w:type="spellEnd"/>
          </w:p>
        </w:tc>
      </w:tr>
      <w:tr w:rsidR="005E662D" w:rsidRPr="00361C03" w14:paraId="7915AD86" w14:textId="77777777">
        <w:trPr>
          <w:trHeight w:val="432"/>
        </w:trPr>
        <w:tc>
          <w:tcPr>
            <w:tcW w:w="4673" w:type="dxa"/>
          </w:tcPr>
          <w:p w14:paraId="5912615B" w14:textId="77777777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1843" w:type="dxa"/>
          </w:tcPr>
          <w:p w14:paraId="312DC164" w14:textId="77777777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835" w:type="dxa"/>
          </w:tcPr>
          <w:p w14:paraId="4360F14B" w14:textId="77777777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5E662D" w:rsidRPr="009C47FA" w14:paraId="7358C0A9" w14:textId="77777777">
        <w:tc>
          <w:tcPr>
            <w:tcW w:w="4673" w:type="dxa"/>
          </w:tcPr>
          <w:p w14:paraId="4FAEE15E" w14:textId="77777777" w:rsidR="005E662D" w:rsidRPr="000941A5" w:rsidRDefault="005E662D" w:rsidP="005E662D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r w:rsidRPr="000941A5">
              <w:rPr>
                <w:lang w:val="pl-PL"/>
              </w:rPr>
              <w:t xml:space="preserve">Użytkownik otwiera ekran </w:t>
            </w:r>
            <w:proofErr w:type="spellStart"/>
            <w:r w:rsidRPr="000941A5">
              <w:rPr>
                <w:lang w:val="pl-PL"/>
              </w:rPr>
              <w:t>MapScreen</w:t>
            </w:r>
            <w:proofErr w:type="spellEnd"/>
            <w:r w:rsidRPr="000941A5">
              <w:rPr>
                <w:lang w:val="pl-PL"/>
              </w:rPr>
              <w:t>.</w:t>
            </w:r>
          </w:p>
          <w:p w14:paraId="0308BE60" w14:textId="77777777" w:rsidR="005E662D" w:rsidRPr="000941A5" w:rsidRDefault="005E662D" w:rsidP="005E662D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r w:rsidRPr="000941A5">
              <w:rPr>
                <w:lang w:val="pl-PL"/>
              </w:rPr>
              <w:t>Aplikacja wczytuje początkowe dane ekranu.</w:t>
            </w:r>
          </w:p>
          <w:p w14:paraId="017C1995" w14:textId="77777777" w:rsidR="005E662D" w:rsidRPr="000941A5" w:rsidRDefault="005E662D" w:rsidP="005E662D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r w:rsidRPr="000941A5">
              <w:rPr>
                <w:lang w:val="pl-PL"/>
              </w:rPr>
              <w:t>Wyświetlane są domyślne wartości (np. cena 0.00</w:t>
            </w:r>
            <w:r>
              <w:rPr>
                <w:lang w:val="pl-PL"/>
              </w:rPr>
              <w:t xml:space="preserve"> PLN, długość trasy N/A km, czas podróży N/A min</w:t>
            </w:r>
            <w:r w:rsidRPr="000941A5">
              <w:rPr>
                <w:lang w:val="pl-PL"/>
              </w:rPr>
              <w:t>).</w:t>
            </w:r>
          </w:p>
        </w:tc>
        <w:tc>
          <w:tcPr>
            <w:tcW w:w="1843" w:type="dxa"/>
          </w:tcPr>
          <w:p w14:paraId="10EE1F28" w14:textId="77777777" w:rsidR="005E662D" w:rsidRPr="00361C03" w:rsidRDefault="005E662D">
            <w:pPr>
              <w:rPr>
                <w:lang w:val="pl-PL"/>
              </w:rPr>
            </w:pPr>
            <w:r>
              <w:rPr>
                <w:lang w:val="pl-PL"/>
              </w:rPr>
              <w:t>Wybrany pojazd</w:t>
            </w:r>
          </w:p>
        </w:tc>
        <w:tc>
          <w:tcPr>
            <w:tcW w:w="2835" w:type="dxa"/>
          </w:tcPr>
          <w:p w14:paraId="1A2E0A95" w14:textId="77777777" w:rsidR="005E662D" w:rsidRPr="00361C03" w:rsidRDefault="005E662D">
            <w:pPr>
              <w:rPr>
                <w:lang w:val="pl-PL"/>
              </w:rPr>
            </w:pPr>
            <w:r w:rsidRPr="00A5645B">
              <w:rPr>
                <w:lang w:val="pl-PL"/>
              </w:rPr>
              <w:t xml:space="preserve">Widoczne </w:t>
            </w:r>
            <w:r>
              <w:rPr>
                <w:lang w:val="pl-PL"/>
              </w:rPr>
              <w:t xml:space="preserve">elementy: obrazek mapy bez zaznaczonej trasy, zdjęcie wybranego pojazdu oraz jego bardziej szczegółowe dane takie jak rocznik pojazdu, cena za przejazd 0.00 PLN, długość i czas trasy N/A. </w:t>
            </w:r>
          </w:p>
        </w:tc>
      </w:tr>
    </w:tbl>
    <w:p w14:paraId="2EE4112F" w14:textId="77777777" w:rsidR="005E662D" w:rsidRDefault="005E662D" w:rsidP="005E662D">
      <w:pPr>
        <w:pStyle w:val="Tekstpodstawowy"/>
        <w:spacing w:line="240" w:lineRule="auto"/>
        <w:ind w:left="0"/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4673"/>
        <w:gridCol w:w="1843"/>
        <w:gridCol w:w="2835"/>
      </w:tblGrid>
      <w:tr w:rsidR="005E662D" w:rsidRPr="009C47FA" w14:paraId="4F208FC0" w14:textId="77777777">
        <w:tc>
          <w:tcPr>
            <w:tcW w:w="9351" w:type="dxa"/>
            <w:gridSpan w:val="3"/>
          </w:tcPr>
          <w:p w14:paraId="7E73F271" w14:textId="26A0B0FE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 xml:space="preserve">: </w:t>
            </w:r>
            <w:r w:rsidR="005E7118">
              <w:rPr>
                <w:lang w:val="pl-PL"/>
              </w:rPr>
              <w:t>2</w:t>
            </w:r>
          </w:p>
          <w:p w14:paraId="4128C5FF" w14:textId="77777777" w:rsidR="005E662D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 Wybór trasy aktualizuje stan</w:t>
            </w:r>
          </w:p>
          <w:p w14:paraId="5440A5AC" w14:textId="77777777" w:rsidR="005E662D" w:rsidRPr="00361C03" w:rsidRDefault="005E662D">
            <w:pPr>
              <w:rPr>
                <w:lang w:val="pl-PL"/>
              </w:rPr>
            </w:pPr>
            <w:r>
              <w:rPr>
                <w:lang w:val="pl-PL"/>
              </w:rPr>
              <w:t xml:space="preserve">Warunki wstępne: Widok </w:t>
            </w:r>
            <w:proofErr w:type="spellStart"/>
            <w:r>
              <w:rPr>
                <w:lang w:val="pl-PL"/>
              </w:rPr>
              <w:t>MapScreen</w:t>
            </w:r>
            <w:proofErr w:type="spellEnd"/>
            <w:r>
              <w:rPr>
                <w:lang w:val="pl-PL"/>
              </w:rPr>
              <w:t xml:space="preserve"> jest aktywny</w:t>
            </w:r>
          </w:p>
        </w:tc>
      </w:tr>
      <w:tr w:rsidR="005E662D" w:rsidRPr="00361C03" w14:paraId="6511ADB6" w14:textId="77777777">
        <w:tc>
          <w:tcPr>
            <w:tcW w:w="4673" w:type="dxa"/>
          </w:tcPr>
          <w:p w14:paraId="2F37918B" w14:textId="77777777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1843" w:type="dxa"/>
          </w:tcPr>
          <w:p w14:paraId="01D73E58" w14:textId="77777777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835" w:type="dxa"/>
          </w:tcPr>
          <w:p w14:paraId="397F55F7" w14:textId="77777777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5E662D" w:rsidRPr="009C47FA" w14:paraId="663A37FD" w14:textId="77777777">
        <w:tc>
          <w:tcPr>
            <w:tcW w:w="4673" w:type="dxa"/>
          </w:tcPr>
          <w:p w14:paraId="72420CCF" w14:textId="77777777" w:rsidR="005E662D" w:rsidRPr="000941A5" w:rsidRDefault="005E662D" w:rsidP="005E662D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r w:rsidRPr="000941A5">
              <w:rPr>
                <w:lang w:val="pl-PL"/>
              </w:rPr>
              <w:t xml:space="preserve">Użytkownik otwiera ekran </w:t>
            </w:r>
            <w:proofErr w:type="spellStart"/>
            <w:r w:rsidRPr="000941A5">
              <w:rPr>
                <w:lang w:val="pl-PL"/>
              </w:rPr>
              <w:t>MapScreen</w:t>
            </w:r>
            <w:proofErr w:type="spellEnd"/>
            <w:r w:rsidRPr="000941A5">
              <w:rPr>
                <w:lang w:val="pl-PL"/>
              </w:rPr>
              <w:t>.</w:t>
            </w:r>
          </w:p>
          <w:p w14:paraId="6AF25E67" w14:textId="77777777" w:rsidR="005E662D" w:rsidRPr="000941A5" w:rsidRDefault="005E662D" w:rsidP="005E662D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r w:rsidRPr="000941A5">
              <w:rPr>
                <w:lang w:val="pl-PL"/>
              </w:rPr>
              <w:t>Użytkownik wybiera punkt na mapie, klikając w jego obszar.</w:t>
            </w:r>
          </w:p>
          <w:p w14:paraId="6F1C8356" w14:textId="77777777" w:rsidR="005E662D" w:rsidRPr="000941A5" w:rsidRDefault="005E662D" w:rsidP="005E662D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r w:rsidRPr="000941A5">
              <w:rPr>
                <w:lang w:val="pl-PL"/>
              </w:rPr>
              <w:t>Aplikacja wyświetla zaktualizowaną trasę, cenę</w:t>
            </w:r>
            <w:r>
              <w:rPr>
                <w:lang w:val="pl-PL"/>
              </w:rPr>
              <w:t>, długość, czas</w:t>
            </w:r>
            <w:r w:rsidRPr="000941A5">
              <w:rPr>
                <w:lang w:val="pl-PL"/>
              </w:rPr>
              <w:t xml:space="preserve"> oraz obraz mapy.</w:t>
            </w:r>
          </w:p>
        </w:tc>
        <w:tc>
          <w:tcPr>
            <w:tcW w:w="1843" w:type="dxa"/>
          </w:tcPr>
          <w:p w14:paraId="33E76611" w14:textId="77777777" w:rsidR="005E662D" w:rsidRPr="00361C03" w:rsidRDefault="005E662D">
            <w:pPr>
              <w:rPr>
                <w:lang w:val="pl-PL"/>
              </w:rPr>
            </w:pPr>
            <w:r>
              <w:rPr>
                <w:lang w:val="pl-PL"/>
              </w:rPr>
              <w:t>Wybrany pojazd</w:t>
            </w:r>
          </w:p>
        </w:tc>
        <w:tc>
          <w:tcPr>
            <w:tcW w:w="2835" w:type="dxa"/>
          </w:tcPr>
          <w:p w14:paraId="4F435C56" w14:textId="77777777" w:rsidR="005E662D" w:rsidRPr="00361C03" w:rsidRDefault="005E662D">
            <w:pPr>
              <w:rPr>
                <w:lang w:val="pl-PL"/>
              </w:rPr>
            </w:pPr>
            <w:r>
              <w:rPr>
                <w:lang w:val="pl-PL"/>
              </w:rPr>
              <w:t>Zaktualizowana mapa oraz poprawnie obliczona cena, długość i czas podróży.</w:t>
            </w:r>
          </w:p>
        </w:tc>
      </w:tr>
    </w:tbl>
    <w:p w14:paraId="6282E290" w14:textId="77777777" w:rsidR="005E662D" w:rsidRDefault="005E662D" w:rsidP="005E662D">
      <w:pPr>
        <w:pStyle w:val="Tekstpodstawowy"/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4673"/>
        <w:gridCol w:w="1843"/>
        <w:gridCol w:w="2835"/>
      </w:tblGrid>
      <w:tr w:rsidR="005E662D" w:rsidRPr="009C47FA" w14:paraId="40236BD4" w14:textId="77777777">
        <w:tc>
          <w:tcPr>
            <w:tcW w:w="9351" w:type="dxa"/>
            <w:gridSpan w:val="3"/>
          </w:tcPr>
          <w:p w14:paraId="523A9F9A" w14:textId="4CEE4FAE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 xml:space="preserve">: </w:t>
            </w:r>
            <w:r w:rsidR="005E7118">
              <w:rPr>
                <w:lang w:val="pl-PL"/>
              </w:rPr>
              <w:t>3</w:t>
            </w:r>
          </w:p>
          <w:p w14:paraId="2E09C95D" w14:textId="77777777" w:rsidR="005E662D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 Zatwierdzenie bez wybranej trasy wyświetla dialog błędu</w:t>
            </w:r>
          </w:p>
          <w:p w14:paraId="487EB646" w14:textId="77777777" w:rsidR="005E662D" w:rsidRPr="00361C03" w:rsidRDefault="005E662D">
            <w:pPr>
              <w:rPr>
                <w:lang w:val="pl-PL"/>
              </w:rPr>
            </w:pPr>
            <w:r>
              <w:rPr>
                <w:lang w:val="pl-PL"/>
              </w:rPr>
              <w:t xml:space="preserve">Warunki wstępne: Widok </w:t>
            </w:r>
            <w:proofErr w:type="spellStart"/>
            <w:r>
              <w:rPr>
                <w:lang w:val="pl-PL"/>
              </w:rPr>
              <w:t>MapScreen</w:t>
            </w:r>
            <w:proofErr w:type="spellEnd"/>
            <w:r>
              <w:rPr>
                <w:lang w:val="pl-PL"/>
              </w:rPr>
              <w:t xml:space="preserve"> jest aktywny</w:t>
            </w:r>
          </w:p>
        </w:tc>
      </w:tr>
      <w:tr w:rsidR="005E662D" w:rsidRPr="00361C03" w14:paraId="416BCEB0" w14:textId="77777777">
        <w:tc>
          <w:tcPr>
            <w:tcW w:w="4673" w:type="dxa"/>
          </w:tcPr>
          <w:p w14:paraId="29EC7A09" w14:textId="77777777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1843" w:type="dxa"/>
          </w:tcPr>
          <w:p w14:paraId="701272D3" w14:textId="77777777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835" w:type="dxa"/>
          </w:tcPr>
          <w:p w14:paraId="0ECBF467" w14:textId="77777777" w:rsidR="005E662D" w:rsidRPr="00361C03" w:rsidRDefault="005E662D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5E662D" w:rsidRPr="009C47FA" w14:paraId="725A94AB" w14:textId="77777777">
        <w:tc>
          <w:tcPr>
            <w:tcW w:w="4673" w:type="dxa"/>
          </w:tcPr>
          <w:p w14:paraId="5FE50369" w14:textId="77777777" w:rsidR="005E662D" w:rsidRPr="000941A5" w:rsidRDefault="005E662D" w:rsidP="005E662D">
            <w:pPr>
              <w:pStyle w:val="Akapitzlist"/>
              <w:numPr>
                <w:ilvl w:val="0"/>
                <w:numId w:val="39"/>
              </w:numPr>
              <w:rPr>
                <w:lang w:val="pl-PL"/>
              </w:rPr>
            </w:pPr>
            <w:r w:rsidRPr="000941A5">
              <w:rPr>
                <w:lang w:val="pl-PL"/>
              </w:rPr>
              <w:t xml:space="preserve">Użytkownik otwiera ekran </w:t>
            </w:r>
            <w:proofErr w:type="spellStart"/>
            <w:r w:rsidRPr="000941A5">
              <w:rPr>
                <w:lang w:val="pl-PL"/>
              </w:rPr>
              <w:t>MapScreen</w:t>
            </w:r>
            <w:proofErr w:type="spellEnd"/>
            <w:r w:rsidRPr="000941A5">
              <w:rPr>
                <w:lang w:val="pl-PL"/>
              </w:rPr>
              <w:t>.</w:t>
            </w:r>
          </w:p>
          <w:p w14:paraId="6FC0CC4D" w14:textId="77777777" w:rsidR="005E662D" w:rsidRPr="000941A5" w:rsidRDefault="005E662D" w:rsidP="005E662D">
            <w:pPr>
              <w:pStyle w:val="Akapitzlist"/>
              <w:numPr>
                <w:ilvl w:val="0"/>
                <w:numId w:val="39"/>
              </w:numPr>
              <w:rPr>
                <w:lang w:val="pl-PL"/>
              </w:rPr>
            </w:pPr>
            <w:r w:rsidRPr="000941A5">
              <w:rPr>
                <w:lang w:val="pl-PL"/>
              </w:rPr>
              <w:t>Użytkownik próbuje zatwierdzić trasę bez wyboru punktów na mapie.</w:t>
            </w:r>
          </w:p>
          <w:p w14:paraId="526A9B29" w14:textId="77777777" w:rsidR="005E662D" w:rsidRPr="000941A5" w:rsidRDefault="005E662D" w:rsidP="005E662D">
            <w:pPr>
              <w:pStyle w:val="Akapitzlist"/>
              <w:numPr>
                <w:ilvl w:val="0"/>
                <w:numId w:val="39"/>
              </w:numPr>
              <w:rPr>
                <w:lang w:val="pl-PL"/>
              </w:rPr>
            </w:pPr>
            <w:r w:rsidRPr="000941A5">
              <w:rPr>
                <w:lang w:val="pl-PL"/>
              </w:rPr>
              <w:t>Aplikacja wyświetla komunikat o błędzie "Nie wybrano żadnej trasy".</w:t>
            </w:r>
          </w:p>
        </w:tc>
        <w:tc>
          <w:tcPr>
            <w:tcW w:w="1843" w:type="dxa"/>
          </w:tcPr>
          <w:p w14:paraId="5ECF5107" w14:textId="77777777" w:rsidR="005E662D" w:rsidRPr="00361C03" w:rsidRDefault="005E662D">
            <w:pPr>
              <w:rPr>
                <w:lang w:val="pl-PL"/>
              </w:rPr>
            </w:pPr>
            <w:r>
              <w:rPr>
                <w:lang w:val="pl-PL"/>
              </w:rPr>
              <w:t>Wybrany pojazd</w:t>
            </w:r>
          </w:p>
        </w:tc>
        <w:tc>
          <w:tcPr>
            <w:tcW w:w="2835" w:type="dxa"/>
          </w:tcPr>
          <w:p w14:paraId="52647147" w14:textId="77777777" w:rsidR="005E662D" w:rsidRPr="00361C03" w:rsidRDefault="005E662D">
            <w:pPr>
              <w:rPr>
                <w:lang w:val="pl-PL"/>
              </w:rPr>
            </w:pPr>
            <w:r>
              <w:rPr>
                <w:lang w:val="pl-PL"/>
              </w:rPr>
              <w:t>Wyświetlenie komunikatu o braku wybranej trasy.</w:t>
            </w:r>
          </w:p>
        </w:tc>
      </w:tr>
    </w:tbl>
    <w:p w14:paraId="18066932" w14:textId="77777777" w:rsidR="005E662D" w:rsidRDefault="005E662D" w:rsidP="005E662D">
      <w:pPr>
        <w:pStyle w:val="Tekstpodstawowy"/>
        <w:rPr>
          <w:lang w:val="pl-PL"/>
        </w:rPr>
      </w:pPr>
    </w:p>
    <w:p w14:paraId="55A9B849" w14:textId="498E14B2" w:rsidR="005E662D" w:rsidRDefault="005E662D" w:rsidP="005E662D">
      <w:pPr>
        <w:rPr>
          <w:lang w:val="pl-PL"/>
        </w:rPr>
      </w:pPr>
      <w:r w:rsidRPr="007D390C">
        <w:rPr>
          <w:noProof/>
          <w:lang w:val="pl-PL"/>
        </w:rPr>
        <w:drawing>
          <wp:inline distT="0" distB="0" distL="0" distR="0" wp14:anchorId="63B87BEF" wp14:editId="37776667">
            <wp:extent cx="3743847" cy="866896"/>
            <wp:effectExtent l="0" t="0" r="0" b="9525"/>
            <wp:docPr id="9089692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69201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BC0A" w14:textId="77777777" w:rsidR="005E662D" w:rsidRDefault="005E662D">
      <w:pPr>
        <w:widowControl/>
        <w:spacing w:line="240" w:lineRule="auto"/>
        <w:rPr>
          <w:lang w:val="pl-PL"/>
        </w:rPr>
      </w:pPr>
      <w:r>
        <w:rPr>
          <w:lang w:val="pl-PL"/>
        </w:rPr>
        <w:br w:type="page"/>
      </w:r>
    </w:p>
    <w:p w14:paraId="6DA07914" w14:textId="22441604" w:rsidR="00F73F94" w:rsidRPr="00361C03" w:rsidRDefault="00AA6025" w:rsidP="00F73F94">
      <w:pPr>
        <w:pStyle w:val="Nagwek2"/>
        <w:rPr>
          <w:lang w:val="pl-PL"/>
        </w:rPr>
      </w:pPr>
      <w:r>
        <w:rPr>
          <w:lang w:val="pl-PL"/>
        </w:rPr>
        <w:lastRenderedPageBreak/>
        <w:t>Rejestracja użytkownika (Aleksander Stepaniuk 272644)</w:t>
      </w:r>
      <w:r w:rsidR="00F73F94" w:rsidRPr="00361C03">
        <w:rPr>
          <w:lang w:val="pl-PL"/>
        </w:rPr>
        <w:t xml:space="preserve"> 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4248"/>
        <w:gridCol w:w="2693"/>
        <w:gridCol w:w="2410"/>
      </w:tblGrid>
      <w:tr w:rsidR="00857E1A" w:rsidRPr="009C47FA" w14:paraId="58DF1EDB" w14:textId="77777777">
        <w:tc>
          <w:tcPr>
            <w:tcW w:w="9351" w:type="dxa"/>
            <w:gridSpan w:val="3"/>
          </w:tcPr>
          <w:p w14:paraId="4051EFAC" w14:textId="06547578" w:rsidR="00857E1A" w:rsidRPr="00361C03" w:rsidRDefault="00857E1A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</w:t>
            </w:r>
            <w:r w:rsidR="00B30576">
              <w:rPr>
                <w:lang w:val="pl-PL"/>
              </w:rPr>
              <w:t xml:space="preserve"> </w:t>
            </w:r>
            <w:r w:rsidR="005E7118">
              <w:rPr>
                <w:lang w:val="pl-PL"/>
              </w:rPr>
              <w:t>4</w:t>
            </w:r>
          </w:p>
          <w:p w14:paraId="2264799F" w14:textId="31D7E35B" w:rsidR="00857E1A" w:rsidRDefault="00857E1A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B30576">
              <w:rPr>
                <w:lang w:val="pl-PL"/>
              </w:rPr>
              <w:t xml:space="preserve"> </w:t>
            </w:r>
            <w:r w:rsidR="0092551F" w:rsidRPr="0092551F">
              <w:rPr>
                <w:lang w:val="pl-PL"/>
              </w:rPr>
              <w:t>Walidacja formularza – puste pola</w:t>
            </w:r>
          </w:p>
          <w:p w14:paraId="039A7DF7" w14:textId="5E235F40" w:rsidR="00857E1A" w:rsidRPr="00361C03" w:rsidRDefault="00857E1A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  <w:r w:rsidR="00ED0F49">
              <w:rPr>
                <w:lang w:val="pl-PL"/>
              </w:rPr>
              <w:t xml:space="preserve"> </w:t>
            </w:r>
            <w:r w:rsidR="006B0DDA">
              <w:rPr>
                <w:lang w:val="pl-PL"/>
              </w:rPr>
              <w:t xml:space="preserve">Widok </w:t>
            </w:r>
            <w:proofErr w:type="spellStart"/>
            <w:r w:rsidR="00A754B1">
              <w:rPr>
                <w:lang w:val="pl-PL"/>
              </w:rPr>
              <w:t>RegisterFragment</w:t>
            </w:r>
            <w:proofErr w:type="spellEnd"/>
            <w:r w:rsidR="00A754B1">
              <w:rPr>
                <w:lang w:val="pl-PL"/>
              </w:rPr>
              <w:t xml:space="preserve"> jest aktywny</w:t>
            </w:r>
          </w:p>
        </w:tc>
      </w:tr>
      <w:tr w:rsidR="00857E1A" w:rsidRPr="00361C03" w14:paraId="1643DF55" w14:textId="77777777" w:rsidTr="000941A5">
        <w:tc>
          <w:tcPr>
            <w:tcW w:w="4248" w:type="dxa"/>
          </w:tcPr>
          <w:p w14:paraId="02AFA542" w14:textId="77777777" w:rsidR="00857E1A" w:rsidRPr="00361C03" w:rsidRDefault="00857E1A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2693" w:type="dxa"/>
          </w:tcPr>
          <w:p w14:paraId="27638575" w14:textId="77777777" w:rsidR="00857E1A" w:rsidRPr="00361C03" w:rsidRDefault="00857E1A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3003A0FD" w14:textId="77777777" w:rsidR="00857E1A" w:rsidRPr="00361C03" w:rsidRDefault="00857E1A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857E1A" w:rsidRPr="009C47FA" w14:paraId="6F51DBAD" w14:textId="77777777" w:rsidTr="000941A5">
        <w:tc>
          <w:tcPr>
            <w:tcW w:w="4248" w:type="dxa"/>
          </w:tcPr>
          <w:p w14:paraId="1075BC0B" w14:textId="77777777" w:rsidR="00400167" w:rsidRPr="00400167" w:rsidRDefault="00400167" w:rsidP="000941A5">
            <w:pPr>
              <w:pStyle w:val="Akapitzlist"/>
              <w:numPr>
                <w:ilvl w:val="0"/>
                <w:numId w:val="33"/>
              </w:numPr>
              <w:rPr>
                <w:lang w:val="pl-PL"/>
              </w:rPr>
            </w:pPr>
            <w:r w:rsidRPr="00400167">
              <w:rPr>
                <w:lang w:val="pl-PL"/>
              </w:rPr>
              <w:t>Użytkownik otwiera ekran rejestracji.</w:t>
            </w:r>
          </w:p>
          <w:p w14:paraId="0FBBA746" w14:textId="77777777" w:rsidR="00400167" w:rsidRPr="00400167" w:rsidRDefault="00400167" w:rsidP="000941A5">
            <w:pPr>
              <w:pStyle w:val="Akapitzlist"/>
              <w:numPr>
                <w:ilvl w:val="0"/>
                <w:numId w:val="33"/>
              </w:numPr>
              <w:rPr>
                <w:lang w:val="pl-PL"/>
              </w:rPr>
            </w:pPr>
            <w:r w:rsidRPr="00400167">
              <w:rPr>
                <w:lang w:val="pl-PL"/>
              </w:rPr>
              <w:t>Użytkownik próbuje zatwierdzić formularz bez wypełnienia żadnych pól.</w:t>
            </w:r>
          </w:p>
          <w:p w14:paraId="44DB760D" w14:textId="2D0CE187" w:rsidR="00857E1A" w:rsidRPr="00361C03" w:rsidRDefault="00400167" w:rsidP="000941A5">
            <w:pPr>
              <w:pStyle w:val="Akapitzlist"/>
              <w:numPr>
                <w:ilvl w:val="0"/>
                <w:numId w:val="33"/>
              </w:numPr>
              <w:rPr>
                <w:lang w:val="pl-PL"/>
              </w:rPr>
            </w:pPr>
            <w:r w:rsidRPr="00400167">
              <w:rPr>
                <w:lang w:val="pl-PL"/>
              </w:rPr>
              <w:t>Aplikacja wyświetla komunikaty błędów przy każdym polu.</w:t>
            </w:r>
          </w:p>
        </w:tc>
        <w:tc>
          <w:tcPr>
            <w:tcW w:w="2693" w:type="dxa"/>
          </w:tcPr>
          <w:p w14:paraId="324CB713" w14:textId="0AA41A10" w:rsidR="00857E1A" w:rsidRPr="00361C03" w:rsidRDefault="00CD4689">
            <w:pPr>
              <w:rPr>
                <w:lang w:val="pl-PL"/>
              </w:rPr>
            </w:pPr>
            <w:r>
              <w:rPr>
                <w:lang w:val="pl-PL"/>
              </w:rPr>
              <w:t xml:space="preserve">Brak danych w polach </w:t>
            </w:r>
            <w:r w:rsidR="00673793">
              <w:rPr>
                <w:lang w:val="pl-PL"/>
              </w:rPr>
              <w:t>formularza</w:t>
            </w:r>
          </w:p>
        </w:tc>
        <w:tc>
          <w:tcPr>
            <w:tcW w:w="2410" w:type="dxa"/>
          </w:tcPr>
          <w:p w14:paraId="44183263" w14:textId="42B05E6D" w:rsidR="00857E1A" w:rsidRPr="00361C03" w:rsidRDefault="00CD4689">
            <w:pPr>
              <w:rPr>
                <w:lang w:val="pl-PL"/>
              </w:rPr>
            </w:pPr>
            <w:r>
              <w:rPr>
                <w:lang w:val="pl-PL"/>
              </w:rPr>
              <w:t>Komunikaty walidujące dla każdego pola, które jest puste</w:t>
            </w:r>
          </w:p>
        </w:tc>
      </w:tr>
    </w:tbl>
    <w:p w14:paraId="1F44455C" w14:textId="77777777" w:rsidR="003659DF" w:rsidRDefault="003659DF" w:rsidP="00F73F94">
      <w:pPr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4248"/>
        <w:gridCol w:w="2693"/>
        <w:gridCol w:w="2410"/>
      </w:tblGrid>
      <w:tr w:rsidR="00A363B9" w:rsidRPr="009C47FA" w14:paraId="7135A111" w14:textId="77777777">
        <w:tc>
          <w:tcPr>
            <w:tcW w:w="9351" w:type="dxa"/>
            <w:gridSpan w:val="3"/>
          </w:tcPr>
          <w:p w14:paraId="25666925" w14:textId="62AA8D89" w:rsidR="00A363B9" w:rsidRPr="00361C03" w:rsidRDefault="00A363B9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</w:t>
            </w:r>
            <w:r w:rsidR="00CD4689">
              <w:rPr>
                <w:lang w:val="pl-PL"/>
              </w:rPr>
              <w:t xml:space="preserve"> </w:t>
            </w:r>
            <w:r w:rsidR="005E7118">
              <w:rPr>
                <w:lang w:val="pl-PL"/>
              </w:rPr>
              <w:t>5</w:t>
            </w:r>
          </w:p>
          <w:p w14:paraId="64DC7752" w14:textId="6071B0A5" w:rsidR="00A363B9" w:rsidRDefault="00A363B9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9A461C">
              <w:rPr>
                <w:lang w:val="pl-PL"/>
              </w:rPr>
              <w:t xml:space="preserve"> </w:t>
            </w:r>
            <w:r w:rsidR="00DE3A61">
              <w:rPr>
                <w:lang w:val="pl-PL"/>
              </w:rPr>
              <w:t>Rejestracja – adres email już istnieje</w:t>
            </w:r>
          </w:p>
          <w:p w14:paraId="78DA7E8B" w14:textId="3D7E186F" w:rsidR="00A363B9" w:rsidRPr="00361C03" w:rsidRDefault="00A363B9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  <w:r w:rsidR="00DE3A61">
              <w:rPr>
                <w:lang w:val="pl-PL"/>
              </w:rPr>
              <w:t xml:space="preserve"> Widok </w:t>
            </w:r>
            <w:proofErr w:type="spellStart"/>
            <w:r w:rsidR="00DE3A61">
              <w:rPr>
                <w:lang w:val="pl-PL"/>
              </w:rPr>
              <w:t>RegisterFragment</w:t>
            </w:r>
            <w:proofErr w:type="spellEnd"/>
            <w:r w:rsidR="00DE3A61">
              <w:rPr>
                <w:lang w:val="pl-PL"/>
              </w:rPr>
              <w:t xml:space="preserve"> jest aktywny</w:t>
            </w:r>
          </w:p>
        </w:tc>
      </w:tr>
      <w:tr w:rsidR="00A363B9" w:rsidRPr="00361C03" w14:paraId="37E38C17" w14:textId="77777777" w:rsidTr="000941A5">
        <w:tc>
          <w:tcPr>
            <w:tcW w:w="4248" w:type="dxa"/>
          </w:tcPr>
          <w:p w14:paraId="3170EBB5" w14:textId="77777777" w:rsidR="00A363B9" w:rsidRPr="00361C03" w:rsidRDefault="00A363B9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2693" w:type="dxa"/>
          </w:tcPr>
          <w:p w14:paraId="540F5332" w14:textId="77777777" w:rsidR="00A363B9" w:rsidRPr="00361C03" w:rsidRDefault="00A363B9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6AF79A33" w14:textId="77777777" w:rsidR="00A363B9" w:rsidRPr="00361C03" w:rsidRDefault="00A363B9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A363B9" w:rsidRPr="009C47FA" w14:paraId="65BC742B" w14:textId="77777777" w:rsidTr="000941A5">
        <w:tc>
          <w:tcPr>
            <w:tcW w:w="4248" w:type="dxa"/>
          </w:tcPr>
          <w:p w14:paraId="5EA37A43" w14:textId="77777777" w:rsidR="00FB5523" w:rsidRPr="00FB5523" w:rsidRDefault="00FB5523" w:rsidP="000941A5">
            <w:pPr>
              <w:pStyle w:val="Akapitzlist"/>
              <w:numPr>
                <w:ilvl w:val="0"/>
                <w:numId w:val="34"/>
              </w:numPr>
              <w:rPr>
                <w:lang w:val="pl-PL"/>
              </w:rPr>
            </w:pPr>
            <w:r w:rsidRPr="00FB5523">
              <w:rPr>
                <w:lang w:val="pl-PL"/>
              </w:rPr>
              <w:t>Użytkownik otwiera ekran rejestracji.</w:t>
            </w:r>
          </w:p>
          <w:p w14:paraId="409657F9" w14:textId="77777777" w:rsidR="00FB5523" w:rsidRPr="00FB5523" w:rsidRDefault="00FB5523" w:rsidP="000941A5">
            <w:pPr>
              <w:pStyle w:val="Akapitzlist"/>
              <w:numPr>
                <w:ilvl w:val="0"/>
                <w:numId w:val="34"/>
              </w:numPr>
              <w:rPr>
                <w:lang w:val="pl-PL"/>
              </w:rPr>
            </w:pPr>
            <w:r w:rsidRPr="00FB5523">
              <w:rPr>
                <w:lang w:val="pl-PL"/>
              </w:rPr>
              <w:t>Użytkownik wprowadza dane, w tym istniejący już adres e-mail.</w:t>
            </w:r>
          </w:p>
          <w:p w14:paraId="2F82280C" w14:textId="62B9BA0E" w:rsidR="00A363B9" w:rsidRPr="00361C03" w:rsidRDefault="00FB5523" w:rsidP="000941A5">
            <w:pPr>
              <w:pStyle w:val="Akapitzlist"/>
              <w:numPr>
                <w:ilvl w:val="0"/>
                <w:numId w:val="34"/>
              </w:numPr>
              <w:rPr>
                <w:lang w:val="pl-PL"/>
              </w:rPr>
            </w:pPr>
            <w:r w:rsidRPr="00FB5523">
              <w:rPr>
                <w:lang w:val="pl-PL"/>
              </w:rPr>
              <w:t>Aplikacja wyświetla komunikat o błędzie "Adres email już istnieje w bazie danych".</w:t>
            </w:r>
          </w:p>
        </w:tc>
        <w:tc>
          <w:tcPr>
            <w:tcW w:w="2693" w:type="dxa"/>
          </w:tcPr>
          <w:p w14:paraId="2F471819" w14:textId="62F4796C" w:rsidR="00A363B9" w:rsidRPr="00361C03" w:rsidRDefault="00F65A7B">
            <w:pPr>
              <w:rPr>
                <w:lang w:val="pl-PL"/>
              </w:rPr>
            </w:pPr>
            <w:r>
              <w:rPr>
                <w:lang w:val="pl-PL"/>
              </w:rPr>
              <w:t>Dane formularza z istniejącym adresem email</w:t>
            </w:r>
          </w:p>
        </w:tc>
        <w:tc>
          <w:tcPr>
            <w:tcW w:w="2410" w:type="dxa"/>
          </w:tcPr>
          <w:p w14:paraId="55743259" w14:textId="11D76449" w:rsidR="00A363B9" w:rsidRPr="00361C03" w:rsidRDefault="00877F26">
            <w:pPr>
              <w:rPr>
                <w:lang w:val="pl-PL"/>
              </w:rPr>
            </w:pPr>
            <w:r>
              <w:rPr>
                <w:lang w:val="pl-PL"/>
              </w:rPr>
              <w:t>Komunikat</w:t>
            </w:r>
            <w:r w:rsidR="00377633">
              <w:rPr>
                <w:lang w:val="pl-PL"/>
              </w:rPr>
              <w:t>:</w:t>
            </w:r>
            <w:r w:rsidR="001537E4">
              <w:rPr>
                <w:lang w:val="pl-PL"/>
              </w:rPr>
              <w:t xml:space="preserve"> „Adres email już istnieje w bazie danych”</w:t>
            </w:r>
          </w:p>
        </w:tc>
      </w:tr>
    </w:tbl>
    <w:p w14:paraId="54CC53AB" w14:textId="77777777" w:rsidR="003659DF" w:rsidRDefault="003659DF" w:rsidP="00F73F94">
      <w:pPr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4248"/>
        <w:gridCol w:w="2693"/>
        <w:gridCol w:w="2410"/>
      </w:tblGrid>
      <w:tr w:rsidR="00A363B9" w:rsidRPr="009C47FA" w14:paraId="001C06A4" w14:textId="77777777">
        <w:tc>
          <w:tcPr>
            <w:tcW w:w="9351" w:type="dxa"/>
            <w:gridSpan w:val="3"/>
          </w:tcPr>
          <w:p w14:paraId="7778DAEC" w14:textId="7DD71655" w:rsidR="00A363B9" w:rsidRPr="00361C03" w:rsidRDefault="00A363B9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</w:t>
            </w:r>
            <w:r w:rsidR="00CD4689">
              <w:rPr>
                <w:lang w:val="pl-PL"/>
              </w:rPr>
              <w:t xml:space="preserve"> </w:t>
            </w:r>
            <w:r w:rsidR="005E7118">
              <w:rPr>
                <w:lang w:val="pl-PL"/>
              </w:rPr>
              <w:t>6</w:t>
            </w:r>
          </w:p>
          <w:p w14:paraId="72739687" w14:textId="4404B81E" w:rsidR="00A363B9" w:rsidRDefault="00A363B9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D06A71">
              <w:rPr>
                <w:lang w:val="pl-PL"/>
              </w:rPr>
              <w:t xml:space="preserve"> Rejestracja – brak akceptacji regulaminu</w:t>
            </w:r>
          </w:p>
          <w:p w14:paraId="5762B08D" w14:textId="297C3464" w:rsidR="00A363B9" w:rsidRPr="00361C03" w:rsidRDefault="00A363B9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  <w:r w:rsidR="00DE3A61">
              <w:rPr>
                <w:lang w:val="pl-PL"/>
              </w:rPr>
              <w:t xml:space="preserve"> Widok </w:t>
            </w:r>
            <w:proofErr w:type="spellStart"/>
            <w:r w:rsidR="00DE3A61">
              <w:rPr>
                <w:lang w:val="pl-PL"/>
              </w:rPr>
              <w:t>RegisterFragment</w:t>
            </w:r>
            <w:proofErr w:type="spellEnd"/>
            <w:r w:rsidR="00DE3A61">
              <w:rPr>
                <w:lang w:val="pl-PL"/>
              </w:rPr>
              <w:t xml:space="preserve"> jest aktywny</w:t>
            </w:r>
          </w:p>
        </w:tc>
      </w:tr>
      <w:tr w:rsidR="00A363B9" w:rsidRPr="00361C03" w14:paraId="661025B8" w14:textId="77777777" w:rsidTr="000941A5">
        <w:tc>
          <w:tcPr>
            <w:tcW w:w="4248" w:type="dxa"/>
          </w:tcPr>
          <w:p w14:paraId="4E3766E4" w14:textId="77777777" w:rsidR="00A363B9" w:rsidRPr="00361C03" w:rsidRDefault="00A363B9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2693" w:type="dxa"/>
          </w:tcPr>
          <w:p w14:paraId="3E732434" w14:textId="77777777" w:rsidR="00A363B9" w:rsidRPr="00361C03" w:rsidRDefault="00A363B9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6240ABEA" w14:textId="77777777" w:rsidR="00A363B9" w:rsidRPr="00361C03" w:rsidRDefault="00A363B9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A363B9" w:rsidRPr="008943DB" w14:paraId="08BB9D21" w14:textId="77777777" w:rsidTr="000941A5">
        <w:tc>
          <w:tcPr>
            <w:tcW w:w="4248" w:type="dxa"/>
          </w:tcPr>
          <w:p w14:paraId="65EBBF96" w14:textId="77777777" w:rsidR="00D9508B" w:rsidRPr="00D9508B" w:rsidRDefault="00D9508B" w:rsidP="000941A5">
            <w:pPr>
              <w:pStyle w:val="Akapitzlist"/>
              <w:numPr>
                <w:ilvl w:val="0"/>
                <w:numId w:val="35"/>
              </w:numPr>
              <w:rPr>
                <w:lang w:val="pl-PL"/>
              </w:rPr>
            </w:pPr>
            <w:r w:rsidRPr="00D9508B">
              <w:rPr>
                <w:lang w:val="pl-PL"/>
              </w:rPr>
              <w:t>Użytkownik otwiera ekran rejestracji.</w:t>
            </w:r>
          </w:p>
          <w:p w14:paraId="2021DAED" w14:textId="77777777" w:rsidR="00D9508B" w:rsidRPr="00D9508B" w:rsidRDefault="00D9508B" w:rsidP="000941A5">
            <w:pPr>
              <w:pStyle w:val="Akapitzlist"/>
              <w:numPr>
                <w:ilvl w:val="0"/>
                <w:numId w:val="35"/>
              </w:numPr>
              <w:rPr>
                <w:lang w:val="pl-PL"/>
              </w:rPr>
            </w:pPr>
            <w:r w:rsidRPr="00D9508B">
              <w:rPr>
                <w:lang w:val="pl-PL"/>
              </w:rPr>
              <w:t>Użytkownik wypełnia wszystkie pola, ale nie zaznacza zgody na regulamin.</w:t>
            </w:r>
          </w:p>
          <w:p w14:paraId="1483EB66" w14:textId="4DD86C1F" w:rsidR="00A363B9" w:rsidRPr="00361C03" w:rsidRDefault="00D9508B" w:rsidP="000941A5">
            <w:pPr>
              <w:pStyle w:val="Akapitzlist"/>
              <w:numPr>
                <w:ilvl w:val="0"/>
                <w:numId w:val="35"/>
              </w:numPr>
              <w:rPr>
                <w:lang w:val="pl-PL"/>
              </w:rPr>
            </w:pPr>
            <w:r w:rsidRPr="00D9508B">
              <w:rPr>
                <w:lang w:val="pl-PL"/>
              </w:rPr>
              <w:t>Aplikacja wyświetla komunikat "Musisz zaakceptować regulamin".</w:t>
            </w:r>
          </w:p>
        </w:tc>
        <w:tc>
          <w:tcPr>
            <w:tcW w:w="2693" w:type="dxa"/>
          </w:tcPr>
          <w:p w14:paraId="23EA5C95" w14:textId="2883CDED" w:rsidR="00A363B9" w:rsidRPr="00361C03" w:rsidRDefault="00C16775">
            <w:pPr>
              <w:rPr>
                <w:lang w:val="pl-PL"/>
              </w:rPr>
            </w:pPr>
            <w:r>
              <w:rPr>
                <w:lang w:val="pl-PL"/>
              </w:rPr>
              <w:t>Brak za</w:t>
            </w:r>
            <w:r w:rsidR="008943DB">
              <w:rPr>
                <w:lang w:val="pl-PL"/>
              </w:rPr>
              <w:t xml:space="preserve">znaczonego </w:t>
            </w:r>
            <w:proofErr w:type="spellStart"/>
            <w:r w:rsidR="008943DB">
              <w:rPr>
                <w:lang w:val="pl-PL"/>
              </w:rPr>
              <w:t>checkboxa</w:t>
            </w:r>
            <w:proofErr w:type="spellEnd"/>
            <w:r w:rsidR="008943DB">
              <w:rPr>
                <w:lang w:val="pl-PL"/>
              </w:rPr>
              <w:t xml:space="preserve"> w formularzu</w:t>
            </w:r>
          </w:p>
        </w:tc>
        <w:tc>
          <w:tcPr>
            <w:tcW w:w="2410" w:type="dxa"/>
          </w:tcPr>
          <w:p w14:paraId="70EE8044" w14:textId="0209BB98" w:rsidR="00A363B9" w:rsidRPr="00361C03" w:rsidRDefault="00377633">
            <w:pPr>
              <w:rPr>
                <w:lang w:val="pl-PL"/>
              </w:rPr>
            </w:pPr>
            <w:r>
              <w:rPr>
                <w:lang w:val="pl-PL"/>
              </w:rPr>
              <w:t>Komunikat: „Musisz zaakceptować regulamin”</w:t>
            </w:r>
          </w:p>
        </w:tc>
      </w:tr>
    </w:tbl>
    <w:p w14:paraId="55E96FF5" w14:textId="77777777" w:rsidR="00A363B9" w:rsidRDefault="00A363B9" w:rsidP="00F73F94">
      <w:pPr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4248"/>
        <w:gridCol w:w="2693"/>
        <w:gridCol w:w="2410"/>
      </w:tblGrid>
      <w:tr w:rsidR="00271ED0" w:rsidRPr="009C47FA" w14:paraId="022EFCC2" w14:textId="77777777">
        <w:tc>
          <w:tcPr>
            <w:tcW w:w="9351" w:type="dxa"/>
            <w:gridSpan w:val="3"/>
          </w:tcPr>
          <w:p w14:paraId="2ABA2EBF" w14:textId="451DB9CD" w:rsidR="00271ED0" w:rsidRPr="00361C03" w:rsidRDefault="00271ED0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</w:t>
            </w:r>
            <w:r w:rsidR="00CD4689">
              <w:rPr>
                <w:lang w:val="pl-PL"/>
              </w:rPr>
              <w:t xml:space="preserve"> </w:t>
            </w:r>
            <w:r w:rsidR="005E7118">
              <w:rPr>
                <w:lang w:val="pl-PL"/>
              </w:rPr>
              <w:t>7</w:t>
            </w:r>
          </w:p>
          <w:p w14:paraId="43A02616" w14:textId="4B5DE834" w:rsidR="00271ED0" w:rsidRDefault="00271ED0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DE3A61">
              <w:rPr>
                <w:lang w:val="pl-PL"/>
              </w:rPr>
              <w:t xml:space="preserve"> </w:t>
            </w:r>
            <w:r w:rsidR="00671283">
              <w:rPr>
                <w:lang w:val="pl-PL"/>
              </w:rPr>
              <w:t>Pomyślna r</w:t>
            </w:r>
            <w:r w:rsidR="00DE3A61">
              <w:rPr>
                <w:lang w:val="pl-PL"/>
              </w:rPr>
              <w:t xml:space="preserve">ejestracja </w:t>
            </w:r>
            <w:r w:rsidR="00D06A71">
              <w:rPr>
                <w:lang w:val="pl-PL"/>
              </w:rPr>
              <w:t>– wyświetlenie dialogu sukcesu i reset pól</w:t>
            </w:r>
          </w:p>
          <w:p w14:paraId="71E1E584" w14:textId="1CF2A08B" w:rsidR="00271ED0" w:rsidRPr="00361C03" w:rsidRDefault="00271ED0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  <w:r w:rsidR="00DE3A61">
              <w:rPr>
                <w:lang w:val="pl-PL"/>
              </w:rPr>
              <w:t xml:space="preserve"> Widok </w:t>
            </w:r>
            <w:proofErr w:type="spellStart"/>
            <w:r w:rsidR="00DE3A61">
              <w:rPr>
                <w:lang w:val="pl-PL"/>
              </w:rPr>
              <w:t>RegisterFragment</w:t>
            </w:r>
            <w:proofErr w:type="spellEnd"/>
            <w:r w:rsidR="00DE3A61">
              <w:rPr>
                <w:lang w:val="pl-PL"/>
              </w:rPr>
              <w:t xml:space="preserve"> jest aktywny</w:t>
            </w:r>
          </w:p>
        </w:tc>
      </w:tr>
      <w:tr w:rsidR="00271ED0" w:rsidRPr="00361C03" w14:paraId="0CD3FA92" w14:textId="77777777" w:rsidTr="000941A5">
        <w:tc>
          <w:tcPr>
            <w:tcW w:w="4248" w:type="dxa"/>
          </w:tcPr>
          <w:p w14:paraId="5FA33F12" w14:textId="77777777" w:rsidR="00271ED0" w:rsidRPr="00361C03" w:rsidRDefault="00271ED0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2693" w:type="dxa"/>
          </w:tcPr>
          <w:p w14:paraId="14B76FE8" w14:textId="77777777" w:rsidR="00271ED0" w:rsidRPr="00361C03" w:rsidRDefault="00271ED0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5C4CE402" w14:textId="77777777" w:rsidR="00271ED0" w:rsidRPr="00361C03" w:rsidRDefault="00271ED0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271ED0" w:rsidRPr="009C47FA" w14:paraId="15D43614" w14:textId="77777777" w:rsidTr="000941A5">
        <w:tc>
          <w:tcPr>
            <w:tcW w:w="4248" w:type="dxa"/>
          </w:tcPr>
          <w:p w14:paraId="6D2EEC6E" w14:textId="77777777" w:rsidR="002B3794" w:rsidRPr="002B3794" w:rsidRDefault="002B3794" w:rsidP="000941A5">
            <w:pPr>
              <w:pStyle w:val="Akapitzlist"/>
              <w:numPr>
                <w:ilvl w:val="0"/>
                <w:numId w:val="36"/>
              </w:numPr>
              <w:rPr>
                <w:lang w:val="pl-PL"/>
              </w:rPr>
            </w:pPr>
            <w:r w:rsidRPr="002B3794">
              <w:rPr>
                <w:lang w:val="pl-PL"/>
              </w:rPr>
              <w:t>Użytkownik otwiera ekran rejestracji.</w:t>
            </w:r>
          </w:p>
          <w:p w14:paraId="3C312F8C" w14:textId="77777777" w:rsidR="002B3794" w:rsidRPr="002B3794" w:rsidRDefault="002B3794" w:rsidP="000941A5">
            <w:pPr>
              <w:pStyle w:val="Akapitzlist"/>
              <w:numPr>
                <w:ilvl w:val="0"/>
                <w:numId w:val="36"/>
              </w:numPr>
              <w:rPr>
                <w:lang w:val="pl-PL"/>
              </w:rPr>
            </w:pPr>
            <w:r w:rsidRPr="002B3794">
              <w:rPr>
                <w:lang w:val="pl-PL"/>
              </w:rPr>
              <w:t>Użytkownik poprawnie wypełnia formularz rejestracyjny i zatwierdza go.</w:t>
            </w:r>
          </w:p>
          <w:p w14:paraId="3B405E59" w14:textId="45F9E3CD" w:rsidR="00271ED0" w:rsidRPr="00361C03" w:rsidRDefault="002B3794" w:rsidP="000941A5">
            <w:pPr>
              <w:pStyle w:val="Akapitzlist"/>
              <w:numPr>
                <w:ilvl w:val="0"/>
                <w:numId w:val="36"/>
              </w:numPr>
              <w:rPr>
                <w:lang w:val="pl-PL"/>
              </w:rPr>
            </w:pPr>
            <w:r w:rsidRPr="002B3794">
              <w:rPr>
                <w:lang w:val="pl-PL"/>
              </w:rPr>
              <w:t>Aplikacja wyświetla komunikat sukcesu "Konto zostało pomyślnie utworzone!" i resetuje pola formularza.</w:t>
            </w:r>
          </w:p>
        </w:tc>
        <w:tc>
          <w:tcPr>
            <w:tcW w:w="2693" w:type="dxa"/>
          </w:tcPr>
          <w:p w14:paraId="2F7055B9" w14:textId="268DC813" w:rsidR="00271ED0" w:rsidRPr="00361C03" w:rsidRDefault="00377633">
            <w:pPr>
              <w:rPr>
                <w:lang w:val="pl-PL"/>
              </w:rPr>
            </w:pPr>
            <w:r>
              <w:rPr>
                <w:lang w:val="pl-PL"/>
              </w:rPr>
              <w:t>Poprawne dane formularza</w:t>
            </w:r>
          </w:p>
        </w:tc>
        <w:tc>
          <w:tcPr>
            <w:tcW w:w="2410" w:type="dxa"/>
          </w:tcPr>
          <w:p w14:paraId="03956870" w14:textId="63803F38" w:rsidR="00271ED0" w:rsidRPr="00361C03" w:rsidRDefault="00377633">
            <w:pPr>
              <w:rPr>
                <w:lang w:val="pl-PL"/>
              </w:rPr>
            </w:pPr>
            <w:r>
              <w:rPr>
                <w:lang w:val="pl-PL"/>
              </w:rPr>
              <w:t>Komunikat: „Konto zostało pomyślnie utworzone!” oraz reset pól</w:t>
            </w:r>
          </w:p>
        </w:tc>
      </w:tr>
    </w:tbl>
    <w:p w14:paraId="31F54DE6" w14:textId="41EFC049" w:rsidR="00271ED0" w:rsidRPr="00361C03" w:rsidRDefault="00271ED0" w:rsidP="00F73F94">
      <w:pPr>
        <w:rPr>
          <w:lang w:val="pl-PL"/>
        </w:rPr>
      </w:pPr>
    </w:p>
    <w:p w14:paraId="195DE390" w14:textId="7BD2F713" w:rsidR="00271ED0" w:rsidRPr="00361C03" w:rsidRDefault="005E662D" w:rsidP="003659DF">
      <w:pPr>
        <w:widowControl/>
        <w:spacing w:line="240" w:lineRule="auto"/>
        <w:rPr>
          <w:lang w:val="pl-PL"/>
        </w:rPr>
      </w:pPr>
      <w:r w:rsidRPr="005E662D">
        <w:rPr>
          <w:noProof/>
          <w:lang w:val="pl-PL"/>
        </w:rPr>
        <w:drawing>
          <wp:inline distT="0" distB="0" distL="0" distR="0" wp14:anchorId="56165522" wp14:editId="1FB848F1">
            <wp:extent cx="3905795" cy="1066949"/>
            <wp:effectExtent l="0" t="0" r="0" b="0"/>
            <wp:docPr id="100271580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15802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62D">
        <w:rPr>
          <w:lang w:val="pl-PL"/>
        </w:rPr>
        <w:t xml:space="preserve"> </w:t>
      </w:r>
    </w:p>
    <w:p w14:paraId="61775140" w14:textId="1125C1E7" w:rsidR="003659DF" w:rsidRDefault="003659DF">
      <w:pPr>
        <w:widowControl/>
        <w:spacing w:line="240" w:lineRule="auto"/>
        <w:rPr>
          <w:rFonts w:ascii="Arial" w:hAnsi="Arial"/>
          <w:b/>
          <w:lang w:val="pl-PL"/>
        </w:rPr>
      </w:pPr>
      <w:r>
        <w:rPr>
          <w:lang w:val="pl-PL"/>
        </w:rPr>
        <w:br w:type="page"/>
      </w:r>
    </w:p>
    <w:p w14:paraId="2536FCEA" w14:textId="56038E4F" w:rsidR="00AA6025" w:rsidRPr="00361C03" w:rsidRDefault="003E3480" w:rsidP="00AA6025">
      <w:pPr>
        <w:pStyle w:val="Nagwek2"/>
        <w:rPr>
          <w:lang w:val="pl-PL"/>
        </w:rPr>
      </w:pPr>
      <w:r>
        <w:rPr>
          <w:lang w:val="pl-PL"/>
        </w:rPr>
        <w:lastRenderedPageBreak/>
        <w:t>Płatność za przejazd</w:t>
      </w:r>
      <w:r w:rsidR="007543C1">
        <w:rPr>
          <w:lang w:val="pl-PL"/>
        </w:rPr>
        <w:t xml:space="preserve"> (Kacper Zakrzewski 272693)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AA6025" w:rsidRPr="009C47FA" w14:paraId="6FA12527" w14:textId="77777777">
        <w:tc>
          <w:tcPr>
            <w:tcW w:w="9351" w:type="dxa"/>
            <w:gridSpan w:val="3"/>
          </w:tcPr>
          <w:p w14:paraId="49915EF2" w14:textId="2F672F85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</w:t>
            </w:r>
            <w:r w:rsidR="00E05FC9">
              <w:rPr>
                <w:lang w:val="pl-PL"/>
              </w:rPr>
              <w:t xml:space="preserve"> </w:t>
            </w:r>
            <w:r w:rsidR="005E7118">
              <w:rPr>
                <w:lang w:val="pl-PL"/>
              </w:rPr>
              <w:t>8</w:t>
            </w:r>
          </w:p>
          <w:p w14:paraId="68F43DC2" w14:textId="4D48EFDA" w:rsidR="00AA6025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62116B">
              <w:rPr>
                <w:lang w:val="pl-PL"/>
              </w:rPr>
              <w:t xml:space="preserve"> </w:t>
            </w:r>
            <w:r w:rsidR="009065EA" w:rsidRPr="009065EA">
              <w:rPr>
                <w:lang w:val="pl-PL"/>
              </w:rPr>
              <w:t>Sprawdzenie poprawnej realizacji automatycznej płatności</w:t>
            </w:r>
          </w:p>
          <w:p w14:paraId="68441A30" w14:textId="77777777" w:rsidR="009065EA" w:rsidRDefault="00AA6025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  <w:r w:rsidR="00D60CD5">
              <w:rPr>
                <w:lang w:val="pl-PL"/>
              </w:rPr>
              <w:t xml:space="preserve"> </w:t>
            </w:r>
          </w:p>
          <w:p w14:paraId="559F0092" w14:textId="34C2A7A5" w:rsidR="00D9150D" w:rsidRDefault="00D9150D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="008A4587">
              <w:rPr>
                <w:lang w:val="pl-PL"/>
              </w:rPr>
              <w:t xml:space="preserve">Widok </w:t>
            </w:r>
            <w:proofErr w:type="spellStart"/>
            <w:r w:rsidR="008A4587">
              <w:rPr>
                <w:lang w:val="pl-PL"/>
              </w:rPr>
              <w:t>PaymentFragment</w:t>
            </w:r>
            <w:proofErr w:type="spellEnd"/>
            <w:r w:rsidR="008A4587">
              <w:rPr>
                <w:lang w:val="pl-PL"/>
              </w:rPr>
              <w:t xml:space="preserve"> jest aktywny</w:t>
            </w:r>
          </w:p>
          <w:p w14:paraId="7CF21F21" w14:textId="554F20A5" w:rsidR="00AA6025" w:rsidRPr="00361C03" w:rsidRDefault="00D9150D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="00D60CD5" w:rsidRPr="00D60CD5">
              <w:rPr>
                <w:lang w:val="pl-PL"/>
              </w:rPr>
              <w:t>Użytkownik posiada skonfigurowaną automatyczną płatność</w:t>
            </w:r>
          </w:p>
        </w:tc>
      </w:tr>
      <w:tr w:rsidR="00AA6025" w:rsidRPr="00361C03" w14:paraId="5D1623D4" w14:textId="77777777">
        <w:tc>
          <w:tcPr>
            <w:tcW w:w="3397" w:type="dxa"/>
          </w:tcPr>
          <w:p w14:paraId="141B463A" w14:textId="77777777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3544" w:type="dxa"/>
          </w:tcPr>
          <w:p w14:paraId="7561D8B0" w14:textId="77777777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45C2CBED" w14:textId="77777777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AA6025" w:rsidRPr="009C47FA" w14:paraId="7CD3E494" w14:textId="77777777">
        <w:tc>
          <w:tcPr>
            <w:tcW w:w="3397" w:type="dxa"/>
          </w:tcPr>
          <w:p w14:paraId="4AA9DE9C" w14:textId="77777777" w:rsidR="00AA6025" w:rsidRDefault="00BE655F">
            <w:pPr>
              <w:rPr>
                <w:lang w:val="pl-PL"/>
              </w:rPr>
            </w:pPr>
            <w:r w:rsidRPr="00BE655F">
              <w:rPr>
                <w:lang w:val="pl-PL"/>
              </w:rPr>
              <w:t>1. Użytkownik przechodzi do ekranu podsumowania przejazdu</w:t>
            </w:r>
          </w:p>
          <w:p w14:paraId="503FE349" w14:textId="77777777" w:rsidR="00593B75" w:rsidRDefault="00476C42">
            <w:pPr>
              <w:rPr>
                <w:lang w:val="pl-PL"/>
              </w:rPr>
            </w:pPr>
            <w:r>
              <w:rPr>
                <w:lang w:val="pl-PL"/>
              </w:rPr>
              <w:t xml:space="preserve">2. </w:t>
            </w:r>
            <w:r w:rsidR="006B6F28">
              <w:rPr>
                <w:lang w:val="pl-PL"/>
              </w:rPr>
              <w:t xml:space="preserve">Aplikacja wyświetla </w:t>
            </w:r>
            <w:r w:rsidR="00B3024C">
              <w:rPr>
                <w:lang w:val="pl-PL"/>
              </w:rPr>
              <w:t>powiadomienie o automatycznej płatności</w:t>
            </w:r>
          </w:p>
          <w:p w14:paraId="0E2DB80C" w14:textId="77777777" w:rsidR="00E52D1B" w:rsidRDefault="003B2432">
            <w:pPr>
              <w:rPr>
                <w:lang w:val="pl-PL"/>
              </w:rPr>
            </w:pPr>
            <w:r>
              <w:rPr>
                <w:lang w:val="pl-PL"/>
              </w:rPr>
              <w:t xml:space="preserve">3. </w:t>
            </w:r>
            <w:r w:rsidR="004F15A6">
              <w:rPr>
                <w:lang w:val="pl-PL"/>
              </w:rPr>
              <w:t xml:space="preserve">Na </w:t>
            </w:r>
            <w:r w:rsidR="00B80CBB">
              <w:rPr>
                <w:lang w:val="pl-PL"/>
              </w:rPr>
              <w:t xml:space="preserve">emaila </w:t>
            </w:r>
            <w:r w:rsidR="009037A0">
              <w:rPr>
                <w:lang w:val="pl-PL"/>
              </w:rPr>
              <w:t>użytkownika wysła</w:t>
            </w:r>
            <w:r w:rsidR="00195902">
              <w:rPr>
                <w:lang w:val="pl-PL"/>
              </w:rPr>
              <w:t>na zostaje faktura</w:t>
            </w:r>
          </w:p>
          <w:p w14:paraId="465F51A1" w14:textId="06986217" w:rsidR="000E0BD8" w:rsidRDefault="000E0BD8">
            <w:pPr>
              <w:rPr>
                <w:lang w:val="pl-PL"/>
              </w:rPr>
            </w:pPr>
            <w:r>
              <w:rPr>
                <w:lang w:val="pl-PL"/>
              </w:rPr>
              <w:t>4. Aplikacja wyświetla powiadomienie o potwierdzeniu płatności</w:t>
            </w:r>
          </w:p>
          <w:p w14:paraId="356968F6" w14:textId="1F3F9A4E" w:rsidR="00195902" w:rsidRPr="00361C03" w:rsidRDefault="000E0BD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195902">
              <w:rPr>
                <w:lang w:val="pl-PL"/>
              </w:rPr>
              <w:t>. Aplikacja rozpoczyna przejazd</w:t>
            </w:r>
          </w:p>
        </w:tc>
        <w:tc>
          <w:tcPr>
            <w:tcW w:w="3544" w:type="dxa"/>
          </w:tcPr>
          <w:p w14:paraId="27EC8341" w14:textId="15DB6327" w:rsidR="00AA6025" w:rsidRPr="00361C03" w:rsidRDefault="00174B44">
            <w:pPr>
              <w:rPr>
                <w:lang w:val="pl-PL"/>
              </w:rPr>
            </w:pPr>
            <w:proofErr w:type="spellStart"/>
            <w:r w:rsidRPr="00174B44">
              <w:t>Płatność</w:t>
            </w:r>
            <w:proofErr w:type="spellEnd"/>
            <w:r w:rsidRPr="00174B44">
              <w:t xml:space="preserve"> </w:t>
            </w:r>
            <w:proofErr w:type="spellStart"/>
            <w:r w:rsidRPr="00174B44">
              <w:t>automatyczna</w:t>
            </w:r>
            <w:proofErr w:type="spellEnd"/>
            <w:r w:rsidRPr="00174B44">
              <w:t xml:space="preserve"> = TAK</w:t>
            </w:r>
          </w:p>
        </w:tc>
        <w:tc>
          <w:tcPr>
            <w:tcW w:w="2410" w:type="dxa"/>
          </w:tcPr>
          <w:p w14:paraId="7619C165" w14:textId="6E3EBB18" w:rsidR="00130FF8" w:rsidRDefault="00130FF8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="002212A2">
              <w:rPr>
                <w:lang w:val="pl-PL"/>
              </w:rPr>
              <w:t xml:space="preserve">Ekran </w:t>
            </w:r>
            <w:r w:rsidR="00966A90">
              <w:rPr>
                <w:lang w:val="pl-PL"/>
              </w:rPr>
              <w:t>informujący o</w:t>
            </w:r>
            <w:r w:rsidR="002212A2">
              <w:rPr>
                <w:lang w:val="pl-PL"/>
              </w:rPr>
              <w:t xml:space="preserve"> automatyczn</w:t>
            </w:r>
            <w:r w:rsidR="00966A90">
              <w:rPr>
                <w:lang w:val="pl-PL"/>
              </w:rPr>
              <w:t>ej</w:t>
            </w:r>
            <w:r w:rsidR="002212A2">
              <w:rPr>
                <w:lang w:val="pl-PL"/>
              </w:rPr>
              <w:t xml:space="preserve"> płatnoś</w:t>
            </w:r>
            <w:r w:rsidR="00966A90">
              <w:rPr>
                <w:lang w:val="pl-PL"/>
              </w:rPr>
              <w:t>ci</w:t>
            </w:r>
          </w:p>
          <w:p w14:paraId="79EDC998" w14:textId="5B24E3F0" w:rsidR="000E0BD8" w:rsidRDefault="000E0BD8">
            <w:pPr>
              <w:rPr>
                <w:lang w:val="pl-PL"/>
              </w:rPr>
            </w:pPr>
            <w:r>
              <w:rPr>
                <w:lang w:val="pl-PL"/>
              </w:rPr>
              <w:t>- Ekran potwi</w:t>
            </w:r>
            <w:r w:rsidR="00966A90">
              <w:rPr>
                <w:lang w:val="pl-PL"/>
              </w:rPr>
              <w:t>erdzający płatność</w:t>
            </w:r>
          </w:p>
          <w:p w14:paraId="37741EF1" w14:textId="1831C7C9" w:rsidR="00AA6025" w:rsidRPr="00361C03" w:rsidRDefault="00130FF8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="002212A2">
              <w:rPr>
                <w:lang w:val="pl-PL"/>
              </w:rPr>
              <w:t xml:space="preserve"> </w:t>
            </w:r>
            <w:r>
              <w:rPr>
                <w:lang w:val="pl-PL"/>
              </w:rPr>
              <w:t>E</w:t>
            </w:r>
            <w:r w:rsidR="00B659BD">
              <w:rPr>
                <w:lang w:val="pl-PL"/>
              </w:rPr>
              <w:t>-mail z faktura na skrzynce pocztowej użytkownika</w:t>
            </w:r>
          </w:p>
        </w:tc>
      </w:tr>
    </w:tbl>
    <w:p w14:paraId="67F50A95" w14:textId="77777777" w:rsidR="009C47FA" w:rsidRDefault="009C47FA" w:rsidP="00AA6025">
      <w:pPr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7A7CE1" w:rsidRPr="009C47FA" w14:paraId="4FE01059" w14:textId="77777777">
        <w:tc>
          <w:tcPr>
            <w:tcW w:w="9351" w:type="dxa"/>
            <w:gridSpan w:val="3"/>
          </w:tcPr>
          <w:p w14:paraId="49971B95" w14:textId="4785602E" w:rsidR="007A7CE1" w:rsidRPr="00361C03" w:rsidRDefault="007A7CE1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</w:t>
            </w:r>
            <w:r w:rsidR="00F735AB">
              <w:rPr>
                <w:lang w:val="pl-PL"/>
              </w:rPr>
              <w:t xml:space="preserve"> </w:t>
            </w:r>
            <w:r w:rsidR="005E7118">
              <w:rPr>
                <w:lang w:val="pl-PL"/>
              </w:rPr>
              <w:t>9</w:t>
            </w:r>
          </w:p>
          <w:p w14:paraId="450A0A28" w14:textId="5D25743E" w:rsidR="007A7CE1" w:rsidRDefault="007A7CE1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A65423">
              <w:rPr>
                <w:lang w:val="pl-PL"/>
              </w:rPr>
              <w:t xml:space="preserve"> </w:t>
            </w:r>
            <w:r w:rsidR="00A65423" w:rsidRPr="00A65423">
              <w:rPr>
                <w:lang w:val="pl-PL"/>
              </w:rPr>
              <w:t>Sprawdzenie poprawnej realizacji ręcznej płatności</w:t>
            </w:r>
          </w:p>
          <w:p w14:paraId="7A0F20CD" w14:textId="77777777" w:rsidR="007A7CE1" w:rsidRDefault="007A7CE1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</w:p>
          <w:p w14:paraId="74DED403" w14:textId="77777777" w:rsidR="005E33D7" w:rsidRDefault="005E33D7">
            <w:pPr>
              <w:rPr>
                <w:lang w:val="pl-PL"/>
              </w:rPr>
            </w:pPr>
            <w:r>
              <w:rPr>
                <w:lang w:val="pl-PL"/>
              </w:rPr>
              <w:t xml:space="preserve">- Widok </w:t>
            </w:r>
            <w:proofErr w:type="spellStart"/>
            <w:r>
              <w:rPr>
                <w:lang w:val="pl-PL"/>
              </w:rPr>
              <w:t>PaymentFragment</w:t>
            </w:r>
            <w:proofErr w:type="spellEnd"/>
            <w:r>
              <w:rPr>
                <w:lang w:val="pl-PL"/>
              </w:rPr>
              <w:t xml:space="preserve"> jest aktywny</w:t>
            </w:r>
          </w:p>
          <w:p w14:paraId="2D347101" w14:textId="15E243DC" w:rsidR="005E33D7" w:rsidRPr="00361C03" w:rsidRDefault="005E33D7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Pr="005E33D7">
              <w:rPr>
                <w:lang w:val="pl-PL"/>
              </w:rPr>
              <w:t>Użytkownik nie ma ustawionej automatycznej płatności</w:t>
            </w:r>
          </w:p>
        </w:tc>
      </w:tr>
      <w:tr w:rsidR="007A7CE1" w:rsidRPr="00361C03" w14:paraId="327257CD" w14:textId="77777777">
        <w:tc>
          <w:tcPr>
            <w:tcW w:w="3397" w:type="dxa"/>
          </w:tcPr>
          <w:p w14:paraId="61E01021" w14:textId="77777777" w:rsidR="007A7CE1" w:rsidRPr="00361C03" w:rsidRDefault="007A7CE1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3544" w:type="dxa"/>
          </w:tcPr>
          <w:p w14:paraId="6BD7AE1C" w14:textId="77777777" w:rsidR="007A7CE1" w:rsidRPr="00361C03" w:rsidRDefault="007A7CE1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4C3F4622" w14:textId="77777777" w:rsidR="007A7CE1" w:rsidRPr="00361C03" w:rsidRDefault="007A7CE1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7A7CE1" w:rsidRPr="009C47FA" w14:paraId="24AA5460" w14:textId="77777777">
        <w:tc>
          <w:tcPr>
            <w:tcW w:w="3397" w:type="dxa"/>
          </w:tcPr>
          <w:p w14:paraId="1D4EB444" w14:textId="77777777" w:rsidR="007A7CE1" w:rsidRDefault="00E37A56">
            <w:pPr>
              <w:rPr>
                <w:lang w:val="pl-PL"/>
              </w:rPr>
            </w:pPr>
            <w:r w:rsidRPr="00E37A56">
              <w:rPr>
                <w:lang w:val="pl-PL"/>
              </w:rPr>
              <w:t>1. Użytkownik przechodzi do ekranu podsumowania przejazdu</w:t>
            </w:r>
          </w:p>
          <w:p w14:paraId="1E0CD9EC" w14:textId="77777777" w:rsidR="00E37A56" w:rsidRDefault="00786D95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Pr="00786D95">
              <w:rPr>
                <w:lang w:val="pl-PL"/>
              </w:rPr>
              <w:t>. Użytkownik wybiera metodę płatności</w:t>
            </w:r>
          </w:p>
          <w:p w14:paraId="3FCC5F86" w14:textId="77777777" w:rsidR="00411578" w:rsidRDefault="00411578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Pr="00411578">
              <w:rPr>
                <w:lang w:val="pl-PL"/>
              </w:rPr>
              <w:t>. Użytkownik wprowadza dane do płatności</w:t>
            </w:r>
          </w:p>
          <w:p w14:paraId="416A7D43" w14:textId="34076554" w:rsidR="00205CD1" w:rsidRDefault="00205CD1">
            <w:pPr>
              <w:rPr>
                <w:lang w:val="pl-PL"/>
              </w:rPr>
            </w:pPr>
            <w:r>
              <w:rPr>
                <w:lang w:val="pl-PL"/>
              </w:rPr>
              <w:t>4. Aplikacja wyświetla powiadomienie o potwierdzeniu płatności</w:t>
            </w:r>
          </w:p>
          <w:p w14:paraId="1E7964EF" w14:textId="47D625A5" w:rsidR="00A31AC6" w:rsidRDefault="00205CD1" w:rsidP="00A31AC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A31AC6">
              <w:rPr>
                <w:lang w:val="pl-PL"/>
              </w:rPr>
              <w:t>. Na emaila użytkownika wysłana zostaje faktura</w:t>
            </w:r>
          </w:p>
          <w:p w14:paraId="679F17F4" w14:textId="28C66AEE" w:rsidR="00A31AC6" w:rsidRPr="00361C03" w:rsidRDefault="00205CD1" w:rsidP="00A31AC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  <w:r w:rsidR="00A31AC6">
              <w:rPr>
                <w:lang w:val="pl-PL"/>
              </w:rPr>
              <w:t>. Aplikacja rozpoczyna przejazd</w:t>
            </w:r>
          </w:p>
        </w:tc>
        <w:tc>
          <w:tcPr>
            <w:tcW w:w="3544" w:type="dxa"/>
          </w:tcPr>
          <w:p w14:paraId="5D66EC97" w14:textId="602A291D" w:rsidR="007A7CE1" w:rsidRPr="00361C03" w:rsidRDefault="00DA7966">
            <w:pPr>
              <w:rPr>
                <w:lang w:val="pl-PL"/>
              </w:rPr>
            </w:pPr>
            <w:r>
              <w:rPr>
                <w:lang w:val="pl-PL"/>
              </w:rPr>
              <w:t>Poprawne dane płatności</w:t>
            </w:r>
          </w:p>
        </w:tc>
        <w:tc>
          <w:tcPr>
            <w:tcW w:w="2410" w:type="dxa"/>
          </w:tcPr>
          <w:p w14:paraId="79726B45" w14:textId="77777777" w:rsidR="007A7CE1" w:rsidRDefault="00130FF8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="007479EA">
              <w:rPr>
                <w:lang w:val="pl-PL"/>
              </w:rPr>
              <w:t>Ekran potwierdzający płatność</w:t>
            </w:r>
          </w:p>
          <w:p w14:paraId="508F4DD9" w14:textId="51D9AF9B" w:rsidR="002D6938" w:rsidRPr="00361C03" w:rsidRDefault="002D6938">
            <w:pPr>
              <w:rPr>
                <w:lang w:val="pl-PL"/>
              </w:rPr>
            </w:pPr>
            <w:r>
              <w:rPr>
                <w:lang w:val="pl-PL"/>
              </w:rPr>
              <w:t>- E-mail z faktura na skrzynce pocztowej użytkownika</w:t>
            </w:r>
          </w:p>
        </w:tc>
      </w:tr>
    </w:tbl>
    <w:p w14:paraId="39C49C4B" w14:textId="77777777" w:rsidR="007A7CE1" w:rsidRPr="00361C03" w:rsidRDefault="007A7CE1" w:rsidP="00AA6025">
      <w:pPr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F06D6E" w:rsidRPr="00552F4D" w14:paraId="7027B528" w14:textId="77777777">
        <w:tc>
          <w:tcPr>
            <w:tcW w:w="9351" w:type="dxa"/>
            <w:gridSpan w:val="3"/>
          </w:tcPr>
          <w:p w14:paraId="289B64D7" w14:textId="054993E6" w:rsidR="00F06D6E" w:rsidRPr="00361C03" w:rsidRDefault="00F06D6E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</w:t>
            </w:r>
            <w:r w:rsidR="00766F94">
              <w:rPr>
                <w:lang w:val="pl-PL"/>
              </w:rPr>
              <w:t xml:space="preserve"> </w:t>
            </w:r>
            <w:r w:rsidR="005E7118">
              <w:rPr>
                <w:lang w:val="pl-PL"/>
              </w:rPr>
              <w:t>10</w:t>
            </w:r>
          </w:p>
          <w:p w14:paraId="6C78651E" w14:textId="2520DAF7" w:rsidR="00F06D6E" w:rsidRDefault="00F06D6E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766F94">
              <w:rPr>
                <w:lang w:val="pl-PL"/>
              </w:rPr>
              <w:t xml:space="preserve"> </w:t>
            </w:r>
            <w:r w:rsidR="00766F94" w:rsidRPr="00766F94">
              <w:rPr>
                <w:lang w:val="pl-PL"/>
              </w:rPr>
              <w:t>Sprawdzenie obsługi błędu płatności</w:t>
            </w:r>
          </w:p>
          <w:p w14:paraId="6C83B05F" w14:textId="77777777" w:rsidR="00F06D6E" w:rsidRDefault="00F06D6E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</w:p>
          <w:p w14:paraId="612ACCAE" w14:textId="77777777" w:rsidR="00BC167D" w:rsidRDefault="00BC167D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="00E95019">
              <w:rPr>
                <w:lang w:val="pl-PL"/>
              </w:rPr>
              <w:t xml:space="preserve">Widok </w:t>
            </w:r>
            <w:proofErr w:type="spellStart"/>
            <w:r w:rsidR="00E95019">
              <w:rPr>
                <w:lang w:val="pl-PL"/>
              </w:rPr>
              <w:t>PaymentFragment</w:t>
            </w:r>
            <w:proofErr w:type="spellEnd"/>
            <w:r w:rsidR="00E95019">
              <w:rPr>
                <w:lang w:val="pl-PL"/>
              </w:rPr>
              <w:t xml:space="preserve"> jest aktywny</w:t>
            </w:r>
          </w:p>
          <w:p w14:paraId="61CC2802" w14:textId="4B06B835" w:rsidR="00E95019" w:rsidRPr="00361C03" w:rsidRDefault="00E95019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Pr="00E95019">
              <w:rPr>
                <w:lang w:val="pl-PL"/>
              </w:rPr>
              <w:t>Użytkownik wybiera ręczną płatność</w:t>
            </w:r>
          </w:p>
        </w:tc>
      </w:tr>
      <w:tr w:rsidR="00F06D6E" w:rsidRPr="00361C03" w14:paraId="7E6D0654" w14:textId="77777777">
        <w:tc>
          <w:tcPr>
            <w:tcW w:w="3397" w:type="dxa"/>
          </w:tcPr>
          <w:p w14:paraId="3E5DB6F8" w14:textId="77777777" w:rsidR="00F06D6E" w:rsidRPr="00361C03" w:rsidRDefault="00F06D6E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3544" w:type="dxa"/>
          </w:tcPr>
          <w:p w14:paraId="2C411040" w14:textId="77777777" w:rsidR="00F06D6E" w:rsidRPr="00361C03" w:rsidRDefault="00F06D6E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57193E04" w14:textId="77777777" w:rsidR="00F06D6E" w:rsidRPr="00361C03" w:rsidRDefault="00F06D6E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F06D6E" w:rsidRPr="009C47FA" w14:paraId="07CB644A" w14:textId="77777777">
        <w:tc>
          <w:tcPr>
            <w:tcW w:w="3397" w:type="dxa"/>
          </w:tcPr>
          <w:p w14:paraId="32B20091" w14:textId="77777777" w:rsidR="00205CD1" w:rsidRDefault="00205CD1" w:rsidP="00205CD1">
            <w:pPr>
              <w:rPr>
                <w:lang w:val="pl-PL"/>
              </w:rPr>
            </w:pPr>
            <w:r w:rsidRPr="00E37A56">
              <w:rPr>
                <w:lang w:val="pl-PL"/>
              </w:rPr>
              <w:t>1. Użytkownik przechodzi do ekranu podsumowania przejazdu</w:t>
            </w:r>
          </w:p>
          <w:p w14:paraId="71CC7F28" w14:textId="77777777" w:rsidR="00205CD1" w:rsidRDefault="00205CD1" w:rsidP="00205CD1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Pr="00786D95">
              <w:rPr>
                <w:lang w:val="pl-PL"/>
              </w:rPr>
              <w:t>. Użytkownik wybiera metodę płatności</w:t>
            </w:r>
          </w:p>
          <w:p w14:paraId="4D37227B" w14:textId="77777777" w:rsidR="00205CD1" w:rsidRDefault="00205CD1" w:rsidP="00205CD1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Pr="00411578">
              <w:rPr>
                <w:lang w:val="pl-PL"/>
              </w:rPr>
              <w:t>. Użytkownik wprowadza dane do płatności</w:t>
            </w:r>
          </w:p>
          <w:p w14:paraId="3798AD6B" w14:textId="34735BCC" w:rsidR="00F06D6E" w:rsidRPr="00361C03" w:rsidRDefault="00205CD1" w:rsidP="00205CD1">
            <w:pPr>
              <w:rPr>
                <w:lang w:val="pl-PL"/>
              </w:rPr>
            </w:pPr>
            <w:r>
              <w:rPr>
                <w:lang w:val="pl-PL"/>
              </w:rPr>
              <w:t xml:space="preserve">4. </w:t>
            </w:r>
            <w:r w:rsidR="00483F75">
              <w:rPr>
                <w:lang w:val="pl-PL"/>
              </w:rPr>
              <w:t>Aplikacja wyświetla powiadomienie o błędzie w płatności</w:t>
            </w:r>
          </w:p>
        </w:tc>
        <w:tc>
          <w:tcPr>
            <w:tcW w:w="3544" w:type="dxa"/>
          </w:tcPr>
          <w:p w14:paraId="7741A0BC" w14:textId="5375C2C1" w:rsidR="00F06D6E" w:rsidRPr="00361C03" w:rsidRDefault="00155F6D">
            <w:pPr>
              <w:rPr>
                <w:lang w:val="pl-PL"/>
              </w:rPr>
            </w:pPr>
            <w:r>
              <w:rPr>
                <w:lang w:val="pl-PL"/>
              </w:rPr>
              <w:t>Niepoprawne dane płatności</w:t>
            </w:r>
          </w:p>
        </w:tc>
        <w:tc>
          <w:tcPr>
            <w:tcW w:w="2410" w:type="dxa"/>
          </w:tcPr>
          <w:p w14:paraId="2BC03559" w14:textId="139B1381" w:rsidR="00F06D6E" w:rsidRPr="00361C03" w:rsidRDefault="00155F6D">
            <w:pPr>
              <w:rPr>
                <w:lang w:val="pl-PL"/>
              </w:rPr>
            </w:pPr>
            <w:r>
              <w:rPr>
                <w:lang w:val="pl-PL"/>
              </w:rPr>
              <w:t>- Ekran informujący o błędzie w płatności</w:t>
            </w:r>
          </w:p>
        </w:tc>
      </w:tr>
    </w:tbl>
    <w:p w14:paraId="1C1397E1" w14:textId="4F72C9C0" w:rsidR="125C219F" w:rsidRDefault="125C219F" w:rsidP="0A7BBD48">
      <w:r>
        <w:rPr>
          <w:noProof/>
        </w:rPr>
        <w:drawing>
          <wp:inline distT="0" distB="0" distL="0" distR="0" wp14:anchorId="4C6B5F93" wp14:editId="54B9AE97">
            <wp:extent cx="4115374" cy="523948"/>
            <wp:effectExtent l="0" t="0" r="0" b="0"/>
            <wp:docPr id="1435042011" name="Picture 143504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EA0B" w14:textId="6C888CAC" w:rsidR="00AA6025" w:rsidRDefault="007A47BE" w:rsidP="00AA6025">
      <w:pPr>
        <w:pStyle w:val="Nagwek2"/>
        <w:rPr>
          <w:lang w:val="pl-PL"/>
        </w:rPr>
      </w:pPr>
      <w:r>
        <w:rPr>
          <w:lang w:val="pl-PL"/>
        </w:rPr>
        <w:lastRenderedPageBreak/>
        <w:t>Zgłaszanie problemów i wsparcie użytkownika (Kacper Zakrzewski 272693)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3B11BA" w:rsidRPr="009C47FA" w14:paraId="480E6238" w14:textId="77777777">
        <w:tc>
          <w:tcPr>
            <w:tcW w:w="9351" w:type="dxa"/>
            <w:gridSpan w:val="3"/>
          </w:tcPr>
          <w:p w14:paraId="36CFEBFF" w14:textId="72BB87C3" w:rsidR="003B11BA" w:rsidRPr="00361C03" w:rsidRDefault="003B11BA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</w:t>
            </w:r>
            <w:r w:rsidR="00362025">
              <w:rPr>
                <w:lang w:val="pl-PL"/>
              </w:rPr>
              <w:t xml:space="preserve"> 1</w:t>
            </w:r>
            <w:r w:rsidR="005E7118">
              <w:rPr>
                <w:lang w:val="pl-PL"/>
              </w:rPr>
              <w:t>1</w:t>
            </w:r>
          </w:p>
          <w:p w14:paraId="619D6163" w14:textId="1974CBB2" w:rsidR="003B11BA" w:rsidRDefault="003B11BA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FE6BA3">
              <w:rPr>
                <w:lang w:val="pl-PL"/>
              </w:rPr>
              <w:t xml:space="preserve"> </w:t>
            </w:r>
            <w:r w:rsidR="00FE6BA3" w:rsidRPr="00FE6BA3">
              <w:rPr>
                <w:lang w:val="pl-PL"/>
              </w:rPr>
              <w:t>Sprawdzenie poprawnego zgłoszenia problemu przez użytkownika</w:t>
            </w:r>
          </w:p>
          <w:p w14:paraId="12712343" w14:textId="77777777" w:rsidR="003B11BA" w:rsidRDefault="003B11BA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</w:p>
          <w:p w14:paraId="6DAE054E" w14:textId="3FAE2CE9" w:rsidR="004E46A6" w:rsidRPr="00361C03" w:rsidRDefault="004E46A6">
            <w:pPr>
              <w:rPr>
                <w:lang w:val="pl-PL"/>
              </w:rPr>
            </w:pPr>
            <w:r>
              <w:rPr>
                <w:lang w:val="pl-PL"/>
              </w:rPr>
              <w:t xml:space="preserve">- Widok </w:t>
            </w:r>
            <w:proofErr w:type="spellStart"/>
            <w:r>
              <w:rPr>
                <w:lang w:val="pl-PL"/>
              </w:rPr>
              <w:t>SupportFragment</w:t>
            </w:r>
            <w:proofErr w:type="spellEnd"/>
            <w:r>
              <w:rPr>
                <w:lang w:val="pl-PL"/>
              </w:rPr>
              <w:t xml:space="preserve"> jest aktywny</w:t>
            </w:r>
          </w:p>
        </w:tc>
      </w:tr>
      <w:tr w:rsidR="003B11BA" w:rsidRPr="00361C03" w14:paraId="61373E53" w14:textId="77777777">
        <w:tc>
          <w:tcPr>
            <w:tcW w:w="3397" w:type="dxa"/>
          </w:tcPr>
          <w:p w14:paraId="6ADAD2EF" w14:textId="77777777" w:rsidR="003B11BA" w:rsidRPr="00361C03" w:rsidRDefault="003B11BA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3544" w:type="dxa"/>
          </w:tcPr>
          <w:p w14:paraId="67DB1DCC" w14:textId="77777777" w:rsidR="003B11BA" w:rsidRPr="00361C03" w:rsidRDefault="003B11BA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5C13086E" w14:textId="77777777" w:rsidR="003B11BA" w:rsidRPr="00361C03" w:rsidRDefault="003B11BA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3B11BA" w:rsidRPr="00361C03" w14:paraId="3ED121A5" w14:textId="77777777">
        <w:tc>
          <w:tcPr>
            <w:tcW w:w="3397" w:type="dxa"/>
          </w:tcPr>
          <w:p w14:paraId="21C5297F" w14:textId="77777777" w:rsidR="003B11BA" w:rsidRDefault="00BF021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Pr="00BF0219">
              <w:rPr>
                <w:lang w:val="pl-PL"/>
              </w:rPr>
              <w:t>. Użytkownik przechodzi do sekcji „Wsparcie użytkownika”</w:t>
            </w:r>
          </w:p>
          <w:p w14:paraId="3C7E2D63" w14:textId="3749CCBF" w:rsidR="008E64DF" w:rsidRPr="009C47FA" w:rsidRDefault="00E66CD3">
            <w:pPr>
              <w:rPr>
                <w:lang w:val="pl-PL"/>
              </w:rPr>
            </w:pPr>
            <w:r w:rsidRPr="009C47FA">
              <w:rPr>
                <w:lang w:val="pl-PL"/>
              </w:rPr>
              <w:t xml:space="preserve">2. </w:t>
            </w:r>
            <w:r w:rsidR="00F4341C" w:rsidRPr="009C47FA">
              <w:rPr>
                <w:lang w:val="pl-PL"/>
              </w:rPr>
              <w:t>Użytkownik wypełnia formularz poprawnymi danymi</w:t>
            </w:r>
          </w:p>
          <w:p w14:paraId="16B92B4A" w14:textId="77777777" w:rsidR="000A3281" w:rsidRDefault="000A3281">
            <w:pPr>
              <w:rPr>
                <w:lang w:val="pl-PL"/>
              </w:rPr>
            </w:pPr>
            <w:r>
              <w:rPr>
                <w:lang w:val="pl-PL"/>
              </w:rPr>
              <w:t xml:space="preserve">3. </w:t>
            </w:r>
            <w:r w:rsidRPr="000A3281">
              <w:rPr>
                <w:lang w:val="pl-PL"/>
              </w:rPr>
              <w:t>Użytkownik klika „Wyślij”</w:t>
            </w:r>
          </w:p>
          <w:p w14:paraId="1F5ED23E" w14:textId="42AEC8AE" w:rsidR="00373840" w:rsidRPr="00361C03" w:rsidRDefault="006D2FE1">
            <w:pPr>
              <w:rPr>
                <w:lang w:val="pl-PL"/>
              </w:rPr>
            </w:pPr>
            <w:r>
              <w:rPr>
                <w:lang w:val="pl-PL"/>
              </w:rPr>
              <w:t xml:space="preserve">4. Aplikacja wyświetla komunikat o przyjętym zgłoszeniu </w:t>
            </w:r>
            <w:r w:rsidR="00350CF4">
              <w:rPr>
                <w:lang w:val="pl-PL"/>
              </w:rPr>
              <w:t>i przewidywanym czasie oczekiwania</w:t>
            </w:r>
          </w:p>
        </w:tc>
        <w:tc>
          <w:tcPr>
            <w:tcW w:w="3544" w:type="dxa"/>
          </w:tcPr>
          <w:p w14:paraId="13B45112" w14:textId="5DD69E97" w:rsidR="003B11BA" w:rsidRPr="00361C03" w:rsidRDefault="00A32D55">
            <w:pPr>
              <w:rPr>
                <w:lang w:val="pl-PL"/>
              </w:rPr>
            </w:pPr>
            <w:r>
              <w:rPr>
                <w:lang w:val="pl-PL"/>
              </w:rPr>
              <w:t>Poprawne dane formularza</w:t>
            </w:r>
          </w:p>
        </w:tc>
        <w:tc>
          <w:tcPr>
            <w:tcW w:w="2410" w:type="dxa"/>
          </w:tcPr>
          <w:p w14:paraId="0796CA07" w14:textId="354B5784" w:rsidR="003B11BA" w:rsidRPr="00361C03" w:rsidRDefault="00D335AA">
            <w:pPr>
              <w:rPr>
                <w:lang w:val="pl-PL"/>
              </w:rPr>
            </w:pPr>
            <w:r>
              <w:rPr>
                <w:lang w:val="pl-PL"/>
              </w:rPr>
              <w:t>Potwierdzenie przyjęcia zgłoszenia</w:t>
            </w:r>
          </w:p>
        </w:tc>
      </w:tr>
    </w:tbl>
    <w:p w14:paraId="0B938E8A" w14:textId="77777777" w:rsidR="003B11BA" w:rsidRPr="003B11BA" w:rsidRDefault="003B11BA" w:rsidP="003B11BA">
      <w:pPr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AA6025" w:rsidRPr="009C47FA" w14:paraId="6A62A493" w14:textId="77777777">
        <w:tc>
          <w:tcPr>
            <w:tcW w:w="9351" w:type="dxa"/>
            <w:gridSpan w:val="3"/>
          </w:tcPr>
          <w:p w14:paraId="315681C3" w14:textId="1F54404C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</w:t>
            </w:r>
            <w:r w:rsidR="0064104B">
              <w:rPr>
                <w:lang w:val="pl-PL"/>
              </w:rPr>
              <w:t xml:space="preserve"> </w:t>
            </w:r>
            <w:r w:rsidR="005E7118">
              <w:rPr>
                <w:lang w:val="pl-PL"/>
              </w:rPr>
              <w:t>1</w:t>
            </w:r>
            <w:r w:rsidR="0064104B">
              <w:rPr>
                <w:lang w:val="pl-PL"/>
              </w:rPr>
              <w:t>2</w:t>
            </w:r>
          </w:p>
          <w:p w14:paraId="5EBCE08B" w14:textId="09914A48" w:rsidR="00AA6025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180A67">
              <w:rPr>
                <w:lang w:val="pl-PL"/>
              </w:rPr>
              <w:t xml:space="preserve"> </w:t>
            </w:r>
            <w:r w:rsidR="00180A67" w:rsidRPr="00180A67">
              <w:rPr>
                <w:lang w:val="pl-PL"/>
              </w:rPr>
              <w:t>Sprawdzenie walidacji formularza przy błędnie wprowadzonych danych</w:t>
            </w:r>
          </w:p>
          <w:p w14:paraId="6127A928" w14:textId="77777777" w:rsidR="00AA6025" w:rsidRDefault="00AA6025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</w:p>
          <w:p w14:paraId="0EFF1203" w14:textId="499154AC" w:rsidR="00180A67" w:rsidRPr="00361C03" w:rsidRDefault="00180A67">
            <w:pPr>
              <w:rPr>
                <w:lang w:val="pl-PL"/>
              </w:rPr>
            </w:pPr>
            <w:r>
              <w:rPr>
                <w:lang w:val="pl-PL"/>
              </w:rPr>
              <w:t xml:space="preserve">- Widok </w:t>
            </w:r>
            <w:proofErr w:type="spellStart"/>
            <w:r>
              <w:rPr>
                <w:lang w:val="pl-PL"/>
              </w:rPr>
              <w:t>SupportFragment</w:t>
            </w:r>
            <w:proofErr w:type="spellEnd"/>
            <w:r>
              <w:rPr>
                <w:lang w:val="pl-PL"/>
              </w:rPr>
              <w:t xml:space="preserve"> jest aktywny</w:t>
            </w:r>
          </w:p>
        </w:tc>
      </w:tr>
      <w:tr w:rsidR="00AA6025" w:rsidRPr="00361C03" w14:paraId="7E0A3109" w14:textId="77777777">
        <w:tc>
          <w:tcPr>
            <w:tcW w:w="3397" w:type="dxa"/>
          </w:tcPr>
          <w:p w14:paraId="6550910A" w14:textId="77777777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3544" w:type="dxa"/>
          </w:tcPr>
          <w:p w14:paraId="5ED90D37" w14:textId="77777777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47DCD5FD" w14:textId="77777777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AA6025" w:rsidRPr="009C47FA" w14:paraId="2EFC5BBF" w14:textId="77777777">
        <w:tc>
          <w:tcPr>
            <w:tcW w:w="3397" w:type="dxa"/>
          </w:tcPr>
          <w:p w14:paraId="391C9C6A" w14:textId="77777777" w:rsidR="00C72536" w:rsidRDefault="00C72536" w:rsidP="00C7253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Pr="00BF0219">
              <w:rPr>
                <w:lang w:val="pl-PL"/>
              </w:rPr>
              <w:t>. Użytkownik przechodzi do sekcji „Wsparcie użytkownika”</w:t>
            </w:r>
          </w:p>
          <w:p w14:paraId="19A972D7" w14:textId="43BC9EB6" w:rsidR="00C72536" w:rsidRPr="008D19DE" w:rsidRDefault="00C72536" w:rsidP="00C72536">
            <w:pPr>
              <w:rPr>
                <w:lang w:val="pl-PL"/>
              </w:rPr>
            </w:pPr>
            <w:r w:rsidRPr="008D19DE">
              <w:rPr>
                <w:lang w:val="pl-PL"/>
              </w:rPr>
              <w:t>2. Użytkownik wypełnia formularz niepoprawnymi danymi</w:t>
            </w:r>
          </w:p>
          <w:p w14:paraId="2E96F6FA" w14:textId="32BD4C39" w:rsidR="00DD5C9D" w:rsidRPr="00B73D17" w:rsidRDefault="00DD5C9D" w:rsidP="00C72536">
            <w:pPr>
              <w:rPr>
                <w:lang w:val="pl-PL"/>
              </w:rPr>
            </w:pPr>
            <w:r w:rsidRPr="00B73D17">
              <w:rPr>
                <w:lang w:val="pl-PL"/>
              </w:rPr>
              <w:t>3. Aplikacja wyświetla komunikat o wprowadzeniu niepoprawnych danych</w:t>
            </w:r>
          </w:p>
          <w:p w14:paraId="68081636" w14:textId="77777777" w:rsidR="00AA6025" w:rsidRPr="00361C03" w:rsidRDefault="00AA6025">
            <w:pPr>
              <w:rPr>
                <w:lang w:val="pl-PL"/>
              </w:rPr>
            </w:pPr>
          </w:p>
        </w:tc>
        <w:tc>
          <w:tcPr>
            <w:tcW w:w="3544" w:type="dxa"/>
          </w:tcPr>
          <w:p w14:paraId="1948FDD8" w14:textId="6F316CF4" w:rsidR="00AA6025" w:rsidRPr="00361C03" w:rsidRDefault="00DD5C9D">
            <w:pPr>
              <w:rPr>
                <w:lang w:val="pl-PL"/>
              </w:rPr>
            </w:pPr>
            <w:r>
              <w:rPr>
                <w:lang w:val="pl-PL"/>
              </w:rPr>
              <w:t xml:space="preserve">Niepoprawne dane </w:t>
            </w:r>
            <w:r w:rsidR="00677B62">
              <w:rPr>
                <w:lang w:val="pl-PL"/>
              </w:rPr>
              <w:t>formularza</w:t>
            </w:r>
          </w:p>
        </w:tc>
        <w:tc>
          <w:tcPr>
            <w:tcW w:w="2410" w:type="dxa"/>
          </w:tcPr>
          <w:p w14:paraId="203F1459" w14:textId="21202404" w:rsidR="00AA6025" w:rsidRPr="00361C03" w:rsidRDefault="00677B62">
            <w:pPr>
              <w:rPr>
                <w:lang w:val="pl-PL"/>
              </w:rPr>
            </w:pPr>
            <w:r>
              <w:rPr>
                <w:lang w:val="pl-PL"/>
              </w:rPr>
              <w:t>Komunikat o braku poprawności danych</w:t>
            </w:r>
          </w:p>
        </w:tc>
      </w:tr>
    </w:tbl>
    <w:p w14:paraId="206CD619" w14:textId="68EDCF1B" w:rsidR="009C47FA" w:rsidRDefault="1F950534" w:rsidP="0A7BBD48">
      <w:r>
        <w:rPr>
          <w:noProof/>
        </w:rPr>
        <w:drawing>
          <wp:inline distT="0" distB="0" distL="0" distR="0" wp14:anchorId="0B44FD79" wp14:editId="58714317">
            <wp:extent cx="5563374" cy="809738"/>
            <wp:effectExtent l="0" t="0" r="0" b="0"/>
            <wp:docPr id="574311226" name="Picture 57431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4CB0" w14:textId="77777777" w:rsidR="009C47FA" w:rsidRDefault="009C47FA">
      <w:pPr>
        <w:widowControl/>
        <w:spacing w:line="240" w:lineRule="auto"/>
      </w:pPr>
      <w:r>
        <w:br w:type="page"/>
      </w:r>
    </w:p>
    <w:p w14:paraId="6413EC73" w14:textId="4E50A758" w:rsidR="00AA6025" w:rsidRDefault="007E7C9D" w:rsidP="00AA6025">
      <w:pPr>
        <w:pStyle w:val="Nagwek2"/>
        <w:rPr>
          <w:lang w:val="pl-PL"/>
        </w:rPr>
      </w:pPr>
      <w:r>
        <w:rPr>
          <w:lang w:val="pl-PL"/>
        </w:rPr>
        <w:lastRenderedPageBreak/>
        <w:t>M</w:t>
      </w:r>
      <w:r w:rsidRPr="007E7C9D">
        <w:rPr>
          <w:lang w:val="pl-PL"/>
        </w:rPr>
        <w:t>onitorowanie stanu technicznego pojazdu</w:t>
      </w:r>
      <w:r w:rsidR="00AC75E8">
        <w:rPr>
          <w:lang w:val="pl-PL"/>
        </w:rPr>
        <w:t xml:space="preserve"> (Bartosz Dusza</w:t>
      </w:r>
      <w:r w:rsidR="00CA60C8">
        <w:rPr>
          <w:lang w:val="pl-PL"/>
        </w:rPr>
        <w:t xml:space="preserve"> 272</w:t>
      </w:r>
      <w:r w:rsidR="00524992">
        <w:rPr>
          <w:lang w:val="pl-PL"/>
        </w:rPr>
        <w:t>704)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8A46A3" w:rsidRPr="00361C03" w14:paraId="01A8C25F" w14:textId="77777777">
        <w:tc>
          <w:tcPr>
            <w:tcW w:w="9351" w:type="dxa"/>
            <w:gridSpan w:val="3"/>
          </w:tcPr>
          <w:p w14:paraId="4950F294" w14:textId="77777777" w:rsidR="008A46A3" w:rsidRPr="00361C03" w:rsidRDefault="008A46A3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 13</w:t>
            </w:r>
          </w:p>
          <w:p w14:paraId="4176EDA2" w14:textId="44AEA038" w:rsidR="008A46A3" w:rsidRDefault="008A46A3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3724C3">
              <w:rPr>
                <w:lang w:val="pl-PL"/>
              </w:rPr>
              <w:t xml:space="preserve"> </w:t>
            </w:r>
            <w:r w:rsidR="003724C3" w:rsidRPr="003724C3">
              <w:rPr>
                <w:lang w:val="pl-PL"/>
              </w:rPr>
              <w:t>Sprawdzenie, czy administrator może poprawnie wyświetlić listę wszystkich pojazdów</w:t>
            </w:r>
          </w:p>
          <w:p w14:paraId="585CBC62" w14:textId="77777777" w:rsidR="008A46A3" w:rsidRDefault="008A46A3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</w:p>
          <w:p w14:paraId="265A4DE4" w14:textId="77777777" w:rsidR="008A0F87" w:rsidRDefault="008A0F87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Pr="008A0F87">
              <w:rPr>
                <w:lang w:val="pl-PL"/>
              </w:rPr>
              <w:t>Użytkownik ma uprawnienia administratora floty</w:t>
            </w:r>
          </w:p>
          <w:p w14:paraId="0A873FD7" w14:textId="3FAB3970" w:rsidR="008A0F87" w:rsidRPr="00361C03" w:rsidRDefault="008A0F87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="00FE5F5A">
              <w:rPr>
                <w:lang w:val="pl-PL"/>
              </w:rPr>
              <w:t xml:space="preserve">Widok </w:t>
            </w:r>
            <w:proofErr w:type="spellStart"/>
            <w:r w:rsidR="00FE5F5A">
              <w:rPr>
                <w:lang w:val="pl-PL"/>
              </w:rPr>
              <w:t>ManageFragment</w:t>
            </w:r>
            <w:proofErr w:type="spellEnd"/>
            <w:r w:rsidR="00FE5F5A">
              <w:rPr>
                <w:lang w:val="pl-PL"/>
              </w:rPr>
              <w:t xml:space="preserve"> jest aktywny</w:t>
            </w:r>
          </w:p>
        </w:tc>
      </w:tr>
      <w:tr w:rsidR="008A46A3" w:rsidRPr="00361C03" w14:paraId="44B19469" w14:textId="77777777">
        <w:tc>
          <w:tcPr>
            <w:tcW w:w="3397" w:type="dxa"/>
          </w:tcPr>
          <w:p w14:paraId="423570E2" w14:textId="77777777" w:rsidR="008A46A3" w:rsidRPr="00361C03" w:rsidRDefault="008A46A3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3544" w:type="dxa"/>
          </w:tcPr>
          <w:p w14:paraId="173854B0" w14:textId="77777777" w:rsidR="008A46A3" w:rsidRPr="00361C03" w:rsidRDefault="008A46A3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6715A6EC" w14:textId="77777777" w:rsidR="008A46A3" w:rsidRPr="00361C03" w:rsidRDefault="008A46A3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8A46A3" w:rsidRPr="00361C03" w14:paraId="0649F3A5" w14:textId="77777777">
        <w:tc>
          <w:tcPr>
            <w:tcW w:w="3397" w:type="dxa"/>
          </w:tcPr>
          <w:p w14:paraId="2D34B2FF" w14:textId="77777777" w:rsidR="008A46A3" w:rsidRDefault="0020633B">
            <w:pPr>
              <w:rPr>
                <w:lang w:val="pl-PL"/>
              </w:rPr>
            </w:pPr>
            <w:r w:rsidRPr="0020633B">
              <w:rPr>
                <w:lang w:val="pl-PL"/>
              </w:rPr>
              <w:t>1. Administrator otwiera ekran monitorowania floty</w:t>
            </w:r>
          </w:p>
          <w:p w14:paraId="6B975077" w14:textId="3D30ADD5" w:rsidR="0020633B" w:rsidRPr="00361C03" w:rsidRDefault="0020633B">
            <w:pPr>
              <w:rPr>
                <w:lang w:val="pl-PL"/>
              </w:rPr>
            </w:pPr>
            <w:r w:rsidRPr="009C47FA">
              <w:rPr>
                <w:lang w:val="pl-PL"/>
              </w:rPr>
              <w:t>2. System wyświetla listę wszystkich pojazdów</w:t>
            </w:r>
          </w:p>
        </w:tc>
        <w:tc>
          <w:tcPr>
            <w:tcW w:w="3544" w:type="dxa"/>
          </w:tcPr>
          <w:p w14:paraId="26F6DAA5" w14:textId="1EDBDA49" w:rsidR="008A46A3" w:rsidRPr="00361C03" w:rsidRDefault="0020633B">
            <w:pPr>
              <w:rPr>
                <w:lang w:val="pl-PL"/>
              </w:rPr>
            </w:pPr>
            <w:r>
              <w:rPr>
                <w:lang w:val="pl-PL"/>
              </w:rPr>
              <w:t>Lista pojazdów we flocie</w:t>
            </w:r>
          </w:p>
        </w:tc>
        <w:tc>
          <w:tcPr>
            <w:tcW w:w="2410" w:type="dxa"/>
          </w:tcPr>
          <w:p w14:paraId="672EB7B1" w14:textId="45B6F5B8" w:rsidR="008A46A3" w:rsidRPr="00361C03" w:rsidRDefault="00F96392">
            <w:pPr>
              <w:rPr>
                <w:lang w:val="pl-PL"/>
              </w:rPr>
            </w:pPr>
            <w:r>
              <w:rPr>
                <w:lang w:val="pl-PL"/>
              </w:rPr>
              <w:t>Wyświetlona lista pojazdów</w:t>
            </w:r>
          </w:p>
        </w:tc>
      </w:tr>
    </w:tbl>
    <w:p w14:paraId="10F72AAA" w14:textId="77777777" w:rsidR="008A46A3" w:rsidRDefault="008A46A3" w:rsidP="008A46A3">
      <w:pPr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B35A1C" w:rsidRPr="009C47FA" w14:paraId="1324C2BE" w14:textId="77777777">
        <w:tc>
          <w:tcPr>
            <w:tcW w:w="9351" w:type="dxa"/>
            <w:gridSpan w:val="3"/>
          </w:tcPr>
          <w:p w14:paraId="1AF2A191" w14:textId="2F172A0A" w:rsidR="00B35A1C" w:rsidRPr="00361C03" w:rsidRDefault="00B35A1C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 1</w:t>
            </w:r>
            <w:r w:rsidR="0020633B">
              <w:rPr>
                <w:lang w:val="pl-PL"/>
              </w:rPr>
              <w:t>4</w:t>
            </w:r>
          </w:p>
          <w:p w14:paraId="692CFEDB" w14:textId="1BD5350A" w:rsidR="00B35A1C" w:rsidRDefault="00B35A1C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7F7883">
              <w:rPr>
                <w:lang w:val="pl-PL"/>
              </w:rPr>
              <w:t xml:space="preserve"> Sprawdzenie, czy administrator może poprawnie</w:t>
            </w:r>
            <w:r w:rsidR="002C64D0">
              <w:rPr>
                <w:lang w:val="pl-PL"/>
              </w:rPr>
              <w:t xml:space="preserve"> zmienić status pojazdu</w:t>
            </w:r>
          </w:p>
          <w:p w14:paraId="58A963F6" w14:textId="77777777" w:rsidR="00B35A1C" w:rsidRDefault="00B35A1C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</w:p>
          <w:p w14:paraId="1381F9E8" w14:textId="77777777" w:rsidR="002C64D0" w:rsidRDefault="002C64D0">
            <w:pPr>
              <w:rPr>
                <w:lang w:val="pl-PL"/>
              </w:rPr>
            </w:pPr>
            <w:r>
              <w:rPr>
                <w:lang w:val="pl-PL"/>
              </w:rPr>
              <w:t>- Użytkownik ma uprawnienia administratora floty</w:t>
            </w:r>
          </w:p>
          <w:p w14:paraId="62840EC6" w14:textId="77777777" w:rsidR="002C64D0" w:rsidRDefault="00141A8A">
            <w:pPr>
              <w:rPr>
                <w:lang w:val="pl-PL"/>
              </w:rPr>
            </w:pPr>
            <w:r>
              <w:rPr>
                <w:lang w:val="pl-PL"/>
              </w:rPr>
              <w:t xml:space="preserve">- Widok </w:t>
            </w:r>
            <w:proofErr w:type="spellStart"/>
            <w:r>
              <w:rPr>
                <w:lang w:val="pl-PL"/>
              </w:rPr>
              <w:t>ManageFragment</w:t>
            </w:r>
            <w:proofErr w:type="spellEnd"/>
            <w:r>
              <w:rPr>
                <w:lang w:val="pl-PL"/>
              </w:rPr>
              <w:t xml:space="preserve"> jest aktywny</w:t>
            </w:r>
          </w:p>
          <w:p w14:paraId="7E3A06D3" w14:textId="6F375AE9" w:rsidR="00A92268" w:rsidRPr="00361C03" w:rsidRDefault="00A92268">
            <w:pPr>
              <w:rPr>
                <w:lang w:val="pl-PL"/>
              </w:rPr>
            </w:pPr>
            <w:r>
              <w:rPr>
                <w:lang w:val="pl-PL"/>
              </w:rPr>
              <w:t>- Lista pojazdów jest poprawnie wyświetlona</w:t>
            </w:r>
          </w:p>
        </w:tc>
      </w:tr>
      <w:tr w:rsidR="00B35A1C" w:rsidRPr="00361C03" w14:paraId="21DA17AE" w14:textId="77777777">
        <w:tc>
          <w:tcPr>
            <w:tcW w:w="3397" w:type="dxa"/>
          </w:tcPr>
          <w:p w14:paraId="044FB0B2" w14:textId="77777777" w:rsidR="00B35A1C" w:rsidRPr="00361C03" w:rsidRDefault="00B35A1C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3544" w:type="dxa"/>
          </w:tcPr>
          <w:p w14:paraId="003A3C96" w14:textId="77777777" w:rsidR="00B35A1C" w:rsidRPr="00361C03" w:rsidRDefault="00B35A1C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55330881" w14:textId="77777777" w:rsidR="00B35A1C" w:rsidRPr="00361C03" w:rsidRDefault="00B35A1C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B35A1C" w:rsidRPr="009C47FA" w14:paraId="626A5A74" w14:textId="77777777">
        <w:tc>
          <w:tcPr>
            <w:tcW w:w="3397" w:type="dxa"/>
          </w:tcPr>
          <w:p w14:paraId="0C0C9A07" w14:textId="77777777" w:rsidR="00B35A1C" w:rsidRDefault="00A92268">
            <w:pPr>
              <w:rPr>
                <w:lang w:val="pl-PL"/>
              </w:rPr>
            </w:pPr>
            <w:r>
              <w:rPr>
                <w:lang w:val="pl-PL"/>
              </w:rPr>
              <w:t>1. Administrator wyb</w:t>
            </w:r>
            <w:r w:rsidR="00416BE3">
              <w:rPr>
                <w:lang w:val="pl-PL"/>
              </w:rPr>
              <w:t>iera jeden z pojazdów i przyciska „zmień status”</w:t>
            </w:r>
          </w:p>
          <w:p w14:paraId="79EB541A" w14:textId="77777777" w:rsidR="00416BE3" w:rsidRDefault="00416BE3">
            <w:pPr>
              <w:rPr>
                <w:lang w:val="pl-PL"/>
              </w:rPr>
            </w:pPr>
            <w:r>
              <w:rPr>
                <w:lang w:val="pl-PL"/>
              </w:rPr>
              <w:t>2. Aplikacja wyświetla szczegóły pojazdu z przyciskiem do zmiany statusu</w:t>
            </w:r>
          </w:p>
          <w:p w14:paraId="0F3E1E61" w14:textId="77777777" w:rsidR="00416BE3" w:rsidRDefault="00416BE3">
            <w:pPr>
              <w:rPr>
                <w:lang w:val="pl-PL"/>
              </w:rPr>
            </w:pPr>
            <w:r>
              <w:rPr>
                <w:lang w:val="pl-PL"/>
              </w:rPr>
              <w:t>3. Administrator przy pomocy tego przycisku zmienia status</w:t>
            </w:r>
          </w:p>
          <w:p w14:paraId="46CB35C4" w14:textId="782F5581" w:rsidR="00416BE3" w:rsidRPr="00361C03" w:rsidRDefault="00416BE3">
            <w:pPr>
              <w:rPr>
                <w:lang w:val="pl-PL"/>
              </w:rPr>
            </w:pPr>
            <w:r>
              <w:rPr>
                <w:lang w:val="pl-PL"/>
              </w:rPr>
              <w:t>4. Administrator przyciskiem zatwierdza zmiany we flocie</w:t>
            </w:r>
          </w:p>
        </w:tc>
        <w:tc>
          <w:tcPr>
            <w:tcW w:w="3544" w:type="dxa"/>
          </w:tcPr>
          <w:p w14:paraId="7CDA8BF2" w14:textId="25D35C4A" w:rsidR="00B35A1C" w:rsidRPr="00361C03" w:rsidRDefault="00E95CE4">
            <w:pPr>
              <w:rPr>
                <w:lang w:val="pl-PL"/>
              </w:rPr>
            </w:pPr>
            <w:r>
              <w:rPr>
                <w:lang w:val="pl-PL"/>
              </w:rPr>
              <w:t>Dane wybranego pojazdu</w:t>
            </w:r>
          </w:p>
        </w:tc>
        <w:tc>
          <w:tcPr>
            <w:tcW w:w="2410" w:type="dxa"/>
          </w:tcPr>
          <w:p w14:paraId="182ADA38" w14:textId="174D86DA" w:rsidR="00F042C3" w:rsidRDefault="00F042C3">
            <w:pPr>
              <w:rPr>
                <w:lang w:val="pl-PL"/>
              </w:rPr>
            </w:pPr>
            <w:r>
              <w:rPr>
                <w:lang w:val="pl-PL"/>
              </w:rPr>
              <w:t xml:space="preserve">Wyświetlone szczegóły pojazdu, </w:t>
            </w:r>
          </w:p>
          <w:p w14:paraId="6737CAC2" w14:textId="6851760E" w:rsidR="00E95CE4" w:rsidRPr="00361C03" w:rsidRDefault="00E95CE4">
            <w:pPr>
              <w:rPr>
                <w:lang w:val="pl-PL"/>
              </w:rPr>
            </w:pPr>
            <w:r>
              <w:rPr>
                <w:lang w:val="pl-PL"/>
              </w:rPr>
              <w:t>Zmieniony status pojazdu</w:t>
            </w:r>
          </w:p>
        </w:tc>
      </w:tr>
    </w:tbl>
    <w:p w14:paraId="4FCF9FC0" w14:textId="5E43DA0D" w:rsidR="009C47FA" w:rsidRDefault="009C47FA" w:rsidP="00AA6025"/>
    <w:p w14:paraId="6DE4CBE3" w14:textId="77777777" w:rsidR="009C47FA" w:rsidRDefault="009C47FA">
      <w:pPr>
        <w:widowControl/>
        <w:spacing w:line="240" w:lineRule="auto"/>
      </w:pPr>
      <w:r>
        <w:br w:type="page"/>
      </w:r>
    </w:p>
    <w:p w14:paraId="436BC658" w14:textId="054CD0D2" w:rsidR="00AA6025" w:rsidRPr="00B2128D" w:rsidRDefault="00B2128D" w:rsidP="00B2128D">
      <w:pPr>
        <w:pStyle w:val="Nagwek2"/>
        <w:rPr>
          <w:lang w:val="pl-PL"/>
        </w:rPr>
      </w:pPr>
      <w:r w:rsidRPr="00B2128D">
        <w:rPr>
          <w:lang w:val="pl-PL"/>
        </w:rPr>
        <w:lastRenderedPageBreak/>
        <w:t>Zakup subskrypcji firmowej</w:t>
      </w:r>
      <w:r w:rsidR="00524992">
        <w:rPr>
          <w:lang w:val="pl-PL"/>
        </w:rPr>
        <w:t xml:space="preserve"> (Bartosz Dusza 272704)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AA6025" w:rsidRPr="00361C03" w14:paraId="3BD25457" w14:textId="77777777">
        <w:tc>
          <w:tcPr>
            <w:tcW w:w="9351" w:type="dxa"/>
            <w:gridSpan w:val="3"/>
          </w:tcPr>
          <w:p w14:paraId="18A4EF92" w14:textId="1E99F653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</w:t>
            </w:r>
            <w:r w:rsidR="005E7118">
              <w:rPr>
                <w:lang w:val="pl-PL"/>
              </w:rPr>
              <w:t xml:space="preserve"> 1</w:t>
            </w:r>
            <w:r w:rsidR="007940C9">
              <w:rPr>
                <w:lang w:val="pl-PL"/>
              </w:rPr>
              <w:t>5</w:t>
            </w:r>
          </w:p>
          <w:p w14:paraId="0A87601A" w14:textId="14C8B34A" w:rsidR="00AA6025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484405">
              <w:rPr>
                <w:lang w:val="pl-PL"/>
              </w:rPr>
              <w:t xml:space="preserve"> </w:t>
            </w:r>
            <w:r w:rsidR="00484405" w:rsidRPr="00484405">
              <w:rPr>
                <w:lang w:val="pl-PL"/>
              </w:rPr>
              <w:t>Sprawdzenie poprawnego zakupu subskrypcji firmowej</w:t>
            </w:r>
          </w:p>
          <w:p w14:paraId="7C0E4856" w14:textId="77777777" w:rsidR="00AA6025" w:rsidRDefault="00AA6025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</w:p>
          <w:p w14:paraId="1DEE1E88" w14:textId="77777777" w:rsidR="006A1314" w:rsidRDefault="006A1314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Pr="006A1314">
              <w:rPr>
                <w:lang w:val="pl-PL"/>
              </w:rPr>
              <w:t>Klient firmowy nie ma aktywnej subskrypcji</w:t>
            </w:r>
          </w:p>
          <w:p w14:paraId="350E6DC9" w14:textId="77777777" w:rsidR="006A1314" w:rsidRDefault="006A1314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Pr="006A1314">
              <w:rPr>
                <w:lang w:val="pl-PL"/>
              </w:rPr>
              <w:t>Klient posiada wymagane dane do zakupu</w:t>
            </w:r>
          </w:p>
          <w:p w14:paraId="067E716F" w14:textId="18E94774" w:rsidR="006A1314" w:rsidRPr="00361C03" w:rsidRDefault="006A1314">
            <w:pPr>
              <w:rPr>
                <w:lang w:val="pl-PL"/>
              </w:rPr>
            </w:pPr>
            <w:r>
              <w:rPr>
                <w:lang w:val="pl-PL"/>
              </w:rPr>
              <w:t>- Widok</w:t>
            </w:r>
            <w:r w:rsidR="00FB5F07">
              <w:rPr>
                <w:lang w:val="pl-PL"/>
              </w:rPr>
              <w:t xml:space="preserve"> </w:t>
            </w:r>
            <w:proofErr w:type="spellStart"/>
            <w:r w:rsidR="00FB5F07">
              <w:rPr>
                <w:lang w:val="pl-PL"/>
              </w:rPr>
              <w:t>SubFragment</w:t>
            </w:r>
            <w:proofErr w:type="spellEnd"/>
            <w:r w:rsidR="00FB5F07">
              <w:rPr>
                <w:lang w:val="pl-PL"/>
              </w:rPr>
              <w:t xml:space="preserve"> jest aktywny</w:t>
            </w:r>
          </w:p>
        </w:tc>
      </w:tr>
      <w:tr w:rsidR="00AA6025" w:rsidRPr="00361C03" w14:paraId="15B514D9" w14:textId="77777777">
        <w:tc>
          <w:tcPr>
            <w:tcW w:w="3397" w:type="dxa"/>
          </w:tcPr>
          <w:p w14:paraId="0EFA5D1C" w14:textId="77777777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3544" w:type="dxa"/>
          </w:tcPr>
          <w:p w14:paraId="35D2A3EF" w14:textId="77777777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6CE7DA78" w14:textId="77777777" w:rsidR="00AA6025" w:rsidRPr="00361C03" w:rsidRDefault="00AA6025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AA6025" w:rsidRPr="009C47FA" w14:paraId="658C40C6" w14:textId="77777777">
        <w:tc>
          <w:tcPr>
            <w:tcW w:w="3397" w:type="dxa"/>
          </w:tcPr>
          <w:p w14:paraId="63448004" w14:textId="6F111D79" w:rsidR="00AA6025" w:rsidRDefault="006B5C10">
            <w:pPr>
              <w:rPr>
                <w:lang w:val="pl-PL"/>
              </w:rPr>
            </w:pPr>
            <w:r w:rsidRPr="006B5C10">
              <w:rPr>
                <w:lang w:val="pl-PL"/>
              </w:rPr>
              <w:t xml:space="preserve">1. Klient firmowy otwiera ekran </w:t>
            </w:r>
            <w:r w:rsidR="00C95C83">
              <w:rPr>
                <w:lang w:val="pl-PL"/>
              </w:rPr>
              <w:t>zakupu subskrypcji</w:t>
            </w:r>
          </w:p>
          <w:p w14:paraId="336F42DA" w14:textId="77777777" w:rsidR="006B5C10" w:rsidRDefault="00B057BD">
            <w:pPr>
              <w:rPr>
                <w:lang w:val="pl-PL"/>
              </w:rPr>
            </w:pPr>
            <w:r w:rsidRPr="00B057BD">
              <w:rPr>
                <w:lang w:val="pl-PL"/>
              </w:rPr>
              <w:t>2. Klient wprowadza wymagane dane</w:t>
            </w:r>
          </w:p>
          <w:p w14:paraId="678F07BE" w14:textId="77777777" w:rsidR="00B057BD" w:rsidRDefault="00B057BD">
            <w:pPr>
              <w:rPr>
                <w:lang w:val="pl-PL"/>
              </w:rPr>
            </w:pPr>
            <w:r w:rsidRPr="00B057BD">
              <w:rPr>
                <w:lang w:val="pl-PL"/>
              </w:rPr>
              <w:t>3. Klient akceptuje regulamin</w:t>
            </w:r>
          </w:p>
          <w:p w14:paraId="5BDAA740" w14:textId="77777777" w:rsidR="00B057BD" w:rsidRDefault="00B057BD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  <w:r w:rsidRPr="00B057BD">
              <w:rPr>
                <w:lang w:val="pl-PL"/>
              </w:rPr>
              <w:t xml:space="preserve">. </w:t>
            </w:r>
            <w:r>
              <w:rPr>
                <w:lang w:val="pl-PL"/>
              </w:rPr>
              <w:t>Aplikacja</w:t>
            </w:r>
            <w:r w:rsidRPr="00B057BD">
              <w:rPr>
                <w:lang w:val="pl-PL"/>
              </w:rPr>
              <w:t xml:space="preserve"> wyświetla dostępne metody płatności</w:t>
            </w:r>
          </w:p>
          <w:p w14:paraId="74572F4D" w14:textId="77777777" w:rsidR="00B057BD" w:rsidRDefault="004D2EF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Pr="004D2EF6">
              <w:rPr>
                <w:lang w:val="pl-PL"/>
              </w:rPr>
              <w:t>. Klient wybiera metodę płatności</w:t>
            </w:r>
          </w:p>
          <w:p w14:paraId="5228EC2C" w14:textId="77777777" w:rsidR="004D2EF6" w:rsidRDefault="00D95907">
            <w:pPr>
              <w:rPr>
                <w:lang w:val="pl-PL"/>
              </w:rPr>
            </w:pPr>
            <w:r>
              <w:rPr>
                <w:lang w:val="pl-PL"/>
              </w:rPr>
              <w:t>6. Klient wprowadza poprawne dane płatności</w:t>
            </w:r>
          </w:p>
          <w:p w14:paraId="1DFE5B82" w14:textId="2BD96FC7" w:rsidR="00D95907" w:rsidRDefault="006E7758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  <w:r w:rsidRPr="006E7758">
              <w:rPr>
                <w:lang w:val="pl-PL"/>
              </w:rPr>
              <w:t xml:space="preserve">. </w:t>
            </w:r>
            <w:r w:rsidR="005C39F1">
              <w:rPr>
                <w:lang w:val="pl-PL"/>
              </w:rPr>
              <w:t>Klient</w:t>
            </w:r>
            <w:r w:rsidRPr="006E7758">
              <w:rPr>
                <w:lang w:val="pl-PL"/>
              </w:rPr>
              <w:t xml:space="preserve"> finalizuje płatność</w:t>
            </w:r>
          </w:p>
          <w:p w14:paraId="5EED87FF" w14:textId="323359C0" w:rsidR="006E7758" w:rsidRPr="00361C03" w:rsidRDefault="006E7758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  <w:r w:rsidRPr="006E7758">
              <w:rPr>
                <w:lang w:val="pl-PL"/>
              </w:rPr>
              <w:t>. System wysyła powiadomienie e-mail i SMS</w:t>
            </w:r>
          </w:p>
        </w:tc>
        <w:tc>
          <w:tcPr>
            <w:tcW w:w="3544" w:type="dxa"/>
          </w:tcPr>
          <w:p w14:paraId="59872032" w14:textId="414FDE70" w:rsidR="00AA6025" w:rsidRPr="00361C03" w:rsidRDefault="00B11004">
            <w:pPr>
              <w:rPr>
                <w:lang w:val="pl-PL"/>
              </w:rPr>
            </w:pPr>
            <w:r>
              <w:rPr>
                <w:lang w:val="pl-PL"/>
              </w:rPr>
              <w:t xml:space="preserve">Poprawne dane </w:t>
            </w:r>
            <w:r w:rsidR="00773F38">
              <w:rPr>
                <w:lang w:val="pl-PL"/>
              </w:rPr>
              <w:t>klienta i płatności</w:t>
            </w:r>
          </w:p>
        </w:tc>
        <w:tc>
          <w:tcPr>
            <w:tcW w:w="2410" w:type="dxa"/>
          </w:tcPr>
          <w:p w14:paraId="314DB401" w14:textId="77777777" w:rsidR="00AA6025" w:rsidRDefault="003B4B1B">
            <w:pPr>
              <w:rPr>
                <w:lang w:val="pl-PL"/>
              </w:rPr>
            </w:pPr>
            <w:r>
              <w:rPr>
                <w:lang w:val="pl-PL"/>
              </w:rPr>
              <w:t>Wyświetlenie komunikatu o pomyślnym zakupie subskrypcji</w:t>
            </w:r>
          </w:p>
          <w:p w14:paraId="2FEB00D9" w14:textId="1AFD4CA6" w:rsidR="003B4B1B" w:rsidRPr="00361C03" w:rsidRDefault="004A06EC">
            <w:pPr>
              <w:rPr>
                <w:lang w:val="pl-PL"/>
              </w:rPr>
            </w:pPr>
            <w:r>
              <w:rPr>
                <w:lang w:val="pl-PL"/>
              </w:rPr>
              <w:t>Powiadomienie na e-mail i SMS</w:t>
            </w:r>
          </w:p>
        </w:tc>
      </w:tr>
    </w:tbl>
    <w:p w14:paraId="321177E9" w14:textId="3EE65426" w:rsidR="002373A2" w:rsidRPr="00361C03" w:rsidRDefault="002373A2" w:rsidP="00AA6025">
      <w:pPr>
        <w:pStyle w:val="Tekstpodstawowy"/>
        <w:ind w:left="0"/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7940C9" w:rsidRPr="00361C03" w14:paraId="0C6200B3" w14:textId="77777777">
        <w:tc>
          <w:tcPr>
            <w:tcW w:w="9351" w:type="dxa"/>
            <w:gridSpan w:val="3"/>
          </w:tcPr>
          <w:p w14:paraId="23BF4AA3" w14:textId="3B06C803" w:rsidR="007940C9" w:rsidRPr="00361C03" w:rsidRDefault="007940C9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 1</w:t>
            </w:r>
            <w:r w:rsidR="007C3512">
              <w:rPr>
                <w:lang w:val="pl-PL"/>
              </w:rPr>
              <w:t>6</w:t>
            </w:r>
          </w:p>
          <w:p w14:paraId="7C9F0F20" w14:textId="04414C59" w:rsidR="007940C9" w:rsidRDefault="007940C9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C1782E">
              <w:rPr>
                <w:lang w:val="pl-PL"/>
              </w:rPr>
              <w:t xml:space="preserve"> </w:t>
            </w:r>
            <w:r w:rsidR="00C1782E" w:rsidRPr="00C1782E">
              <w:rPr>
                <w:lang w:val="pl-PL"/>
              </w:rPr>
              <w:t>Sprawdzenie zachowania systemu przy błędnych danych wejściowych</w:t>
            </w:r>
          </w:p>
          <w:p w14:paraId="13EFCA00" w14:textId="77777777" w:rsidR="007940C9" w:rsidRDefault="007940C9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</w:p>
          <w:p w14:paraId="502230AC" w14:textId="77777777" w:rsidR="00C1782E" w:rsidRDefault="000F4288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Pr="000F4288">
              <w:rPr>
                <w:lang w:val="pl-PL"/>
              </w:rPr>
              <w:t>Klient firmowy wprowadza niepoprawne dane</w:t>
            </w:r>
          </w:p>
          <w:p w14:paraId="7D143C80" w14:textId="4AB21951" w:rsidR="000F4288" w:rsidRPr="00361C03" w:rsidRDefault="000F4288">
            <w:pPr>
              <w:rPr>
                <w:lang w:val="pl-PL"/>
              </w:rPr>
            </w:pPr>
            <w:r>
              <w:rPr>
                <w:lang w:val="pl-PL"/>
              </w:rPr>
              <w:t xml:space="preserve">- Widok </w:t>
            </w:r>
            <w:proofErr w:type="spellStart"/>
            <w:r>
              <w:rPr>
                <w:lang w:val="pl-PL"/>
              </w:rPr>
              <w:t>SubFragment</w:t>
            </w:r>
            <w:proofErr w:type="spellEnd"/>
            <w:r>
              <w:rPr>
                <w:lang w:val="pl-PL"/>
              </w:rPr>
              <w:t xml:space="preserve"> jest aktywny</w:t>
            </w:r>
          </w:p>
        </w:tc>
      </w:tr>
      <w:tr w:rsidR="007940C9" w:rsidRPr="00361C03" w14:paraId="4E400573" w14:textId="77777777">
        <w:tc>
          <w:tcPr>
            <w:tcW w:w="3397" w:type="dxa"/>
          </w:tcPr>
          <w:p w14:paraId="26C192CB" w14:textId="77777777" w:rsidR="007940C9" w:rsidRPr="00361C03" w:rsidRDefault="007940C9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3544" w:type="dxa"/>
          </w:tcPr>
          <w:p w14:paraId="6B293F53" w14:textId="77777777" w:rsidR="007940C9" w:rsidRPr="00361C03" w:rsidRDefault="007940C9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286F3B3B" w14:textId="77777777" w:rsidR="007940C9" w:rsidRPr="00361C03" w:rsidRDefault="007940C9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7940C9" w:rsidRPr="009C47FA" w14:paraId="467DA3BF" w14:textId="77777777">
        <w:tc>
          <w:tcPr>
            <w:tcW w:w="3397" w:type="dxa"/>
          </w:tcPr>
          <w:p w14:paraId="127CC9A3" w14:textId="0B87CDB7" w:rsidR="00627BE3" w:rsidRDefault="00627BE3" w:rsidP="00627BE3">
            <w:pPr>
              <w:rPr>
                <w:lang w:val="pl-PL"/>
              </w:rPr>
            </w:pPr>
            <w:r w:rsidRPr="006B5C10">
              <w:rPr>
                <w:lang w:val="pl-PL"/>
              </w:rPr>
              <w:t>1. Klient firmowy otwiera ekran z</w:t>
            </w:r>
            <w:r w:rsidR="00C95C83">
              <w:rPr>
                <w:lang w:val="pl-PL"/>
              </w:rPr>
              <w:t>akupu subskrypcji</w:t>
            </w:r>
          </w:p>
          <w:p w14:paraId="58501A4D" w14:textId="77777777" w:rsidR="00627BE3" w:rsidRDefault="00627BE3" w:rsidP="00627BE3">
            <w:pPr>
              <w:rPr>
                <w:lang w:val="pl-PL"/>
              </w:rPr>
            </w:pPr>
            <w:r w:rsidRPr="00B057BD">
              <w:rPr>
                <w:lang w:val="pl-PL"/>
              </w:rPr>
              <w:t>2. Klient wprowadza wymagane dane</w:t>
            </w:r>
          </w:p>
          <w:p w14:paraId="140DDCA2" w14:textId="77777777" w:rsidR="00627BE3" w:rsidRDefault="00627BE3" w:rsidP="00627BE3">
            <w:pPr>
              <w:rPr>
                <w:lang w:val="pl-PL"/>
              </w:rPr>
            </w:pPr>
            <w:r w:rsidRPr="00B057BD">
              <w:rPr>
                <w:lang w:val="pl-PL"/>
              </w:rPr>
              <w:t>3. Klient akceptuje regulamin</w:t>
            </w:r>
          </w:p>
          <w:p w14:paraId="091DDD67" w14:textId="2103512C" w:rsidR="007940C9" w:rsidRPr="00361C03" w:rsidRDefault="00B741A4">
            <w:pPr>
              <w:rPr>
                <w:lang w:val="pl-PL"/>
              </w:rPr>
            </w:pPr>
            <w:r>
              <w:rPr>
                <w:lang w:val="pl-PL"/>
              </w:rPr>
              <w:t>4. Aplikacja</w:t>
            </w:r>
            <w:r w:rsidR="00D815A5">
              <w:rPr>
                <w:lang w:val="pl-PL"/>
              </w:rPr>
              <w:t xml:space="preserve"> wyświetla komunikat o niepoprawnych danych wejściowych</w:t>
            </w:r>
          </w:p>
        </w:tc>
        <w:tc>
          <w:tcPr>
            <w:tcW w:w="3544" w:type="dxa"/>
          </w:tcPr>
          <w:p w14:paraId="59C37CFA" w14:textId="3BB9D545" w:rsidR="007940C9" w:rsidRPr="00361C03" w:rsidRDefault="00D815A5">
            <w:pPr>
              <w:rPr>
                <w:lang w:val="pl-PL"/>
              </w:rPr>
            </w:pPr>
            <w:r>
              <w:rPr>
                <w:lang w:val="pl-PL"/>
              </w:rPr>
              <w:t>Niepoprawne dane klie</w:t>
            </w:r>
            <w:r w:rsidR="00C95C83">
              <w:rPr>
                <w:lang w:val="pl-PL"/>
              </w:rPr>
              <w:t>nta</w:t>
            </w:r>
          </w:p>
        </w:tc>
        <w:tc>
          <w:tcPr>
            <w:tcW w:w="2410" w:type="dxa"/>
          </w:tcPr>
          <w:p w14:paraId="3B9E6461" w14:textId="74EE3FF0" w:rsidR="007940C9" w:rsidRPr="00361C03" w:rsidRDefault="00D815A5">
            <w:pPr>
              <w:rPr>
                <w:lang w:val="pl-PL"/>
              </w:rPr>
            </w:pPr>
            <w:r>
              <w:rPr>
                <w:lang w:val="pl-PL"/>
              </w:rPr>
              <w:t>Wyświetlenie komunikatu o niepoprawnych danych wejściowych</w:t>
            </w:r>
          </w:p>
        </w:tc>
      </w:tr>
    </w:tbl>
    <w:p w14:paraId="57A857C9" w14:textId="77777777" w:rsidR="007940C9" w:rsidRDefault="007940C9">
      <w:pPr>
        <w:widowControl/>
        <w:spacing w:line="240" w:lineRule="auto"/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7940C9" w:rsidRPr="00361C03" w14:paraId="35576138" w14:textId="77777777">
        <w:tc>
          <w:tcPr>
            <w:tcW w:w="9351" w:type="dxa"/>
            <w:gridSpan w:val="3"/>
          </w:tcPr>
          <w:p w14:paraId="703C9AAD" w14:textId="784E36E4" w:rsidR="007940C9" w:rsidRPr="00361C03" w:rsidRDefault="007940C9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 1</w:t>
            </w:r>
            <w:r w:rsidR="007C3512">
              <w:rPr>
                <w:lang w:val="pl-PL"/>
              </w:rPr>
              <w:t>7</w:t>
            </w:r>
          </w:p>
          <w:p w14:paraId="6006C4D3" w14:textId="3EEBB1C7" w:rsidR="007940C9" w:rsidRDefault="007940C9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0E68DD">
              <w:rPr>
                <w:lang w:val="pl-PL"/>
              </w:rPr>
              <w:t xml:space="preserve"> </w:t>
            </w:r>
            <w:r w:rsidR="000E68DD" w:rsidRPr="000E68DD">
              <w:rPr>
                <w:lang w:val="pl-PL"/>
              </w:rPr>
              <w:t>Sprawdzenie zachowania systemu, gdy klient ma już subskrypcję</w:t>
            </w:r>
          </w:p>
          <w:p w14:paraId="447F79EC" w14:textId="77777777" w:rsidR="007940C9" w:rsidRDefault="007940C9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</w:p>
          <w:p w14:paraId="2A6C747E" w14:textId="77777777" w:rsidR="000E68DD" w:rsidRDefault="00C95C83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Pr="00C95C83">
              <w:rPr>
                <w:lang w:val="pl-PL"/>
              </w:rPr>
              <w:t>Klient posiada już aktywną subskrypcję</w:t>
            </w:r>
          </w:p>
          <w:p w14:paraId="7EB9B4BB" w14:textId="2EC1D0D8" w:rsidR="00C95C83" w:rsidRPr="00361C03" w:rsidRDefault="00C95C83">
            <w:pPr>
              <w:rPr>
                <w:lang w:val="pl-PL"/>
              </w:rPr>
            </w:pPr>
            <w:r>
              <w:rPr>
                <w:lang w:val="pl-PL"/>
              </w:rPr>
              <w:t xml:space="preserve">- Widok </w:t>
            </w:r>
            <w:proofErr w:type="spellStart"/>
            <w:r>
              <w:rPr>
                <w:lang w:val="pl-PL"/>
              </w:rPr>
              <w:t>SubFragment</w:t>
            </w:r>
            <w:proofErr w:type="spellEnd"/>
            <w:r>
              <w:rPr>
                <w:lang w:val="pl-PL"/>
              </w:rPr>
              <w:t xml:space="preserve"> jest aktywny</w:t>
            </w:r>
          </w:p>
        </w:tc>
      </w:tr>
      <w:tr w:rsidR="007940C9" w:rsidRPr="00361C03" w14:paraId="6187AD1A" w14:textId="77777777">
        <w:tc>
          <w:tcPr>
            <w:tcW w:w="3397" w:type="dxa"/>
          </w:tcPr>
          <w:p w14:paraId="743981C6" w14:textId="77777777" w:rsidR="007940C9" w:rsidRPr="00361C03" w:rsidRDefault="007940C9">
            <w:pPr>
              <w:rPr>
                <w:lang w:val="pl-PL"/>
              </w:rPr>
            </w:pPr>
            <w:r w:rsidRPr="00361C03">
              <w:rPr>
                <w:lang w:val="pl-PL"/>
              </w:rPr>
              <w:t>Krok testu</w:t>
            </w:r>
          </w:p>
        </w:tc>
        <w:tc>
          <w:tcPr>
            <w:tcW w:w="3544" w:type="dxa"/>
          </w:tcPr>
          <w:p w14:paraId="5D34805D" w14:textId="77777777" w:rsidR="007940C9" w:rsidRPr="00361C03" w:rsidRDefault="007940C9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422D5E4E" w14:textId="77777777" w:rsidR="007940C9" w:rsidRPr="00361C03" w:rsidRDefault="007940C9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7940C9" w:rsidRPr="009C47FA" w14:paraId="1C5AC04F" w14:textId="77777777">
        <w:tc>
          <w:tcPr>
            <w:tcW w:w="3397" w:type="dxa"/>
          </w:tcPr>
          <w:p w14:paraId="675A117B" w14:textId="77777777" w:rsidR="007940C9" w:rsidRDefault="00C522F6">
            <w:pPr>
              <w:rPr>
                <w:lang w:val="pl-PL"/>
              </w:rPr>
            </w:pPr>
            <w:r w:rsidRPr="00C522F6">
              <w:rPr>
                <w:lang w:val="pl-PL"/>
              </w:rPr>
              <w:t>1. Klient firmowy otwiera ekran zakupu subskrypcji</w:t>
            </w:r>
          </w:p>
          <w:p w14:paraId="2054F856" w14:textId="35611A3B" w:rsidR="00C522F6" w:rsidRDefault="00C522F6">
            <w:pPr>
              <w:rPr>
                <w:lang w:val="pl-PL"/>
              </w:rPr>
            </w:pPr>
            <w:r w:rsidRPr="00C522F6">
              <w:rPr>
                <w:lang w:val="pl-PL"/>
              </w:rPr>
              <w:t xml:space="preserve">2. </w:t>
            </w:r>
            <w:r w:rsidR="00A72142">
              <w:rPr>
                <w:lang w:val="pl-PL"/>
              </w:rPr>
              <w:t>Aplikacja</w:t>
            </w:r>
            <w:r w:rsidRPr="00C522F6">
              <w:rPr>
                <w:lang w:val="pl-PL"/>
              </w:rPr>
              <w:t xml:space="preserve"> wykrywa aktywną subskrypcję</w:t>
            </w:r>
          </w:p>
          <w:p w14:paraId="2D08A553" w14:textId="146088C7" w:rsidR="00C522F6" w:rsidRPr="00361C03" w:rsidRDefault="006233CC">
            <w:pPr>
              <w:rPr>
                <w:lang w:val="pl-PL"/>
              </w:rPr>
            </w:pPr>
            <w:r w:rsidRPr="006233CC">
              <w:rPr>
                <w:lang w:val="pl-PL"/>
              </w:rPr>
              <w:t xml:space="preserve">3. </w:t>
            </w:r>
            <w:r w:rsidR="00A72142">
              <w:rPr>
                <w:lang w:val="pl-PL"/>
              </w:rPr>
              <w:t>Aplikacja</w:t>
            </w:r>
            <w:r w:rsidRPr="006233CC">
              <w:rPr>
                <w:lang w:val="pl-PL"/>
              </w:rPr>
              <w:t xml:space="preserve"> przekierowuje użytkownika do ekranu zarządzania subskrypcją</w:t>
            </w:r>
          </w:p>
        </w:tc>
        <w:tc>
          <w:tcPr>
            <w:tcW w:w="3544" w:type="dxa"/>
          </w:tcPr>
          <w:p w14:paraId="3FBB23B0" w14:textId="5D4A5C13" w:rsidR="007940C9" w:rsidRPr="00361C03" w:rsidRDefault="00E67582">
            <w:pPr>
              <w:rPr>
                <w:lang w:val="pl-PL"/>
              </w:rPr>
            </w:pPr>
            <w:r>
              <w:rPr>
                <w:lang w:val="pl-PL"/>
              </w:rPr>
              <w:t xml:space="preserve">Dane aktywnej </w:t>
            </w:r>
            <w:r w:rsidR="00A72142">
              <w:rPr>
                <w:lang w:val="pl-PL"/>
              </w:rPr>
              <w:t>subskrypcji firmowej</w:t>
            </w:r>
          </w:p>
        </w:tc>
        <w:tc>
          <w:tcPr>
            <w:tcW w:w="2410" w:type="dxa"/>
          </w:tcPr>
          <w:p w14:paraId="0954FC2B" w14:textId="28C4A90A" w:rsidR="007940C9" w:rsidRPr="00361C03" w:rsidRDefault="00A72142">
            <w:pPr>
              <w:rPr>
                <w:lang w:val="pl-PL"/>
              </w:rPr>
            </w:pPr>
            <w:r>
              <w:rPr>
                <w:lang w:val="pl-PL"/>
              </w:rPr>
              <w:t xml:space="preserve">Przekierowanie do ekranu </w:t>
            </w:r>
            <w:r w:rsidR="008970AB">
              <w:rPr>
                <w:lang w:val="pl-PL"/>
              </w:rPr>
              <w:t>zarz</w:t>
            </w:r>
            <w:r w:rsidR="002709E6">
              <w:rPr>
                <w:lang w:val="pl-PL"/>
              </w:rPr>
              <w:t>ądzania sub</w:t>
            </w:r>
            <w:r w:rsidR="00725202">
              <w:rPr>
                <w:lang w:val="pl-PL"/>
              </w:rPr>
              <w:t>skrypcją</w:t>
            </w:r>
          </w:p>
        </w:tc>
      </w:tr>
    </w:tbl>
    <w:p w14:paraId="0B45AA64" w14:textId="77777777" w:rsidR="007C3512" w:rsidRDefault="007C3512">
      <w:pPr>
        <w:widowControl/>
        <w:spacing w:line="240" w:lineRule="auto"/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7C3512" w:rsidRPr="00361C03" w14:paraId="06744C55" w14:textId="77777777">
        <w:tc>
          <w:tcPr>
            <w:tcW w:w="9351" w:type="dxa"/>
            <w:gridSpan w:val="3"/>
          </w:tcPr>
          <w:p w14:paraId="0AA674A8" w14:textId="783DD0A2" w:rsidR="007C3512" w:rsidRPr="00361C03" w:rsidRDefault="007C3512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 18</w:t>
            </w:r>
          </w:p>
          <w:p w14:paraId="2ED5F898" w14:textId="338D0DFF" w:rsidR="007C3512" w:rsidRDefault="007C3512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A3636A">
              <w:rPr>
                <w:lang w:val="pl-PL"/>
              </w:rPr>
              <w:t xml:space="preserve"> </w:t>
            </w:r>
            <w:r w:rsidR="00A3636A" w:rsidRPr="00A3636A">
              <w:rPr>
                <w:lang w:val="pl-PL"/>
              </w:rPr>
              <w:t>Sprawdzenie reakcji systemu, gdy użytkownik nie akceptuje regulaminu</w:t>
            </w:r>
          </w:p>
          <w:p w14:paraId="5F392C71" w14:textId="77777777" w:rsidR="007C3512" w:rsidRDefault="007C3512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</w:p>
          <w:p w14:paraId="55E29BA7" w14:textId="77777777" w:rsidR="00A3636A" w:rsidRDefault="00511909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Pr="00511909">
              <w:rPr>
                <w:lang w:val="pl-PL"/>
              </w:rPr>
              <w:t>Klient firmowy odmawia akceptacji regulaminu</w:t>
            </w:r>
          </w:p>
          <w:p w14:paraId="61AEB576" w14:textId="33AE1D25" w:rsidR="00511909" w:rsidRPr="00361C03" w:rsidRDefault="0051190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- Widok </w:t>
            </w:r>
            <w:proofErr w:type="spellStart"/>
            <w:r>
              <w:rPr>
                <w:lang w:val="pl-PL"/>
              </w:rPr>
              <w:t>SubFragment</w:t>
            </w:r>
            <w:proofErr w:type="spellEnd"/>
            <w:r>
              <w:rPr>
                <w:lang w:val="pl-PL"/>
              </w:rPr>
              <w:t xml:space="preserve"> jest aktywny</w:t>
            </w:r>
          </w:p>
        </w:tc>
      </w:tr>
      <w:tr w:rsidR="007C3512" w:rsidRPr="00361C03" w14:paraId="2009C062" w14:textId="77777777">
        <w:tc>
          <w:tcPr>
            <w:tcW w:w="3397" w:type="dxa"/>
          </w:tcPr>
          <w:p w14:paraId="36A111E6" w14:textId="77777777" w:rsidR="007C3512" w:rsidRPr="00361C03" w:rsidRDefault="007C3512">
            <w:pPr>
              <w:rPr>
                <w:lang w:val="pl-PL"/>
              </w:rPr>
            </w:pPr>
            <w:r w:rsidRPr="00361C03">
              <w:rPr>
                <w:lang w:val="pl-PL"/>
              </w:rPr>
              <w:lastRenderedPageBreak/>
              <w:t>Krok testu</w:t>
            </w:r>
          </w:p>
        </w:tc>
        <w:tc>
          <w:tcPr>
            <w:tcW w:w="3544" w:type="dxa"/>
          </w:tcPr>
          <w:p w14:paraId="5C388729" w14:textId="77777777" w:rsidR="007C3512" w:rsidRPr="00361C03" w:rsidRDefault="007C3512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7FA60B3B" w14:textId="77777777" w:rsidR="007C3512" w:rsidRPr="00361C03" w:rsidRDefault="007C3512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7C3512" w:rsidRPr="009C47FA" w14:paraId="0196E297" w14:textId="77777777">
        <w:tc>
          <w:tcPr>
            <w:tcW w:w="3397" w:type="dxa"/>
          </w:tcPr>
          <w:p w14:paraId="67159F46" w14:textId="77777777" w:rsidR="007C3512" w:rsidRDefault="001D38CB">
            <w:pPr>
              <w:rPr>
                <w:lang w:val="pl-PL"/>
              </w:rPr>
            </w:pPr>
            <w:r w:rsidRPr="001D38CB">
              <w:rPr>
                <w:lang w:val="pl-PL"/>
              </w:rPr>
              <w:t>1. Klient firmowy otwiera ekran zakupu subskrypcji</w:t>
            </w:r>
          </w:p>
          <w:p w14:paraId="7FACFD31" w14:textId="77777777" w:rsidR="00220B76" w:rsidRDefault="00B56409">
            <w:pPr>
              <w:rPr>
                <w:lang w:val="pl-PL"/>
              </w:rPr>
            </w:pPr>
            <w:r w:rsidRPr="00B56409">
              <w:rPr>
                <w:lang w:val="pl-PL"/>
              </w:rPr>
              <w:t>2. Klient wprowadza dane, ale nie akceptuje regulaminu</w:t>
            </w:r>
          </w:p>
          <w:p w14:paraId="4E8CB202" w14:textId="77777777" w:rsidR="00B56409" w:rsidRDefault="008F50BE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="002B24ED" w:rsidRPr="002B24ED">
              <w:rPr>
                <w:lang w:val="pl-PL"/>
              </w:rPr>
              <w:t xml:space="preserve">. </w:t>
            </w:r>
            <w:r>
              <w:rPr>
                <w:lang w:val="pl-PL"/>
              </w:rPr>
              <w:t>Aplikacja</w:t>
            </w:r>
            <w:r w:rsidR="002B24ED" w:rsidRPr="002B24ED">
              <w:rPr>
                <w:lang w:val="pl-PL"/>
              </w:rPr>
              <w:t xml:space="preserve"> wyświetla komunikat: „Aby zakupić subskrypcję, musisz zaakceptować regulamin.”</w:t>
            </w:r>
          </w:p>
          <w:p w14:paraId="0681E692" w14:textId="77777777" w:rsidR="005C59FF" w:rsidRDefault="005C59FF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  <w:r w:rsidRPr="005C59FF">
              <w:rPr>
                <w:lang w:val="pl-PL"/>
              </w:rPr>
              <w:t>. Klient akceptuje regulamin</w:t>
            </w:r>
          </w:p>
          <w:p w14:paraId="31264373" w14:textId="7D4412EE" w:rsidR="00A77B50" w:rsidRPr="00361C03" w:rsidRDefault="00A77B50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Pr="00A77B50">
              <w:rPr>
                <w:lang w:val="pl-PL"/>
              </w:rPr>
              <w:t>. Proces zakupu jest kontynuowany</w:t>
            </w:r>
          </w:p>
        </w:tc>
        <w:tc>
          <w:tcPr>
            <w:tcW w:w="3544" w:type="dxa"/>
          </w:tcPr>
          <w:p w14:paraId="23F65012" w14:textId="77777777" w:rsidR="007C3512" w:rsidRPr="00361C03" w:rsidRDefault="007C3512">
            <w:pPr>
              <w:rPr>
                <w:lang w:val="pl-PL"/>
              </w:rPr>
            </w:pPr>
          </w:p>
        </w:tc>
        <w:tc>
          <w:tcPr>
            <w:tcW w:w="2410" w:type="dxa"/>
          </w:tcPr>
          <w:p w14:paraId="2FBD4869" w14:textId="313C834B" w:rsidR="007C3512" w:rsidRDefault="009417B6">
            <w:pPr>
              <w:rPr>
                <w:lang w:val="pl-PL"/>
              </w:rPr>
            </w:pPr>
            <w:r>
              <w:rPr>
                <w:lang w:val="pl-PL"/>
              </w:rPr>
              <w:t>Komunikat</w:t>
            </w:r>
            <w:r w:rsidR="007D6A03">
              <w:rPr>
                <w:lang w:val="pl-PL"/>
              </w:rPr>
              <w:t xml:space="preserve"> o </w:t>
            </w:r>
            <w:r w:rsidR="00AC741D">
              <w:rPr>
                <w:lang w:val="pl-PL"/>
              </w:rPr>
              <w:t xml:space="preserve">potrzebie </w:t>
            </w:r>
            <w:r w:rsidR="00F6532D">
              <w:rPr>
                <w:lang w:val="pl-PL"/>
              </w:rPr>
              <w:t>zaakceptowania regulaminu</w:t>
            </w:r>
            <w:r w:rsidR="00B11C85">
              <w:rPr>
                <w:lang w:val="pl-PL"/>
              </w:rPr>
              <w:t>,</w:t>
            </w:r>
          </w:p>
          <w:p w14:paraId="3B6A8C58" w14:textId="06E2434D" w:rsidR="00B11C85" w:rsidRPr="00361C03" w:rsidRDefault="00B11C85">
            <w:pPr>
              <w:rPr>
                <w:lang w:val="pl-PL"/>
              </w:rPr>
            </w:pPr>
            <w:r>
              <w:rPr>
                <w:lang w:val="pl-PL"/>
              </w:rPr>
              <w:t>Kontynuacja procesu zakupu po zaakceptowaniu</w:t>
            </w:r>
          </w:p>
        </w:tc>
      </w:tr>
    </w:tbl>
    <w:p w14:paraId="7796061A" w14:textId="77777777" w:rsidR="007C3512" w:rsidRDefault="007C3512">
      <w:pPr>
        <w:widowControl/>
        <w:spacing w:line="240" w:lineRule="auto"/>
        <w:rPr>
          <w:lang w:val="pl-PL"/>
        </w:rPr>
      </w:pP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7C3512" w:rsidRPr="009C47FA" w14:paraId="7A0218C7" w14:textId="77777777" w:rsidTr="05546BE5">
        <w:tc>
          <w:tcPr>
            <w:tcW w:w="9351" w:type="dxa"/>
            <w:gridSpan w:val="3"/>
          </w:tcPr>
          <w:p w14:paraId="5175036D" w14:textId="3B13C7A5" w:rsidR="007C3512" w:rsidRPr="00361C03" w:rsidRDefault="007C3512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  <w:r>
              <w:rPr>
                <w:lang w:val="pl-PL"/>
              </w:rPr>
              <w:t>: 19</w:t>
            </w:r>
          </w:p>
          <w:p w14:paraId="11114517" w14:textId="7405A1CA" w:rsidR="007C3512" w:rsidRDefault="007C3512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  <w:r>
              <w:rPr>
                <w:lang w:val="pl-PL"/>
              </w:rPr>
              <w:t>:</w:t>
            </w:r>
            <w:r w:rsidR="002E7F05">
              <w:rPr>
                <w:lang w:val="pl-PL"/>
              </w:rPr>
              <w:t xml:space="preserve"> </w:t>
            </w:r>
            <w:r w:rsidR="002E7F05" w:rsidRPr="002E7F05">
              <w:rPr>
                <w:lang w:val="pl-PL"/>
              </w:rPr>
              <w:t>Sprawdzenie reakcji systemu, gdy płatność nie powiedzie się</w:t>
            </w:r>
          </w:p>
          <w:p w14:paraId="31E62411" w14:textId="77777777" w:rsidR="007C3512" w:rsidRDefault="007C3512">
            <w:pPr>
              <w:rPr>
                <w:lang w:val="pl-PL"/>
              </w:rPr>
            </w:pPr>
            <w:r>
              <w:rPr>
                <w:lang w:val="pl-PL"/>
              </w:rPr>
              <w:t>Warunki wstępne:</w:t>
            </w:r>
          </w:p>
          <w:p w14:paraId="02CE6897" w14:textId="77777777" w:rsidR="005479D5" w:rsidRDefault="005479D5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Pr="005479D5">
              <w:rPr>
                <w:lang w:val="pl-PL"/>
              </w:rPr>
              <w:t>Klient firmowy wybiera metodę płatności</w:t>
            </w:r>
          </w:p>
          <w:p w14:paraId="36584862" w14:textId="77777777" w:rsidR="005479D5" w:rsidRDefault="00DB4791">
            <w:pPr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Pr="00DB4791">
              <w:rPr>
                <w:lang w:val="pl-PL"/>
              </w:rPr>
              <w:t>Występuje błąd podczas przetwarzania płatności</w:t>
            </w:r>
          </w:p>
          <w:p w14:paraId="5E944AB0" w14:textId="73DDB40F" w:rsidR="00DB4791" w:rsidRPr="00361C03" w:rsidRDefault="00DB4791">
            <w:pPr>
              <w:rPr>
                <w:lang w:val="pl-PL"/>
              </w:rPr>
            </w:pPr>
            <w:r>
              <w:rPr>
                <w:lang w:val="pl-PL"/>
              </w:rPr>
              <w:t xml:space="preserve">- Widok </w:t>
            </w:r>
            <w:proofErr w:type="spellStart"/>
            <w:r>
              <w:rPr>
                <w:lang w:val="pl-PL"/>
              </w:rPr>
              <w:t>SubFragment</w:t>
            </w:r>
            <w:proofErr w:type="spellEnd"/>
            <w:r>
              <w:rPr>
                <w:lang w:val="pl-PL"/>
              </w:rPr>
              <w:t xml:space="preserve"> jest aktywny</w:t>
            </w:r>
          </w:p>
        </w:tc>
      </w:tr>
      <w:tr w:rsidR="007C3512" w:rsidRPr="00361C03" w14:paraId="6D053A2F" w14:textId="77777777" w:rsidTr="05546BE5">
        <w:tc>
          <w:tcPr>
            <w:tcW w:w="3397" w:type="dxa"/>
          </w:tcPr>
          <w:p w14:paraId="3D7D7823" w14:textId="7281B7AC" w:rsidR="007C3512" w:rsidRPr="00361C03" w:rsidRDefault="4ECE572C" w:rsidP="05546BE5">
            <w:pPr>
              <w:rPr>
                <w:lang w:val="pl-PL"/>
              </w:rPr>
            </w:pPr>
            <w:r w:rsidRPr="05546BE5">
              <w:rPr>
                <w:lang w:val="pl-PL"/>
              </w:rPr>
              <w:t>Krok testu</w:t>
            </w:r>
          </w:p>
        </w:tc>
        <w:tc>
          <w:tcPr>
            <w:tcW w:w="3544" w:type="dxa"/>
          </w:tcPr>
          <w:p w14:paraId="1176BBA5" w14:textId="77777777" w:rsidR="007C3512" w:rsidRPr="00361C03" w:rsidRDefault="007C3512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2410" w:type="dxa"/>
          </w:tcPr>
          <w:p w14:paraId="1309761F" w14:textId="77777777" w:rsidR="007C3512" w:rsidRPr="00361C03" w:rsidRDefault="007C3512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7C3512" w:rsidRPr="009C47FA" w14:paraId="59A59CD8" w14:textId="77777777" w:rsidTr="05546BE5">
        <w:tc>
          <w:tcPr>
            <w:tcW w:w="3397" w:type="dxa"/>
          </w:tcPr>
          <w:p w14:paraId="58A64103" w14:textId="77777777" w:rsidR="005C39F1" w:rsidRDefault="005C39F1" w:rsidP="005C39F1">
            <w:pPr>
              <w:rPr>
                <w:lang w:val="pl-PL"/>
              </w:rPr>
            </w:pPr>
            <w:r w:rsidRPr="006B5C10">
              <w:rPr>
                <w:lang w:val="pl-PL"/>
              </w:rPr>
              <w:t xml:space="preserve">1. Klient firmowy otwiera ekran </w:t>
            </w:r>
            <w:r>
              <w:rPr>
                <w:lang w:val="pl-PL"/>
              </w:rPr>
              <w:t>zakupu subskrypcji</w:t>
            </w:r>
          </w:p>
          <w:p w14:paraId="7D18FFE1" w14:textId="77777777" w:rsidR="005C39F1" w:rsidRDefault="005C39F1" w:rsidP="005C39F1">
            <w:pPr>
              <w:rPr>
                <w:lang w:val="pl-PL"/>
              </w:rPr>
            </w:pPr>
            <w:r w:rsidRPr="00B057BD">
              <w:rPr>
                <w:lang w:val="pl-PL"/>
              </w:rPr>
              <w:t>2. Klient wprowadza wymagane dane</w:t>
            </w:r>
          </w:p>
          <w:p w14:paraId="431D5B3E" w14:textId="77777777" w:rsidR="005C39F1" w:rsidRDefault="005C39F1" w:rsidP="005C39F1">
            <w:pPr>
              <w:rPr>
                <w:lang w:val="pl-PL"/>
              </w:rPr>
            </w:pPr>
            <w:r w:rsidRPr="00B057BD">
              <w:rPr>
                <w:lang w:val="pl-PL"/>
              </w:rPr>
              <w:t>3. Klient akceptuje regulamin</w:t>
            </w:r>
          </w:p>
          <w:p w14:paraId="584220C7" w14:textId="77777777" w:rsidR="005C39F1" w:rsidRDefault="005C39F1" w:rsidP="005C39F1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  <w:r w:rsidRPr="00B057BD">
              <w:rPr>
                <w:lang w:val="pl-PL"/>
              </w:rPr>
              <w:t xml:space="preserve">. </w:t>
            </w:r>
            <w:r>
              <w:rPr>
                <w:lang w:val="pl-PL"/>
              </w:rPr>
              <w:t>Aplikacja</w:t>
            </w:r>
            <w:r w:rsidRPr="00B057BD">
              <w:rPr>
                <w:lang w:val="pl-PL"/>
              </w:rPr>
              <w:t xml:space="preserve"> wyświetla dostępne metody płatności</w:t>
            </w:r>
          </w:p>
          <w:p w14:paraId="7BF06887" w14:textId="77777777" w:rsidR="005C39F1" w:rsidRDefault="005C39F1" w:rsidP="005C39F1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Pr="004D2EF6">
              <w:rPr>
                <w:lang w:val="pl-PL"/>
              </w:rPr>
              <w:t>. Klient wybiera metodę płatności</w:t>
            </w:r>
          </w:p>
          <w:p w14:paraId="2A6C48C8" w14:textId="1D1E9227" w:rsidR="005C39F1" w:rsidRDefault="005C39F1" w:rsidP="005C39F1">
            <w:pPr>
              <w:rPr>
                <w:lang w:val="pl-PL"/>
              </w:rPr>
            </w:pPr>
            <w:r>
              <w:rPr>
                <w:lang w:val="pl-PL"/>
              </w:rPr>
              <w:t xml:space="preserve">6. Klient wprowadza </w:t>
            </w:r>
            <w:r w:rsidR="004D6DFB">
              <w:rPr>
                <w:lang w:val="pl-PL"/>
              </w:rPr>
              <w:t>nie</w:t>
            </w:r>
            <w:r>
              <w:rPr>
                <w:lang w:val="pl-PL"/>
              </w:rPr>
              <w:t>poprawne dane płatności</w:t>
            </w:r>
          </w:p>
          <w:p w14:paraId="1730DC01" w14:textId="600B12CF" w:rsidR="005C39F1" w:rsidRDefault="005C39F1" w:rsidP="005C39F1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  <w:r w:rsidRPr="006E7758">
              <w:rPr>
                <w:lang w:val="pl-PL"/>
              </w:rPr>
              <w:t xml:space="preserve">. </w:t>
            </w:r>
            <w:r>
              <w:rPr>
                <w:lang w:val="pl-PL"/>
              </w:rPr>
              <w:t>Klient</w:t>
            </w:r>
            <w:r w:rsidRPr="006E7758">
              <w:rPr>
                <w:lang w:val="pl-PL"/>
              </w:rPr>
              <w:t xml:space="preserve"> finalizuje płatność</w:t>
            </w:r>
          </w:p>
          <w:p w14:paraId="7C95FC61" w14:textId="5E17B3E6" w:rsidR="00EC2D88" w:rsidRPr="00361C03" w:rsidRDefault="004D6DFB">
            <w:pPr>
              <w:rPr>
                <w:lang w:val="pl-PL"/>
              </w:rPr>
            </w:pPr>
            <w:r>
              <w:rPr>
                <w:lang w:val="pl-PL"/>
              </w:rPr>
              <w:t xml:space="preserve">8. Aplikacja wyświetla komunikat </w:t>
            </w:r>
            <w:r w:rsidR="00EA6478">
              <w:rPr>
                <w:lang w:val="pl-PL"/>
              </w:rPr>
              <w:t>o błędzie w przetwarzaniu płatności</w:t>
            </w:r>
          </w:p>
        </w:tc>
        <w:tc>
          <w:tcPr>
            <w:tcW w:w="3544" w:type="dxa"/>
          </w:tcPr>
          <w:p w14:paraId="2100173E" w14:textId="118D47A9" w:rsidR="007C3512" w:rsidRPr="00361C03" w:rsidRDefault="00EA6478">
            <w:pPr>
              <w:rPr>
                <w:lang w:val="pl-PL"/>
              </w:rPr>
            </w:pPr>
            <w:r>
              <w:rPr>
                <w:lang w:val="pl-PL"/>
              </w:rPr>
              <w:t>Niepoprawne dane płatności</w:t>
            </w:r>
          </w:p>
        </w:tc>
        <w:tc>
          <w:tcPr>
            <w:tcW w:w="2410" w:type="dxa"/>
          </w:tcPr>
          <w:p w14:paraId="1462A060" w14:textId="22342B42" w:rsidR="007C3512" w:rsidRPr="00361C03" w:rsidRDefault="39DF3FA6" w:rsidP="05546BE5">
            <w:pPr>
              <w:rPr>
                <w:lang w:val="pl-PL"/>
              </w:rPr>
            </w:pPr>
            <w:r w:rsidRPr="05546BE5">
              <w:rPr>
                <w:lang w:val="pl-PL"/>
              </w:rPr>
              <w:t>Wyświetlony komunikat o błędzie w przetwarzaniu płatności</w:t>
            </w:r>
          </w:p>
          <w:p w14:paraId="1B885EB2" w14:textId="16AE517E" w:rsidR="007C3512" w:rsidRPr="00361C03" w:rsidRDefault="007C3512">
            <w:pPr>
              <w:rPr>
                <w:lang w:val="pl-PL"/>
              </w:rPr>
            </w:pPr>
          </w:p>
        </w:tc>
      </w:tr>
    </w:tbl>
    <w:p w14:paraId="63B3D00A" w14:textId="71E0796B" w:rsidR="009C47FA" w:rsidRDefault="3A083A7F" w:rsidP="009C47FA">
      <w:pPr>
        <w:widowControl/>
        <w:spacing w:line="240" w:lineRule="auto"/>
      </w:pPr>
      <w:r>
        <w:rPr>
          <w:noProof/>
        </w:rPr>
        <w:drawing>
          <wp:inline distT="0" distB="0" distL="0" distR="0" wp14:anchorId="1BE89BAB" wp14:editId="2887835C">
            <wp:extent cx="5458588" cy="781159"/>
            <wp:effectExtent l="0" t="0" r="0" b="0"/>
            <wp:docPr id="1976720343" name="Picture 197672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02DD" w14:textId="77777777" w:rsidR="009C47FA" w:rsidRDefault="009C47FA">
      <w:pPr>
        <w:widowControl/>
        <w:spacing w:line="240" w:lineRule="auto"/>
      </w:pPr>
      <w:r>
        <w:br w:type="page"/>
      </w:r>
    </w:p>
    <w:p w14:paraId="6331F18C" w14:textId="77777777" w:rsidR="00F73F94" w:rsidRPr="00361C03" w:rsidRDefault="00F73F94" w:rsidP="002373A2">
      <w:pPr>
        <w:pStyle w:val="Nagwek1"/>
        <w:rPr>
          <w:lang w:val="pl-PL"/>
        </w:rPr>
      </w:pPr>
      <w:r w:rsidRPr="00361C03">
        <w:rPr>
          <w:lang w:val="pl-PL"/>
        </w:rPr>
        <w:lastRenderedPageBreak/>
        <w:t>Testy systemowe automatyczne</w:t>
      </w:r>
    </w:p>
    <w:p w14:paraId="1FC62C1F" w14:textId="48B0F08C" w:rsidR="00552F4D" w:rsidRPr="00552F4D" w:rsidRDefault="00552F4D" w:rsidP="00552F4D">
      <w:pPr>
        <w:rPr>
          <w:lang w:val="pl-PL"/>
        </w:rPr>
      </w:pPr>
      <w:r w:rsidRPr="00552F4D">
        <w:rPr>
          <w:lang w:val="pl-PL"/>
        </w:rPr>
        <w:t>Wszystkie testy zostały zautomatyzowane z</w:t>
      </w:r>
      <w:r>
        <w:rPr>
          <w:lang w:val="pl-PL"/>
        </w:rPr>
        <w:t>a pomocą wbudowane</w:t>
      </w:r>
      <w:r w:rsidR="00E6345A">
        <w:rPr>
          <w:lang w:val="pl-PL"/>
        </w:rPr>
        <w:t xml:space="preserve">go </w:t>
      </w:r>
      <w:proofErr w:type="spellStart"/>
      <w:r w:rsidR="00E6345A">
        <w:rPr>
          <w:lang w:val="pl-PL"/>
        </w:rPr>
        <w:t>frameworka</w:t>
      </w:r>
      <w:proofErr w:type="spellEnd"/>
      <w:r w:rsidR="00E6345A">
        <w:rPr>
          <w:lang w:val="pl-PL"/>
        </w:rPr>
        <w:t xml:space="preserve"> testowego </w:t>
      </w:r>
      <w:proofErr w:type="spellStart"/>
      <w:r w:rsidR="00E6345A">
        <w:rPr>
          <w:lang w:val="pl-PL"/>
        </w:rPr>
        <w:t>Fluttera</w:t>
      </w:r>
      <w:proofErr w:type="spellEnd"/>
      <w:r w:rsidR="00CE3D31">
        <w:rPr>
          <w:lang w:val="pl-PL"/>
        </w:rPr>
        <w:t>.</w:t>
      </w:r>
      <w:r w:rsidR="00131713">
        <w:rPr>
          <w:lang w:val="pl-PL"/>
        </w:rPr>
        <w:t xml:space="preserve"> </w:t>
      </w:r>
      <w:r w:rsidR="009274B8">
        <w:rPr>
          <w:lang w:val="pl-PL"/>
        </w:rPr>
        <w:br/>
      </w:r>
      <w:r w:rsidR="009274B8">
        <w:rPr>
          <w:lang w:val="pl-PL"/>
        </w:rPr>
        <w:br/>
      </w:r>
      <w:r w:rsidR="00131713">
        <w:rPr>
          <w:lang w:val="pl-PL"/>
        </w:rPr>
        <w:t>Do</w:t>
      </w:r>
      <w:r w:rsidR="00CD6A6F">
        <w:rPr>
          <w:lang w:val="pl-PL"/>
        </w:rPr>
        <w:t xml:space="preserve">datkowo wykorzystaliśmy </w:t>
      </w:r>
      <w:r w:rsidR="009274B8" w:rsidRPr="009274B8">
        <w:rPr>
          <w:lang w:val="pl-PL"/>
        </w:rPr>
        <w:t xml:space="preserve">zewnętrzne oprogramowanie testowe </w:t>
      </w:r>
      <w:r w:rsidR="009274B8" w:rsidRPr="009274B8">
        <w:rPr>
          <w:b/>
          <w:bCs/>
          <w:lang w:val="pl-PL"/>
        </w:rPr>
        <w:t>Maestro</w:t>
      </w:r>
      <w:r w:rsidR="009274B8" w:rsidRPr="009274B8">
        <w:rPr>
          <w:lang w:val="pl-PL"/>
        </w:rPr>
        <w:t xml:space="preserve"> do automatyzacji testów funkcjonalnych</w:t>
      </w:r>
      <w:r w:rsidR="003A225E">
        <w:rPr>
          <w:lang w:val="pl-PL"/>
        </w:rPr>
        <w:t>:</w:t>
      </w:r>
    </w:p>
    <w:p w14:paraId="1513B620" w14:textId="77777777" w:rsidR="009274B8" w:rsidRDefault="009274B8" w:rsidP="00552F4D">
      <w:pPr>
        <w:rPr>
          <w:lang w:val="pl-PL"/>
        </w:rPr>
      </w:pPr>
    </w:p>
    <w:p w14:paraId="6F6265FE" w14:textId="18AFCC26" w:rsidR="009274B8" w:rsidRDefault="46B0F4BA" w:rsidP="00552F4D">
      <w:pPr>
        <w:rPr>
          <w:lang w:val="pl-PL"/>
        </w:rPr>
      </w:pPr>
      <w:r w:rsidRPr="0A7BBD48">
        <w:rPr>
          <w:lang w:val="pl-PL"/>
        </w:rPr>
        <w:t>(W każdym przypadku znak + oznacza pozytywny wynik testu.)</w:t>
      </w:r>
    </w:p>
    <w:p w14:paraId="00C7E625" w14:textId="77777777" w:rsidR="009274B8" w:rsidRDefault="009274B8" w:rsidP="00552F4D">
      <w:pPr>
        <w:rPr>
          <w:lang w:val="pl-PL"/>
        </w:rPr>
      </w:pPr>
    </w:p>
    <w:p w14:paraId="349F8323" w14:textId="3E65DB6F" w:rsidR="009274B8" w:rsidRPr="00553213" w:rsidRDefault="46B0F4BA" w:rsidP="00552F4D">
      <w:pPr>
        <w:rPr>
          <w:lang w:val="pl-PL"/>
        </w:rPr>
      </w:pPr>
      <w:proofErr w:type="spellStart"/>
      <w:r w:rsidRPr="0A7BBD48">
        <w:rPr>
          <w:b/>
          <w:bCs/>
          <w:lang w:val="pl-PL"/>
        </w:rPr>
        <w:t>Support_test</w:t>
      </w:r>
      <w:proofErr w:type="spellEnd"/>
      <w:r w:rsidRPr="0A7BBD48">
        <w:rPr>
          <w:lang w:val="pl-PL"/>
        </w:rPr>
        <w:t xml:space="preserve"> – test sprawdzający wypełnienie formularza zgłoszenia, a następnie wysłania go.</w:t>
      </w:r>
    </w:p>
    <w:p w14:paraId="1BA1F710" w14:textId="6CCD1908" w:rsidR="009274B8" w:rsidRDefault="46B0F4BA" w:rsidP="0A7BBD48">
      <w:r>
        <w:rPr>
          <w:noProof/>
        </w:rPr>
        <w:drawing>
          <wp:inline distT="0" distB="0" distL="0" distR="0" wp14:anchorId="3EF23EC1" wp14:editId="7C544E55">
            <wp:extent cx="3629025" cy="3333918"/>
            <wp:effectExtent l="0" t="0" r="0" b="0"/>
            <wp:docPr id="442720073" name="Picture 44272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20" cy="333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DEDD" w14:textId="01630711" w:rsidR="009274B8" w:rsidRDefault="009274B8" w:rsidP="0A7BBD48"/>
    <w:p w14:paraId="5ED628AE" w14:textId="1C7DB00B" w:rsidR="009274B8" w:rsidRPr="009C47FA" w:rsidRDefault="46B0F4BA" w:rsidP="0A7BBD48">
      <w:pPr>
        <w:rPr>
          <w:lang w:val="pl-PL"/>
        </w:rPr>
      </w:pPr>
      <w:proofErr w:type="spellStart"/>
      <w:r w:rsidRPr="009C47FA">
        <w:rPr>
          <w:b/>
          <w:bCs/>
          <w:lang w:val="pl-PL"/>
        </w:rPr>
        <w:t>Pay_test</w:t>
      </w:r>
      <w:proofErr w:type="spellEnd"/>
      <w:r w:rsidRPr="009C47FA">
        <w:rPr>
          <w:b/>
          <w:bCs/>
          <w:lang w:val="pl-PL"/>
        </w:rPr>
        <w:t xml:space="preserve"> </w:t>
      </w:r>
      <w:r w:rsidRPr="009C47FA">
        <w:rPr>
          <w:lang w:val="pl-PL"/>
        </w:rPr>
        <w:t>– test sprawdzający wybór płatności oraz podanie danych potrzebnych do zatwierdzenia płatności.</w:t>
      </w:r>
    </w:p>
    <w:p w14:paraId="24470E04" w14:textId="10A4D139" w:rsidR="009274B8" w:rsidRDefault="13AFCAC5" w:rsidP="0A7BBD48">
      <w:r>
        <w:rPr>
          <w:noProof/>
        </w:rPr>
        <w:drawing>
          <wp:inline distT="0" distB="0" distL="0" distR="0" wp14:anchorId="0B812D9C" wp14:editId="6264D794">
            <wp:extent cx="3648075" cy="2482368"/>
            <wp:effectExtent l="0" t="0" r="0" b="0"/>
            <wp:docPr id="1375498809" name="Picture 137549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950" cy="24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4A4F" w14:textId="73A25F85" w:rsidR="009C47FA" w:rsidRDefault="009C47FA">
      <w:pPr>
        <w:widowControl/>
        <w:spacing w:line="240" w:lineRule="auto"/>
      </w:pPr>
      <w:r>
        <w:br w:type="page"/>
      </w:r>
    </w:p>
    <w:p w14:paraId="38C78270" w14:textId="21443C79" w:rsidR="009274B8" w:rsidRPr="009C47FA" w:rsidRDefault="46B0F4BA" w:rsidP="0A7BBD48">
      <w:pPr>
        <w:rPr>
          <w:lang w:val="pl-PL"/>
        </w:rPr>
      </w:pPr>
      <w:proofErr w:type="spellStart"/>
      <w:r w:rsidRPr="009C47FA">
        <w:rPr>
          <w:b/>
          <w:bCs/>
          <w:lang w:val="pl-PL"/>
        </w:rPr>
        <w:lastRenderedPageBreak/>
        <w:t>Order_test</w:t>
      </w:r>
      <w:proofErr w:type="spellEnd"/>
      <w:r w:rsidRPr="009C47FA">
        <w:rPr>
          <w:lang w:val="pl-PL"/>
        </w:rPr>
        <w:t xml:space="preserve"> – test sprawdzający wybór samochodu oraz trasy, a następnie zatwierdzenie przejazdu.</w:t>
      </w:r>
    </w:p>
    <w:p w14:paraId="3BFC0ED7" w14:textId="2AEC395D" w:rsidR="009274B8" w:rsidRDefault="525BBF29" w:rsidP="00552F4D">
      <w:r>
        <w:rPr>
          <w:noProof/>
        </w:rPr>
        <w:drawing>
          <wp:inline distT="0" distB="0" distL="0" distR="0" wp14:anchorId="71F2335B" wp14:editId="5CF18A8B">
            <wp:extent cx="2850423" cy="2371725"/>
            <wp:effectExtent l="0" t="0" r="7620" b="0"/>
            <wp:docPr id="1642879650" name="Picture 1642879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427" cy="23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D719" w14:textId="1EC6D041" w:rsidR="0A7BBD48" w:rsidRDefault="0A7BBD48" w:rsidP="0A7BBD48">
      <w:pPr>
        <w:rPr>
          <w:lang w:val="pl-PL"/>
        </w:rPr>
      </w:pPr>
    </w:p>
    <w:p w14:paraId="4D92523B" w14:textId="166A9643" w:rsidR="009274B8" w:rsidRDefault="46B0F4BA" w:rsidP="00552F4D">
      <w:pPr>
        <w:rPr>
          <w:lang w:val="pl-PL"/>
        </w:rPr>
      </w:pPr>
      <w:proofErr w:type="spellStart"/>
      <w:r w:rsidRPr="0A7BBD48">
        <w:rPr>
          <w:b/>
          <w:bCs/>
          <w:lang w:val="pl-PL"/>
        </w:rPr>
        <w:t>Manage_test</w:t>
      </w:r>
      <w:proofErr w:type="spellEnd"/>
      <w:r w:rsidRPr="0A7BBD48">
        <w:rPr>
          <w:lang w:val="pl-PL"/>
        </w:rPr>
        <w:t xml:space="preserve"> – test sprawdzający zmianę statusu pojazdu w panelu do zarządzania.</w:t>
      </w:r>
    </w:p>
    <w:p w14:paraId="470F2DA0" w14:textId="5F8760E4" w:rsidR="009274B8" w:rsidRPr="00552F4D" w:rsidRDefault="6A15AC5F" w:rsidP="0A7BBD48">
      <w:r>
        <w:rPr>
          <w:noProof/>
        </w:rPr>
        <w:drawing>
          <wp:inline distT="0" distB="0" distL="0" distR="0" wp14:anchorId="78768964" wp14:editId="1A78D50D">
            <wp:extent cx="2714625" cy="1953708"/>
            <wp:effectExtent l="0" t="0" r="0" b="8890"/>
            <wp:docPr id="532406982" name="Picture 53240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662" cy="19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EB6" w14:textId="56EBC131" w:rsidR="009274B8" w:rsidRPr="00552F4D" w:rsidRDefault="009274B8" w:rsidP="0A7BBD48">
      <w:pPr>
        <w:rPr>
          <w:lang w:val="pl-PL"/>
        </w:rPr>
      </w:pPr>
    </w:p>
    <w:p w14:paraId="2983E1EA" w14:textId="472535B2" w:rsidR="009274B8" w:rsidRPr="00552F4D" w:rsidRDefault="46B0F4BA" w:rsidP="0A7BBD48">
      <w:pPr>
        <w:rPr>
          <w:lang w:val="pl-PL"/>
        </w:rPr>
      </w:pPr>
      <w:proofErr w:type="spellStart"/>
      <w:r w:rsidRPr="0A7BBD48">
        <w:rPr>
          <w:b/>
          <w:bCs/>
          <w:lang w:val="pl-PL"/>
        </w:rPr>
        <w:t>Register_test</w:t>
      </w:r>
      <w:proofErr w:type="spellEnd"/>
      <w:r w:rsidRPr="0A7BBD48">
        <w:rPr>
          <w:lang w:val="pl-PL"/>
        </w:rPr>
        <w:t xml:space="preserve"> – test sprawdzający wypełnienie formularza i stworze</w:t>
      </w:r>
      <w:r w:rsidR="4E8418B9" w:rsidRPr="0A7BBD48">
        <w:rPr>
          <w:lang w:val="pl-PL"/>
        </w:rPr>
        <w:t>nie nowego użytkownika.</w:t>
      </w:r>
    </w:p>
    <w:p w14:paraId="4709D9D5" w14:textId="3CA60B8B" w:rsidR="009274B8" w:rsidRPr="00552F4D" w:rsidRDefault="5B8891F0" w:rsidP="00552F4D">
      <w:r>
        <w:rPr>
          <w:noProof/>
        </w:rPr>
        <w:drawing>
          <wp:inline distT="0" distB="0" distL="0" distR="0" wp14:anchorId="4B86E2DB" wp14:editId="50B2F636">
            <wp:extent cx="2748800" cy="2874648"/>
            <wp:effectExtent l="0" t="0" r="0" b="0"/>
            <wp:docPr id="422969012" name="Picture 422969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800" cy="28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C193" w14:textId="77777777" w:rsidR="00361C03" w:rsidRPr="00361C03" w:rsidRDefault="00361C03" w:rsidP="00361C03">
      <w:pPr>
        <w:pStyle w:val="Nagwek1"/>
        <w:numPr>
          <w:ilvl w:val="0"/>
          <w:numId w:val="31"/>
        </w:numPr>
        <w:rPr>
          <w:lang w:val="pl-PL"/>
        </w:rPr>
      </w:pPr>
      <w:r w:rsidRPr="00361C03">
        <w:rPr>
          <w:lang w:val="pl-PL"/>
        </w:rPr>
        <w:lastRenderedPageBreak/>
        <w:t xml:space="preserve">Testy jednostkowe </w:t>
      </w:r>
    </w:p>
    <w:p w14:paraId="264A4C60" w14:textId="2DA3AEC3" w:rsidR="00361C03" w:rsidRPr="00361C03" w:rsidRDefault="006A7B92" w:rsidP="00144494">
      <w:pPr>
        <w:pStyle w:val="Tekstpodstawowy"/>
        <w:rPr>
          <w:lang w:val="pl-PL"/>
        </w:rPr>
      </w:pPr>
      <w:r>
        <w:rPr>
          <w:noProof/>
        </w:rPr>
        <w:drawing>
          <wp:inline distT="0" distB="0" distL="0" distR="0" wp14:anchorId="167A5744" wp14:editId="1F1A276A">
            <wp:extent cx="5039428" cy="676369"/>
            <wp:effectExtent l="0" t="0" r="8890" b="9525"/>
            <wp:docPr id="156645517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220">
        <w:rPr>
          <w:noProof/>
        </w:rPr>
        <w:drawing>
          <wp:inline distT="0" distB="0" distL="0" distR="0" wp14:anchorId="15E0C9F7" wp14:editId="1F3DC9CC">
            <wp:extent cx="4706007" cy="447737"/>
            <wp:effectExtent l="0" t="0" r="0" b="9525"/>
            <wp:docPr id="8837185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C2F4" w14:textId="3024AACD" w:rsidR="00870059" w:rsidRPr="00361C03" w:rsidRDefault="1558FD0D" w:rsidP="05546BE5">
      <w:pPr>
        <w:ind w:left="720"/>
      </w:pPr>
      <w:r>
        <w:rPr>
          <w:noProof/>
        </w:rPr>
        <w:drawing>
          <wp:inline distT="0" distB="0" distL="0" distR="0" wp14:anchorId="2E08C80C" wp14:editId="7D6249C5">
            <wp:extent cx="4392930" cy="844794"/>
            <wp:effectExtent l="0" t="0" r="0" b="0"/>
            <wp:docPr id="390520668" name="Picture 390520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2066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8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6FE3" w14:textId="4160CBDC" w:rsidR="6244C23C" w:rsidRDefault="4038DFDB" w:rsidP="247D73E0">
      <w:pPr>
        <w:ind w:left="720"/>
      </w:pPr>
      <w:r>
        <w:rPr>
          <w:noProof/>
        </w:rPr>
        <w:drawing>
          <wp:inline distT="0" distB="0" distL="0" distR="0" wp14:anchorId="2D509ADA" wp14:editId="4C5468D7">
            <wp:extent cx="4553259" cy="1349925"/>
            <wp:effectExtent l="0" t="0" r="0" b="0"/>
            <wp:docPr id="1423296311" name="Picture 1423296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259" cy="13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27C6" w14:textId="4152AE49" w:rsidR="6244C23C" w:rsidRDefault="053D52FA" w:rsidP="247D73E0">
      <w:pPr>
        <w:ind w:left="720"/>
      </w:pPr>
      <w:r>
        <w:rPr>
          <w:noProof/>
        </w:rPr>
        <w:drawing>
          <wp:inline distT="0" distB="0" distL="0" distR="0" wp14:anchorId="5AFA5876" wp14:editId="0FCBC70D">
            <wp:extent cx="4458322" cy="847843"/>
            <wp:effectExtent l="0" t="0" r="0" b="0"/>
            <wp:docPr id="829277558" name="Picture 829277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27755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D531" w14:textId="16AA2255" w:rsidR="247D73E0" w:rsidRDefault="4E16274B" w:rsidP="782D93CB">
      <w:pPr>
        <w:ind w:left="720"/>
      </w:pPr>
      <w:r>
        <w:rPr>
          <w:noProof/>
        </w:rPr>
        <w:drawing>
          <wp:inline distT="0" distB="0" distL="0" distR="0" wp14:anchorId="78FCA360" wp14:editId="3BCD6B4E">
            <wp:extent cx="4496428" cy="1362265"/>
            <wp:effectExtent l="0" t="0" r="0" b="0"/>
            <wp:docPr id="1714525062" name="Picture 171452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02E0" w14:textId="77777777" w:rsidR="00462D2C" w:rsidRDefault="00462D2C" w:rsidP="782D93CB">
      <w:pPr>
        <w:ind w:left="720"/>
      </w:pPr>
    </w:p>
    <w:p w14:paraId="74986DF8" w14:textId="77777777" w:rsidR="00462D2C" w:rsidRDefault="00462D2C" w:rsidP="782D93CB">
      <w:pPr>
        <w:ind w:left="720"/>
      </w:pPr>
    </w:p>
    <w:p w14:paraId="5601A8F0" w14:textId="7737E7B0" w:rsidR="00462D2C" w:rsidRPr="00462D2C" w:rsidRDefault="00462D2C" w:rsidP="782D93CB">
      <w:pPr>
        <w:ind w:left="720"/>
        <w:rPr>
          <w:lang w:val="pl-PL"/>
        </w:rPr>
      </w:pPr>
      <w:r w:rsidRPr="00462D2C">
        <w:rPr>
          <w:lang w:val="pl-PL"/>
        </w:rPr>
        <w:t xml:space="preserve">Łącznie testów: 31 </w:t>
      </w:r>
      <w:r w:rsidR="00DF285C">
        <w:rPr>
          <w:lang w:val="pl-PL"/>
        </w:rPr>
        <w:t xml:space="preserve">we </w:t>
      </w:r>
      <w:proofErr w:type="spellStart"/>
      <w:r w:rsidR="00DF285C">
        <w:rPr>
          <w:lang w:val="pl-PL"/>
        </w:rPr>
        <w:t>flutterze</w:t>
      </w:r>
      <w:proofErr w:type="spellEnd"/>
      <w:r w:rsidR="00DF285C">
        <w:rPr>
          <w:lang w:val="pl-PL"/>
        </w:rPr>
        <w:t xml:space="preserve"> </w:t>
      </w:r>
      <w:r w:rsidRPr="00462D2C">
        <w:rPr>
          <w:lang w:val="pl-PL"/>
        </w:rPr>
        <w:t>+ 5 t</w:t>
      </w:r>
      <w:r>
        <w:rPr>
          <w:lang w:val="pl-PL"/>
        </w:rPr>
        <w:t>estów w maestro.</w:t>
      </w:r>
      <w:r w:rsidR="00DF285C">
        <w:rPr>
          <w:lang w:val="pl-PL"/>
        </w:rPr>
        <w:t xml:space="preserve"> </w:t>
      </w:r>
      <w:r w:rsidR="00DF285C" w:rsidRPr="00462D2C">
        <w:rPr>
          <w:lang w:val="pl-PL"/>
        </w:rPr>
        <w:t>(wszystkie przechodzą</w:t>
      </w:r>
      <w:r w:rsidR="00DF285C">
        <w:rPr>
          <w:lang w:val="pl-PL"/>
        </w:rPr>
        <w:t xml:space="preserve"> niezależnie od kolejności ich uruchomienia</w:t>
      </w:r>
      <w:r w:rsidR="00DF285C" w:rsidRPr="00462D2C">
        <w:rPr>
          <w:lang w:val="pl-PL"/>
        </w:rPr>
        <w:t>)</w:t>
      </w:r>
    </w:p>
    <w:p w14:paraId="0C375B81" w14:textId="0817E3A1" w:rsidR="00462D2C" w:rsidRDefault="00462D2C" w:rsidP="782D93CB">
      <w:pPr>
        <w:ind w:left="720"/>
      </w:pPr>
      <w:r w:rsidRPr="00462D2C">
        <w:drawing>
          <wp:inline distT="0" distB="0" distL="0" distR="0" wp14:anchorId="178457C8" wp14:editId="4B28414A">
            <wp:extent cx="2057687" cy="190527"/>
            <wp:effectExtent l="0" t="0" r="0" b="0"/>
            <wp:docPr id="18937408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408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1800" w14:textId="47BF7B59" w:rsidR="6244C23C" w:rsidRDefault="6244C23C" w:rsidP="6244C23C"/>
    <w:sectPr w:rsidR="6244C23C" w:rsidSect="0082653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0205F" w14:textId="77777777" w:rsidR="00155CAC" w:rsidRDefault="00155CAC">
      <w:pPr>
        <w:spacing w:line="240" w:lineRule="auto"/>
      </w:pPr>
      <w:r>
        <w:separator/>
      </w:r>
    </w:p>
  </w:endnote>
  <w:endnote w:type="continuationSeparator" w:id="0">
    <w:p w14:paraId="19EE516A" w14:textId="77777777" w:rsidR="00155CAC" w:rsidRDefault="00155CAC">
      <w:pPr>
        <w:spacing w:line="240" w:lineRule="auto"/>
      </w:pPr>
      <w:r>
        <w:continuationSeparator/>
      </w:r>
    </w:p>
  </w:endnote>
  <w:endnote w:type="continuationNotice" w:id="1">
    <w:p w14:paraId="70A5C351" w14:textId="77777777" w:rsidR="00155CAC" w:rsidRDefault="00155C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39B73" w14:textId="77777777" w:rsidR="00660641" w:rsidRDefault="0066064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37BB394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4522C2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53633D" w14:textId="09EC961C" w:rsidR="00685AA7" w:rsidRDefault="00685AA7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A27C96">
            <w:t>Al-</w:t>
          </w:r>
          <w:proofErr w:type="spellStart"/>
          <w:r w:rsidR="00A27C96">
            <w:t>Polex</w:t>
          </w:r>
          <w:proofErr w:type="spellEnd"/>
          <w:fldSimple w:instr="DOCPROPERTY &quot;Company&quot;  \* MERGEFORMAT">
            <w:r w:rsidR="0066064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60641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12F12D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CD518A"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14:paraId="2490D187" w14:textId="77777777" w:rsidR="00685AA7" w:rsidRDefault="00685AA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C32E0" w14:textId="77777777" w:rsidR="00660641" w:rsidRDefault="0066064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B6A15" w14:textId="77777777" w:rsidR="00155CAC" w:rsidRDefault="00155CAC">
      <w:pPr>
        <w:spacing w:line="240" w:lineRule="auto"/>
      </w:pPr>
      <w:r>
        <w:separator/>
      </w:r>
    </w:p>
  </w:footnote>
  <w:footnote w:type="continuationSeparator" w:id="0">
    <w:p w14:paraId="6F4E8F23" w14:textId="77777777" w:rsidR="00155CAC" w:rsidRDefault="00155CAC">
      <w:pPr>
        <w:spacing w:line="240" w:lineRule="auto"/>
      </w:pPr>
      <w:r>
        <w:continuationSeparator/>
      </w:r>
    </w:p>
  </w:footnote>
  <w:footnote w:type="continuationNotice" w:id="1">
    <w:p w14:paraId="3A03E49A" w14:textId="77777777" w:rsidR="00155CAC" w:rsidRDefault="00155CA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A5618" w14:textId="77777777" w:rsidR="00660641" w:rsidRDefault="0066064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80"/>
      <w:gridCol w:w="2478"/>
    </w:tblGrid>
    <w:tr w:rsidR="00685AA7" w:rsidRPr="009C47FA" w14:paraId="08687F8B" w14:textId="77777777" w:rsidTr="00A27C96">
      <w:tc>
        <w:tcPr>
          <w:tcW w:w="7080" w:type="dxa"/>
        </w:tcPr>
        <w:p w14:paraId="7C9EFBFD" w14:textId="490EAE8E" w:rsidR="00685AA7" w:rsidRPr="00A27C96" w:rsidRDefault="00A27C96" w:rsidP="0082653F">
          <w:pPr>
            <w:rPr>
              <w:lang w:val="pl-PL"/>
            </w:rPr>
          </w:pPr>
          <w:r w:rsidRPr="000354E3">
            <w:rPr>
              <w:b/>
              <w:lang w:val="pl-PL"/>
            </w:rPr>
            <w:t>System monitorowania przejazdów pojazdów autonomicznych „Al-</w:t>
          </w:r>
          <w:proofErr w:type="spellStart"/>
          <w:r w:rsidRPr="000354E3">
            <w:rPr>
              <w:b/>
              <w:lang w:val="pl-PL"/>
            </w:rPr>
            <w:t>Cab</w:t>
          </w:r>
          <w:proofErr w:type="spellEnd"/>
          <w:r w:rsidRPr="000354E3">
            <w:rPr>
              <w:b/>
              <w:lang w:val="pl-PL"/>
            </w:rPr>
            <w:t>”</w:t>
          </w:r>
        </w:p>
      </w:tc>
      <w:tc>
        <w:tcPr>
          <w:tcW w:w="2478" w:type="dxa"/>
        </w:tcPr>
        <w:p w14:paraId="7A3618F6" w14:textId="77777777" w:rsidR="00685AA7" w:rsidRPr="00A27C96" w:rsidRDefault="00685AA7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A27C96">
            <w:rPr>
              <w:lang w:val="pl-PL"/>
            </w:rPr>
            <w:t xml:space="preserve"> </w:t>
          </w:r>
        </w:p>
      </w:tc>
    </w:tr>
    <w:tr w:rsidR="00685AA7" w14:paraId="790A85BA" w14:textId="77777777" w:rsidTr="00A27C96">
      <w:tc>
        <w:tcPr>
          <w:tcW w:w="7080" w:type="dxa"/>
        </w:tcPr>
        <w:p w14:paraId="2BF1B9CF" w14:textId="77777777" w:rsidR="00685AA7" w:rsidRDefault="00CD518A">
          <w:proofErr w:type="spellStart"/>
          <w:r>
            <w:t>Etap</w:t>
          </w:r>
          <w:proofErr w:type="spellEnd"/>
          <w:r>
            <w:t xml:space="preserve"> IV</w:t>
          </w:r>
        </w:p>
      </w:tc>
      <w:tc>
        <w:tcPr>
          <w:tcW w:w="2478" w:type="dxa"/>
        </w:tcPr>
        <w:p w14:paraId="73720A85" w14:textId="18D0E3B2" w:rsidR="00685AA7" w:rsidRDefault="0082653F">
          <w:r>
            <w:t xml:space="preserve">  Data</w:t>
          </w:r>
          <w:r w:rsidR="00685AA7">
            <w:t xml:space="preserve">:  </w:t>
          </w:r>
          <w:r w:rsidR="00A27C96">
            <w:t>13.01.2025</w:t>
          </w:r>
        </w:p>
      </w:tc>
    </w:tr>
  </w:tbl>
  <w:p w14:paraId="23B922B0" w14:textId="77777777" w:rsidR="00685AA7" w:rsidRDefault="00685AA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74605" w14:textId="77777777" w:rsidR="00660641" w:rsidRDefault="0066064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DA6E982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  <w:rPr>
        <w:lang w:val="en-US"/>
      </w:rPr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DC3BBD"/>
    <w:multiLevelType w:val="hybridMultilevel"/>
    <w:tmpl w:val="1FE4BE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4003C2"/>
    <w:multiLevelType w:val="hybridMultilevel"/>
    <w:tmpl w:val="D5FA54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950FE2"/>
    <w:multiLevelType w:val="hybridMultilevel"/>
    <w:tmpl w:val="0E787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80A7609"/>
    <w:multiLevelType w:val="hybridMultilevel"/>
    <w:tmpl w:val="237CA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1623BCF"/>
    <w:multiLevelType w:val="hybridMultilevel"/>
    <w:tmpl w:val="81CCCC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E397A"/>
    <w:multiLevelType w:val="hybridMultilevel"/>
    <w:tmpl w:val="B3207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9BC2F28"/>
    <w:multiLevelType w:val="hybridMultilevel"/>
    <w:tmpl w:val="169601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8511803"/>
    <w:multiLevelType w:val="hybridMultilevel"/>
    <w:tmpl w:val="CEE4B4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36A23"/>
    <w:multiLevelType w:val="hybridMultilevel"/>
    <w:tmpl w:val="18AE3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604C4"/>
    <w:multiLevelType w:val="hybridMultilevel"/>
    <w:tmpl w:val="FBD248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7903520">
    <w:abstractNumId w:val="0"/>
  </w:num>
  <w:num w:numId="2" w16cid:durableId="62141846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43161010">
    <w:abstractNumId w:val="3"/>
  </w:num>
  <w:num w:numId="4" w16cid:durableId="1082721279">
    <w:abstractNumId w:val="15"/>
  </w:num>
  <w:num w:numId="5" w16cid:durableId="1870217890">
    <w:abstractNumId w:val="37"/>
  </w:num>
  <w:num w:numId="6" w16cid:durableId="1929072979">
    <w:abstractNumId w:val="23"/>
  </w:num>
  <w:num w:numId="7" w16cid:durableId="577787794">
    <w:abstractNumId w:val="22"/>
  </w:num>
  <w:num w:numId="8" w16cid:durableId="82196670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615206804">
    <w:abstractNumId w:val="2"/>
  </w:num>
  <w:num w:numId="10" w16cid:durableId="931014061">
    <w:abstractNumId w:val="32"/>
  </w:num>
  <w:num w:numId="11" w16cid:durableId="172309822">
    <w:abstractNumId w:val="5"/>
  </w:num>
  <w:num w:numId="12" w16cid:durableId="52430219">
    <w:abstractNumId w:val="16"/>
  </w:num>
  <w:num w:numId="13" w16cid:durableId="772743494">
    <w:abstractNumId w:val="14"/>
  </w:num>
  <w:num w:numId="14" w16cid:durableId="874850471">
    <w:abstractNumId w:val="31"/>
  </w:num>
  <w:num w:numId="15" w16cid:durableId="264195885">
    <w:abstractNumId w:val="13"/>
  </w:num>
  <w:num w:numId="16" w16cid:durableId="2077587232">
    <w:abstractNumId w:val="7"/>
  </w:num>
  <w:num w:numId="17" w16cid:durableId="767625845">
    <w:abstractNumId w:val="30"/>
  </w:num>
  <w:num w:numId="18" w16cid:durableId="1354526718">
    <w:abstractNumId w:val="21"/>
  </w:num>
  <w:num w:numId="19" w16cid:durableId="122505730">
    <w:abstractNumId w:val="8"/>
  </w:num>
  <w:num w:numId="20" w16cid:durableId="1197040496">
    <w:abstractNumId w:val="19"/>
  </w:num>
  <w:num w:numId="21" w16cid:durableId="1208761913">
    <w:abstractNumId w:val="12"/>
  </w:num>
  <w:num w:numId="22" w16cid:durableId="604966677">
    <w:abstractNumId w:val="29"/>
  </w:num>
  <w:num w:numId="23" w16cid:durableId="550575615">
    <w:abstractNumId w:val="11"/>
  </w:num>
  <w:num w:numId="24" w16cid:durableId="1897743246">
    <w:abstractNumId w:val="10"/>
  </w:num>
  <w:num w:numId="25" w16cid:durableId="23141962">
    <w:abstractNumId w:val="9"/>
  </w:num>
  <w:num w:numId="26" w16cid:durableId="1056584152">
    <w:abstractNumId w:val="24"/>
  </w:num>
  <w:num w:numId="27" w16cid:durableId="416826543">
    <w:abstractNumId w:val="27"/>
  </w:num>
  <w:num w:numId="28" w16cid:durableId="2050032735">
    <w:abstractNumId w:val="38"/>
  </w:num>
  <w:num w:numId="29" w16cid:durableId="1942451802">
    <w:abstractNumId w:val="18"/>
  </w:num>
  <w:num w:numId="30" w16cid:durableId="387725252">
    <w:abstractNumId w:val="33"/>
  </w:num>
  <w:num w:numId="31" w16cid:durableId="675572944">
    <w:abstractNumId w:val="0"/>
    <w:lvlOverride w:ilvl="0">
      <w:startOverride w:val="1"/>
    </w:lvlOverride>
  </w:num>
  <w:num w:numId="32" w16cid:durableId="478813719">
    <w:abstractNumId w:val="35"/>
  </w:num>
  <w:num w:numId="33" w16cid:durableId="1212882286">
    <w:abstractNumId w:val="20"/>
  </w:num>
  <w:num w:numId="34" w16cid:durableId="1096293706">
    <w:abstractNumId w:val="25"/>
  </w:num>
  <w:num w:numId="35" w16cid:durableId="413671209">
    <w:abstractNumId w:val="6"/>
  </w:num>
  <w:num w:numId="36" w16cid:durableId="1414471649">
    <w:abstractNumId w:val="17"/>
  </w:num>
  <w:num w:numId="37" w16cid:durableId="1970549135">
    <w:abstractNumId w:val="36"/>
  </w:num>
  <w:num w:numId="38" w16cid:durableId="894853923">
    <w:abstractNumId w:val="4"/>
  </w:num>
  <w:num w:numId="39" w16cid:durableId="142737710">
    <w:abstractNumId w:val="34"/>
  </w:num>
  <w:num w:numId="40" w16cid:durableId="1267544038">
    <w:abstractNumId w:val="26"/>
  </w:num>
  <w:num w:numId="41" w16cid:durableId="15483006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48"/>
    <w:rsid w:val="00013A4B"/>
    <w:rsid w:val="00013BAD"/>
    <w:rsid w:val="00022D1D"/>
    <w:rsid w:val="0002556B"/>
    <w:rsid w:val="000278C7"/>
    <w:rsid w:val="000452F4"/>
    <w:rsid w:val="00051C19"/>
    <w:rsid w:val="000531E7"/>
    <w:rsid w:val="000623F5"/>
    <w:rsid w:val="00063712"/>
    <w:rsid w:val="0006720D"/>
    <w:rsid w:val="000741D7"/>
    <w:rsid w:val="000941A5"/>
    <w:rsid w:val="00096BF3"/>
    <w:rsid w:val="000A08DC"/>
    <w:rsid w:val="000A3281"/>
    <w:rsid w:val="000A4F21"/>
    <w:rsid w:val="000A5530"/>
    <w:rsid w:val="000A5D1E"/>
    <w:rsid w:val="000B1F22"/>
    <w:rsid w:val="000B600F"/>
    <w:rsid w:val="000B7DF8"/>
    <w:rsid w:val="000C47C7"/>
    <w:rsid w:val="000C6A92"/>
    <w:rsid w:val="000D22CB"/>
    <w:rsid w:val="000D35E9"/>
    <w:rsid w:val="000E0BD8"/>
    <w:rsid w:val="000E68DD"/>
    <w:rsid w:val="000F4288"/>
    <w:rsid w:val="00103ED0"/>
    <w:rsid w:val="00106E43"/>
    <w:rsid w:val="00111E75"/>
    <w:rsid w:val="001169AC"/>
    <w:rsid w:val="00127C68"/>
    <w:rsid w:val="00130FF8"/>
    <w:rsid w:val="00131713"/>
    <w:rsid w:val="00141A8A"/>
    <w:rsid w:val="00144494"/>
    <w:rsid w:val="001537E4"/>
    <w:rsid w:val="00155CAC"/>
    <w:rsid w:val="00155F6D"/>
    <w:rsid w:val="00157A23"/>
    <w:rsid w:val="00161F27"/>
    <w:rsid w:val="00164ABD"/>
    <w:rsid w:val="001659C6"/>
    <w:rsid w:val="00174B44"/>
    <w:rsid w:val="00175407"/>
    <w:rsid w:val="00180A67"/>
    <w:rsid w:val="0018387F"/>
    <w:rsid w:val="001839FF"/>
    <w:rsid w:val="00194CA3"/>
    <w:rsid w:val="00195902"/>
    <w:rsid w:val="0019590E"/>
    <w:rsid w:val="001A05B3"/>
    <w:rsid w:val="001B1A3C"/>
    <w:rsid w:val="001C493E"/>
    <w:rsid w:val="001D1439"/>
    <w:rsid w:val="001D38CB"/>
    <w:rsid w:val="001D49D4"/>
    <w:rsid w:val="001E030C"/>
    <w:rsid w:val="001E10D9"/>
    <w:rsid w:val="001E1F0F"/>
    <w:rsid w:val="001E5792"/>
    <w:rsid w:val="001F5DF5"/>
    <w:rsid w:val="0020069A"/>
    <w:rsid w:val="00202BF3"/>
    <w:rsid w:val="0020333F"/>
    <w:rsid w:val="00205CD1"/>
    <w:rsid w:val="0020633B"/>
    <w:rsid w:val="00214A20"/>
    <w:rsid w:val="00220B76"/>
    <w:rsid w:val="002212A2"/>
    <w:rsid w:val="002230FF"/>
    <w:rsid w:val="00223A67"/>
    <w:rsid w:val="00232F46"/>
    <w:rsid w:val="002373A2"/>
    <w:rsid w:val="002435CF"/>
    <w:rsid w:val="00243A40"/>
    <w:rsid w:val="00244068"/>
    <w:rsid w:val="002452E6"/>
    <w:rsid w:val="00254636"/>
    <w:rsid w:val="002608F2"/>
    <w:rsid w:val="002625EB"/>
    <w:rsid w:val="002709E6"/>
    <w:rsid w:val="00271ED0"/>
    <w:rsid w:val="002769B0"/>
    <w:rsid w:val="002856F7"/>
    <w:rsid w:val="00286ACF"/>
    <w:rsid w:val="00293D3A"/>
    <w:rsid w:val="002949D6"/>
    <w:rsid w:val="002972C8"/>
    <w:rsid w:val="002B24ED"/>
    <w:rsid w:val="002B3794"/>
    <w:rsid w:val="002B4085"/>
    <w:rsid w:val="002C0C5D"/>
    <w:rsid w:val="002C2303"/>
    <w:rsid w:val="002C40B9"/>
    <w:rsid w:val="002C4DEA"/>
    <w:rsid w:val="002C64D0"/>
    <w:rsid w:val="002D0BA4"/>
    <w:rsid w:val="002D4F6E"/>
    <w:rsid w:val="002D530F"/>
    <w:rsid w:val="002D6938"/>
    <w:rsid w:val="002E50C3"/>
    <w:rsid w:val="002E7F05"/>
    <w:rsid w:val="002F5BF0"/>
    <w:rsid w:val="002F7AB4"/>
    <w:rsid w:val="003070C8"/>
    <w:rsid w:val="00310D12"/>
    <w:rsid w:val="00312730"/>
    <w:rsid w:val="00331C07"/>
    <w:rsid w:val="00332930"/>
    <w:rsid w:val="003338D9"/>
    <w:rsid w:val="00333FBF"/>
    <w:rsid w:val="00335B9E"/>
    <w:rsid w:val="00347C89"/>
    <w:rsid w:val="00350CF4"/>
    <w:rsid w:val="00361C03"/>
    <w:rsid w:val="00362025"/>
    <w:rsid w:val="00363C51"/>
    <w:rsid w:val="003659DF"/>
    <w:rsid w:val="00370B41"/>
    <w:rsid w:val="003724C3"/>
    <w:rsid w:val="00373840"/>
    <w:rsid w:val="00375A4A"/>
    <w:rsid w:val="00377633"/>
    <w:rsid w:val="00391BDB"/>
    <w:rsid w:val="003935E5"/>
    <w:rsid w:val="003A225E"/>
    <w:rsid w:val="003B0D22"/>
    <w:rsid w:val="003B11BA"/>
    <w:rsid w:val="003B2432"/>
    <w:rsid w:val="003B4B1B"/>
    <w:rsid w:val="003B6A54"/>
    <w:rsid w:val="003B6B50"/>
    <w:rsid w:val="003C13B5"/>
    <w:rsid w:val="003C72F2"/>
    <w:rsid w:val="003D37B9"/>
    <w:rsid w:val="003E3480"/>
    <w:rsid w:val="003E48D2"/>
    <w:rsid w:val="003E4AF9"/>
    <w:rsid w:val="003E6637"/>
    <w:rsid w:val="00400167"/>
    <w:rsid w:val="004001D6"/>
    <w:rsid w:val="004017E4"/>
    <w:rsid w:val="0040424C"/>
    <w:rsid w:val="00405884"/>
    <w:rsid w:val="00411578"/>
    <w:rsid w:val="00412318"/>
    <w:rsid w:val="00416BE3"/>
    <w:rsid w:val="00420B5D"/>
    <w:rsid w:val="00420C9F"/>
    <w:rsid w:val="00421A7A"/>
    <w:rsid w:val="00423918"/>
    <w:rsid w:val="00427283"/>
    <w:rsid w:val="004531D1"/>
    <w:rsid w:val="00455B50"/>
    <w:rsid w:val="00461051"/>
    <w:rsid w:val="00462D2C"/>
    <w:rsid w:val="0046393D"/>
    <w:rsid w:val="004726E5"/>
    <w:rsid w:val="004742B7"/>
    <w:rsid w:val="00475321"/>
    <w:rsid w:val="004756C5"/>
    <w:rsid w:val="00475707"/>
    <w:rsid w:val="00476C42"/>
    <w:rsid w:val="00483F75"/>
    <w:rsid w:val="00484405"/>
    <w:rsid w:val="00490B66"/>
    <w:rsid w:val="00490B97"/>
    <w:rsid w:val="00492543"/>
    <w:rsid w:val="00495D9C"/>
    <w:rsid w:val="00497496"/>
    <w:rsid w:val="00497886"/>
    <w:rsid w:val="004A06EC"/>
    <w:rsid w:val="004A08A7"/>
    <w:rsid w:val="004A0973"/>
    <w:rsid w:val="004A0A41"/>
    <w:rsid w:val="004A2923"/>
    <w:rsid w:val="004A653B"/>
    <w:rsid w:val="004B7EE2"/>
    <w:rsid w:val="004D12CC"/>
    <w:rsid w:val="004D2EF6"/>
    <w:rsid w:val="004D6DFB"/>
    <w:rsid w:val="004E46A6"/>
    <w:rsid w:val="004F15A6"/>
    <w:rsid w:val="004F2526"/>
    <w:rsid w:val="00503B09"/>
    <w:rsid w:val="00505CE1"/>
    <w:rsid w:val="005071F6"/>
    <w:rsid w:val="00511909"/>
    <w:rsid w:val="00512509"/>
    <w:rsid w:val="005147D1"/>
    <w:rsid w:val="005214AD"/>
    <w:rsid w:val="0052334B"/>
    <w:rsid w:val="00524992"/>
    <w:rsid w:val="0052614A"/>
    <w:rsid w:val="005320F8"/>
    <w:rsid w:val="00534137"/>
    <w:rsid w:val="00544B8D"/>
    <w:rsid w:val="005479D5"/>
    <w:rsid w:val="00552F4D"/>
    <w:rsid w:val="00553213"/>
    <w:rsid w:val="005535B2"/>
    <w:rsid w:val="0055668D"/>
    <w:rsid w:val="00563132"/>
    <w:rsid w:val="005652BA"/>
    <w:rsid w:val="005722EE"/>
    <w:rsid w:val="00593B75"/>
    <w:rsid w:val="0059716E"/>
    <w:rsid w:val="005A5220"/>
    <w:rsid w:val="005B7F1A"/>
    <w:rsid w:val="005C26D9"/>
    <w:rsid w:val="005C39F1"/>
    <w:rsid w:val="005C59FF"/>
    <w:rsid w:val="005C7D40"/>
    <w:rsid w:val="005D3380"/>
    <w:rsid w:val="005D7A5E"/>
    <w:rsid w:val="005E33D7"/>
    <w:rsid w:val="005E662D"/>
    <w:rsid w:val="005E7118"/>
    <w:rsid w:val="00607FD0"/>
    <w:rsid w:val="00613DBC"/>
    <w:rsid w:val="00614113"/>
    <w:rsid w:val="00621064"/>
    <w:rsid w:val="0062116B"/>
    <w:rsid w:val="006233CC"/>
    <w:rsid w:val="00627746"/>
    <w:rsid w:val="00627BE3"/>
    <w:rsid w:val="006305C5"/>
    <w:rsid w:val="006313D3"/>
    <w:rsid w:val="00640892"/>
    <w:rsid w:val="0064104B"/>
    <w:rsid w:val="00656C99"/>
    <w:rsid w:val="0065764D"/>
    <w:rsid w:val="00660641"/>
    <w:rsid w:val="00660769"/>
    <w:rsid w:val="00671283"/>
    <w:rsid w:val="00673793"/>
    <w:rsid w:val="006765B3"/>
    <w:rsid w:val="00677B62"/>
    <w:rsid w:val="00681FBB"/>
    <w:rsid w:val="006848F0"/>
    <w:rsid w:val="00685AA7"/>
    <w:rsid w:val="006A1314"/>
    <w:rsid w:val="006A7B92"/>
    <w:rsid w:val="006B081A"/>
    <w:rsid w:val="006B0DDA"/>
    <w:rsid w:val="006B5C10"/>
    <w:rsid w:val="006B6F28"/>
    <w:rsid w:val="006B7BCC"/>
    <w:rsid w:val="006C1B5A"/>
    <w:rsid w:val="006D2FE1"/>
    <w:rsid w:val="006D36FA"/>
    <w:rsid w:val="006D4B00"/>
    <w:rsid w:val="006E0C52"/>
    <w:rsid w:val="006E7758"/>
    <w:rsid w:val="006F1627"/>
    <w:rsid w:val="007018D2"/>
    <w:rsid w:val="007141BD"/>
    <w:rsid w:val="00724FE9"/>
    <w:rsid w:val="00725202"/>
    <w:rsid w:val="00725A74"/>
    <w:rsid w:val="007358B7"/>
    <w:rsid w:val="00741DBB"/>
    <w:rsid w:val="00742A6A"/>
    <w:rsid w:val="007479EA"/>
    <w:rsid w:val="00750E81"/>
    <w:rsid w:val="007543C1"/>
    <w:rsid w:val="00754E17"/>
    <w:rsid w:val="00763B7D"/>
    <w:rsid w:val="00766309"/>
    <w:rsid w:val="00766F94"/>
    <w:rsid w:val="0077230A"/>
    <w:rsid w:val="00772C40"/>
    <w:rsid w:val="00773F38"/>
    <w:rsid w:val="00783493"/>
    <w:rsid w:val="00786D95"/>
    <w:rsid w:val="00790E66"/>
    <w:rsid w:val="007940C9"/>
    <w:rsid w:val="00796722"/>
    <w:rsid w:val="007A00EC"/>
    <w:rsid w:val="007A4127"/>
    <w:rsid w:val="007A47BE"/>
    <w:rsid w:val="007A7CE1"/>
    <w:rsid w:val="007A7D9F"/>
    <w:rsid w:val="007B5B27"/>
    <w:rsid w:val="007C3512"/>
    <w:rsid w:val="007C3AE1"/>
    <w:rsid w:val="007C5775"/>
    <w:rsid w:val="007D195F"/>
    <w:rsid w:val="007D390C"/>
    <w:rsid w:val="007D55EB"/>
    <w:rsid w:val="007D5A60"/>
    <w:rsid w:val="007D6A03"/>
    <w:rsid w:val="007E116E"/>
    <w:rsid w:val="007E7C9D"/>
    <w:rsid w:val="007F26F6"/>
    <w:rsid w:val="007F681B"/>
    <w:rsid w:val="007F7883"/>
    <w:rsid w:val="00806301"/>
    <w:rsid w:val="00813BB5"/>
    <w:rsid w:val="00816C1B"/>
    <w:rsid w:val="0081719B"/>
    <w:rsid w:val="0082653F"/>
    <w:rsid w:val="00830297"/>
    <w:rsid w:val="00834809"/>
    <w:rsid w:val="0084269B"/>
    <w:rsid w:val="008432BE"/>
    <w:rsid w:val="00844B67"/>
    <w:rsid w:val="00847234"/>
    <w:rsid w:val="00855B55"/>
    <w:rsid w:val="00857691"/>
    <w:rsid w:val="00857E1A"/>
    <w:rsid w:val="00866EBA"/>
    <w:rsid w:val="00867712"/>
    <w:rsid w:val="00870059"/>
    <w:rsid w:val="00877F26"/>
    <w:rsid w:val="008815FF"/>
    <w:rsid w:val="008943DB"/>
    <w:rsid w:val="00894CA5"/>
    <w:rsid w:val="00894F12"/>
    <w:rsid w:val="008970AB"/>
    <w:rsid w:val="00897253"/>
    <w:rsid w:val="008A0F87"/>
    <w:rsid w:val="008A3F00"/>
    <w:rsid w:val="008A4587"/>
    <w:rsid w:val="008A462F"/>
    <w:rsid w:val="008A46A3"/>
    <w:rsid w:val="008B6389"/>
    <w:rsid w:val="008B7975"/>
    <w:rsid w:val="008C42D0"/>
    <w:rsid w:val="008C5ABB"/>
    <w:rsid w:val="008D095A"/>
    <w:rsid w:val="008D1489"/>
    <w:rsid w:val="008D19DE"/>
    <w:rsid w:val="008D1E1A"/>
    <w:rsid w:val="008E0D63"/>
    <w:rsid w:val="008E64DF"/>
    <w:rsid w:val="008F50BE"/>
    <w:rsid w:val="009037A0"/>
    <w:rsid w:val="00904512"/>
    <w:rsid w:val="009065EA"/>
    <w:rsid w:val="00906DF1"/>
    <w:rsid w:val="009118A6"/>
    <w:rsid w:val="009218F4"/>
    <w:rsid w:val="0092243A"/>
    <w:rsid w:val="00924F68"/>
    <w:rsid w:val="0092551F"/>
    <w:rsid w:val="00925E18"/>
    <w:rsid w:val="009274B8"/>
    <w:rsid w:val="009359BE"/>
    <w:rsid w:val="009364EA"/>
    <w:rsid w:val="009371E1"/>
    <w:rsid w:val="009417B6"/>
    <w:rsid w:val="00943D60"/>
    <w:rsid w:val="00946D33"/>
    <w:rsid w:val="00950657"/>
    <w:rsid w:val="00951742"/>
    <w:rsid w:val="009601F7"/>
    <w:rsid w:val="00966A90"/>
    <w:rsid w:val="00983367"/>
    <w:rsid w:val="0099535A"/>
    <w:rsid w:val="009A461C"/>
    <w:rsid w:val="009B0FD4"/>
    <w:rsid w:val="009B4057"/>
    <w:rsid w:val="009B667C"/>
    <w:rsid w:val="009C199D"/>
    <w:rsid w:val="009C47FA"/>
    <w:rsid w:val="009D159B"/>
    <w:rsid w:val="009D2259"/>
    <w:rsid w:val="009F322F"/>
    <w:rsid w:val="009F3241"/>
    <w:rsid w:val="009F5316"/>
    <w:rsid w:val="00A02929"/>
    <w:rsid w:val="00A06ABC"/>
    <w:rsid w:val="00A10B4A"/>
    <w:rsid w:val="00A27C96"/>
    <w:rsid w:val="00A309CB"/>
    <w:rsid w:val="00A31AC6"/>
    <w:rsid w:val="00A32D55"/>
    <w:rsid w:val="00A3636A"/>
    <w:rsid w:val="00A363B9"/>
    <w:rsid w:val="00A36E2F"/>
    <w:rsid w:val="00A5645B"/>
    <w:rsid w:val="00A60B69"/>
    <w:rsid w:val="00A6177F"/>
    <w:rsid w:val="00A65423"/>
    <w:rsid w:val="00A72142"/>
    <w:rsid w:val="00A72C20"/>
    <w:rsid w:val="00A754B1"/>
    <w:rsid w:val="00A77B50"/>
    <w:rsid w:val="00A92268"/>
    <w:rsid w:val="00AA186D"/>
    <w:rsid w:val="00AA6025"/>
    <w:rsid w:val="00AC01AC"/>
    <w:rsid w:val="00AC101E"/>
    <w:rsid w:val="00AC6D2E"/>
    <w:rsid w:val="00AC741D"/>
    <w:rsid w:val="00AC75E8"/>
    <w:rsid w:val="00AD2DBA"/>
    <w:rsid w:val="00AD76A1"/>
    <w:rsid w:val="00AE4979"/>
    <w:rsid w:val="00AE67A4"/>
    <w:rsid w:val="00AF1C54"/>
    <w:rsid w:val="00AF33D7"/>
    <w:rsid w:val="00AF584C"/>
    <w:rsid w:val="00B026F0"/>
    <w:rsid w:val="00B048BC"/>
    <w:rsid w:val="00B057BD"/>
    <w:rsid w:val="00B11004"/>
    <w:rsid w:val="00B11C85"/>
    <w:rsid w:val="00B2128D"/>
    <w:rsid w:val="00B2155D"/>
    <w:rsid w:val="00B2353C"/>
    <w:rsid w:val="00B3024C"/>
    <w:rsid w:val="00B30576"/>
    <w:rsid w:val="00B35A1C"/>
    <w:rsid w:val="00B41C06"/>
    <w:rsid w:val="00B43D91"/>
    <w:rsid w:val="00B4463C"/>
    <w:rsid w:val="00B44E13"/>
    <w:rsid w:val="00B56409"/>
    <w:rsid w:val="00B60704"/>
    <w:rsid w:val="00B659BD"/>
    <w:rsid w:val="00B707EB"/>
    <w:rsid w:val="00B73D17"/>
    <w:rsid w:val="00B741A4"/>
    <w:rsid w:val="00B80CBB"/>
    <w:rsid w:val="00BA7D4C"/>
    <w:rsid w:val="00BB2993"/>
    <w:rsid w:val="00BB6A96"/>
    <w:rsid w:val="00BC167D"/>
    <w:rsid w:val="00BC3BB3"/>
    <w:rsid w:val="00BD0597"/>
    <w:rsid w:val="00BD1140"/>
    <w:rsid w:val="00BD32E6"/>
    <w:rsid w:val="00BD6548"/>
    <w:rsid w:val="00BE655F"/>
    <w:rsid w:val="00BF0219"/>
    <w:rsid w:val="00BF5DC2"/>
    <w:rsid w:val="00BF7D94"/>
    <w:rsid w:val="00C003A4"/>
    <w:rsid w:val="00C0122C"/>
    <w:rsid w:val="00C13351"/>
    <w:rsid w:val="00C16775"/>
    <w:rsid w:val="00C1782E"/>
    <w:rsid w:val="00C26303"/>
    <w:rsid w:val="00C32020"/>
    <w:rsid w:val="00C343F3"/>
    <w:rsid w:val="00C35693"/>
    <w:rsid w:val="00C35AEB"/>
    <w:rsid w:val="00C522F6"/>
    <w:rsid w:val="00C533B0"/>
    <w:rsid w:val="00C53756"/>
    <w:rsid w:val="00C537A9"/>
    <w:rsid w:val="00C5404F"/>
    <w:rsid w:val="00C57268"/>
    <w:rsid w:val="00C63FAA"/>
    <w:rsid w:val="00C67027"/>
    <w:rsid w:val="00C721A0"/>
    <w:rsid w:val="00C72536"/>
    <w:rsid w:val="00C752F6"/>
    <w:rsid w:val="00C80E10"/>
    <w:rsid w:val="00C84186"/>
    <w:rsid w:val="00C90756"/>
    <w:rsid w:val="00C92447"/>
    <w:rsid w:val="00C95C83"/>
    <w:rsid w:val="00C97B49"/>
    <w:rsid w:val="00CA1DA2"/>
    <w:rsid w:val="00CA21CC"/>
    <w:rsid w:val="00CA2A58"/>
    <w:rsid w:val="00CA60C8"/>
    <w:rsid w:val="00CB026B"/>
    <w:rsid w:val="00CB6725"/>
    <w:rsid w:val="00CB7273"/>
    <w:rsid w:val="00CC0A50"/>
    <w:rsid w:val="00CC0EDB"/>
    <w:rsid w:val="00CC2F0C"/>
    <w:rsid w:val="00CD2953"/>
    <w:rsid w:val="00CD4689"/>
    <w:rsid w:val="00CD518A"/>
    <w:rsid w:val="00CD6A6F"/>
    <w:rsid w:val="00CD7488"/>
    <w:rsid w:val="00CE3255"/>
    <w:rsid w:val="00CE3D31"/>
    <w:rsid w:val="00CF08AC"/>
    <w:rsid w:val="00D06A71"/>
    <w:rsid w:val="00D10B87"/>
    <w:rsid w:val="00D2076A"/>
    <w:rsid w:val="00D2239F"/>
    <w:rsid w:val="00D242EE"/>
    <w:rsid w:val="00D335AA"/>
    <w:rsid w:val="00D5238A"/>
    <w:rsid w:val="00D60CD5"/>
    <w:rsid w:val="00D6353F"/>
    <w:rsid w:val="00D7421D"/>
    <w:rsid w:val="00D75086"/>
    <w:rsid w:val="00D815A5"/>
    <w:rsid w:val="00D9150D"/>
    <w:rsid w:val="00D9508B"/>
    <w:rsid w:val="00D95907"/>
    <w:rsid w:val="00DA7966"/>
    <w:rsid w:val="00DA7AAD"/>
    <w:rsid w:val="00DB037D"/>
    <w:rsid w:val="00DB05F0"/>
    <w:rsid w:val="00DB26CA"/>
    <w:rsid w:val="00DB2D21"/>
    <w:rsid w:val="00DB4791"/>
    <w:rsid w:val="00DB6966"/>
    <w:rsid w:val="00DC3F32"/>
    <w:rsid w:val="00DD3C95"/>
    <w:rsid w:val="00DD40BC"/>
    <w:rsid w:val="00DD51C1"/>
    <w:rsid w:val="00DD5C9D"/>
    <w:rsid w:val="00DE3A61"/>
    <w:rsid w:val="00DE5F60"/>
    <w:rsid w:val="00DE79CF"/>
    <w:rsid w:val="00DF285C"/>
    <w:rsid w:val="00DF48F4"/>
    <w:rsid w:val="00E05AED"/>
    <w:rsid w:val="00E05FC9"/>
    <w:rsid w:val="00E06662"/>
    <w:rsid w:val="00E06F90"/>
    <w:rsid w:val="00E101E3"/>
    <w:rsid w:val="00E16C8B"/>
    <w:rsid w:val="00E225FC"/>
    <w:rsid w:val="00E37A56"/>
    <w:rsid w:val="00E4348C"/>
    <w:rsid w:val="00E44087"/>
    <w:rsid w:val="00E52D1B"/>
    <w:rsid w:val="00E60EA0"/>
    <w:rsid w:val="00E6345A"/>
    <w:rsid w:val="00E66CD3"/>
    <w:rsid w:val="00E67582"/>
    <w:rsid w:val="00E906A2"/>
    <w:rsid w:val="00E95019"/>
    <w:rsid w:val="00E95CE4"/>
    <w:rsid w:val="00E97845"/>
    <w:rsid w:val="00EA29D9"/>
    <w:rsid w:val="00EA6478"/>
    <w:rsid w:val="00EB421C"/>
    <w:rsid w:val="00EB4AC9"/>
    <w:rsid w:val="00EC113E"/>
    <w:rsid w:val="00EC2D88"/>
    <w:rsid w:val="00EC3125"/>
    <w:rsid w:val="00ED0F49"/>
    <w:rsid w:val="00ED6284"/>
    <w:rsid w:val="00EE12FA"/>
    <w:rsid w:val="00EF0EEC"/>
    <w:rsid w:val="00EF7FF7"/>
    <w:rsid w:val="00F042C3"/>
    <w:rsid w:val="00F05D3F"/>
    <w:rsid w:val="00F06D6E"/>
    <w:rsid w:val="00F1172B"/>
    <w:rsid w:val="00F20DAC"/>
    <w:rsid w:val="00F230E9"/>
    <w:rsid w:val="00F2312F"/>
    <w:rsid w:val="00F32416"/>
    <w:rsid w:val="00F4341C"/>
    <w:rsid w:val="00F453FB"/>
    <w:rsid w:val="00F46730"/>
    <w:rsid w:val="00F551C9"/>
    <w:rsid w:val="00F6532D"/>
    <w:rsid w:val="00F65A7B"/>
    <w:rsid w:val="00F70BCE"/>
    <w:rsid w:val="00F735AB"/>
    <w:rsid w:val="00F73F94"/>
    <w:rsid w:val="00F81FD4"/>
    <w:rsid w:val="00F86269"/>
    <w:rsid w:val="00F96392"/>
    <w:rsid w:val="00FA0F87"/>
    <w:rsid w:val="00FA5B9C"/>
    <w:rsid w:val="00FB5523"/>
    <w:rsid w:val="00FB5AE9"/>
    <w:rsid w:val="00FB5F07"/>
    <w:rsid w:val="00FC05AE"/>
    <w:rsid w:val="00FC7264"/>
    <w:rsid w:val="00FD67E2"/>
    <w:rsid w:val="00FE555B"/>
    <w:rsid w:val="00FE5F5A"/>
    <w:rsid w:val="00FE6BA3"/>
    <w:rsid w:val="03787A31"/>
    <w:rsid w:val="04009A81"/>
    <w:rsid w:val="053D52FA"/>
    <w:rsid w:val="05546BE5"/>
    <w:rsid w:val="07E08252"/>
    <w:rsid w:val="0A7BBD48"/>
    <w:rsid w:val="0A8645AD"/>
    <w:rsid w:val="0EB7B88E"/>
    <w:rsid w:val="0F564F0B"/>
    <w:rsid w:val="125C219F"/>
    <w:rsid w:val="13AFCAC5"/>
    <w:rsid w:val="1558FD0D"/>
    <w:rsid w:val="18533506"/>
    <w:rsid w:val="1F950534"/>
    <w:rsid w:val="247D73E0"/>
    <w:rsid w:val="30451F5E"/>
    <w:rsid w:val="30B62585"/>
    <w:rsid w:val="3230D1C7"/>
    <w:rsid w:val="38FECAAD"/>
    <w:rsid w:val="39DF3FA6"/>
    <w:rsid w:val="3A083A7F"/>
    <w:rsid w:val="3D7E3EBD"/>
    <w:rsid w:val="3E99322C"/>
    <w:rsid w:val="4038DFDB"/>
    <w:rsid w:val="40846715"/>
    <w:rsid w:val="46B0F4BA"/>
    <w:rsid w:val="48415EFE"/>
    <w:rsid w:val="4BC7533D"/>
    <w:rsid w:val="4E16274B"/>
    <w:rsid w:val="4E8418B9"/>
    <w:rsid w:val="4ECE572C"/>
    <w:rsid w:val="525BBF29"/>
    <w:rsid w:val="5B8891F0"/>
    <w:rsid w:val="5FBF8BBF"/>
    <w:rsid w:val="61EC26EB"/>
    <w:rsid w:val="6244C23C"/>
    <w:rsid w:val="675D57ED"/>
    <w:rsid w:val="68128F6B"/>
    <w:rsid w:val="6A15AC5F"/>
    <w:rsid w:val="6B5964F4"/>
    <w:rsid w:val="7139A834"/>
    <w:rsid w:val="7571FD0A"/>
    <w:rsid w:val="782D93CB"/>
    <w:rsid w:val="7A8C98F0"/>
    <w:rsid w:val="7B46DE5C"/>
    <w:rsid w:val="7F92A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60163B"/>
  <w15:chartTrackingRefBased/>
  <w15:docId w15:val="{A713727E-33F1-4D69-8FC6-8FB52F1B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1ED0"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link w:val="Nagwek2Znak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link w:val="TekstpodstawowyZnak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ela-Siatka">
    <w:name w:val="Table Grid"/>
    <w:basedOn w:val="Standardowy"/>
    <w:uiPriority w:val="59"/>
    <w:rsid w:val="00F7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tuZnak">
    <w:name w:val="Tytuł Znak"/>
    <w:basedOn w:val="Domylnaczcionkaakapitu"/>
    <w:link w:val="Tytu"/>
    <w:rsid w:val="007E116E"/>
    <w:rPr>
      <w:rFonts w:ascii="Arial" w:hAnsi="Arial"/>
      <w:b/>
      <w:sz w:val="36"/>
      <w:lang w:val="en-US" w:eastAsia="en-US"/>
    </w:rPr>
  </w:style>
  <w:style w:type="character" w:customStyle="1" w:styleId="Nagwek2Znak">
    <w:name w:val="Nagłówek 2 Znak"/>
    <w:basedOn w:val="Domylnaczcionkaakapitu"/>
    <w:link w:val="Nagwek2"/>
    <w:rsid w:val="00AA6025"/>
    <w:rPr>
      <w:rFonts w:ascii="Arial" w:hAnsi="Arial"/>
      <w:b/>
      <w:lang w:val="en-US" w:eastAsia="en-US"/>
    </w:rPr>
  </w:style>
  <w:style w:type="paragraph" w:styleId="Akapitzlist">
    <w:name w:val="List Paragraph"/>
    <w:basedOn w:val="Normalny"/>
    <w:uiPriority w:val="34"/>
    <w:qFormat/>
    <w:rsid w:val="008A4587"/>
    <w:pPr>
      <w:ind w:left="720"/>
      <w:contextualSpacing/>
    </w:pPr>
  </w:style>
  <w:style w:type="character" w:customStyle="1" w:styleId="TekstpodstawowyZnak">
    <w:name w:val="Tekst podstawowy Znak"/>
    <w:basedOn w:val="Domylnaczcionkaakapitu"/>
    <w:link w:val="Tekstpodstawowy"/>
    <w:semiHidden/>
    <w:rsid w:val="00904512"/>
    <w:rPr>
      <w:lang w:val="en-US" w:eastAsia="en-US"/>
    </w:rPr>
  </w:style>
  <w:style w:type="paragraph" w:styleId="NormalnyWeb">
    <w:name w:val="Normal (Web)"/>
    <w:basedOn w:val="Normalny"/>
    <w:uiPriority w:val="99"/>
    <w:semiHidden/>
    <w:unhideWhenUsed/>
    <w:rsid w:val="00D10B87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70AB"/>
    <w:pPr>
      <w:spacing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70AB"/>
    <w:rPr>
      <w:lang w:val="en-US"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70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4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s\Downloads\E4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045A5EAFDB4459854BB6EF9C493B7" ma:contentTypeVersion="6" ma:contentTypeDescription="Create a new document." ma:contentTypeScope="" ma:versionID="724c2e5f2e4909e5bae636c17da1230e">
  <xsd:schema xmlns:xsd="http://www.w3.org/2001/XMLSchema" xmlns:xs="http://www.w3.org/2001/XMLSchema" xmlns:p="http://schemas.microsoft.com/office/2006/metadata/properties" xmlns:ns3="56b8b8b2-6375-4c75-aa8a-4a145dd76c3f" targetNamespace="http://schemas.microsoft.com/office/2006/metadata/properties" ma:root="true" ma:fieldsID="64cd697fd0e7006c31d05ac0066d1fa4" ns3:_="">
    <xsd:import namespace="56b8b8b2-6375-4c75-aa8a-4a145dd76c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8b8b2-6375-4c75-aa8a-4a145dd76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b8b8b2-6375-4c75-aa8a-4a145dd76c3f" xsi:nil="true"/>
  </documentManagement>
</p:properties>
</file>

<file path=customXml/itemProps1.xml><?xml version="1.0" encoding="utf-8"?>
<ds:datastoreItem xmlns:ds="http://schemas.openxmlformats.org/officeDocument/2006/customXml" ds:itemID="{AB91B16C-62D4-428F-983F-DE53C4772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8b8b2-6375-4c75-aa8a-4a145dd76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B11F7E-08F5-4EBF-835A-BD88C0096C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22FDFB-4FC9-4ADA-8385-416DC6C5FC9E}">
  <ds:schemaRefs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56b8b8b2-6375-4c75-aa8a-4a145dd76c3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E4.dotm</Template>
  <TotalTime>0</TotalTime>
  <Pages>12</Pages>
  <Words>1716</Words>
  <Characters>10299</Characters>
  <Application>Microsoft Office Word</Application>
  <DocSecurity>0</DocSecurity>
  <Lines>85</Lines>
  <Paragraphs>23</Paragraphs>
  <ScaleCrop>false</ScaleCrop>
  <Company>&lt;Company Name&gt;</Company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zawo stepaniuk</dc:creator>
  <cp:keywords/>
  <dc:description/>
  <cp:lastModifiedBy>Aleksander Stepaniuk (272644)</cp:lastModifiedBy>
  <cp:revision>2</cp:revision>
  <cp:lastPrinted>2025-02-03T19:38:00Z</cp:lastPrinted>
  <dcterms:created xsi:type="dcterms:W3CDTF">2025-02-03T19:38:00Z</dcterms:created>
  <dcterms:modified xsi:type="dcterms:W3CDTF">2025-02-03T19:38:00Z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1387ad03dcefcc906e0228ac20ef7bb5de014ba14b9293358af8bc4a38bf0921</vt:lpwstr>
  </property>
  <property fmtid="{D5CDD505-2E9C-101B-9397-08002B2CF9AE}" pid="3" name="ContentTypeId">
    <vt:lpwstr>0x010100CBF045A5EAFDB4459854BB6EF9C493B7</vt:lpwstr>
  </property>
</Properties>
</file>