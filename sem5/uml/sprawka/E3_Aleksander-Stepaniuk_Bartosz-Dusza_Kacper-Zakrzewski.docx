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5004" w14:textId="77777777" w:rsidR="0082653F" w:rsidRPr="002373A2" w:rsidRDefault="0082653F">
      <w:pPr>
        <w:pStyle w:val="Tytu"/>
        <w:rPr>
          <w:lang w:val="pl-PL"/>
        </w:rPr>
      </w:pPr>
    </w:p>
    <w:p w14:paraId="162488B1" w14:textId="77777777" w:rsidR="0082653F" w:rsidRPr="002373A2" w:rsidRDefault="0082653F">
      <w:pPr>
        <w:pStyle w:val="Tytu"/>
        <w:rPr>
          <w:lang w:val="pl-PL"/>
        </w:rPr>
      </w:pPr>
    </w:p>
    <w:p w14:paraId="129C9C9C" w14:textId="77777777" w:rsidR="0082653F" w:rsidRPr="002373A2" w:rsidRDefault="0082653F" w:rsidP="0082653F">
      <w:pPr>
        <w:rPr>
          <w:lang w:val="pl-PL"/>
        </w:rPr>
      </w:pPr>
    </w:p>
    <w:p w14:paraId="1D30C9E4" w14:textId="77777777" w:rsidR="0082653F" w:rsidRPr="002373A2" w:rsidRDefault="0082653F" w:rsidP="0082653F">
      <w:pPr>
        <w:rPr>
          <w:lang w:val="pl-PL"/>
        </w:rPr>
      </w:pPr>
    </w:p>
    <w:p w14:paraId="73BDF2A9" w14:textId="77777777" w:rsidR="0082653F" w:rsidRPr="002373A2" w:rsidRDefault="0082653F" w:rsidP="0082653F">
      <w:pPr>
        <w:rPr>
          <w:lang w:val="pl-PL"/>
        </w:rPr>
      </w:pPr>
    </w:p>
    <w:p w14:paraId="59133E7F" w14:textId="77777777" w:rsidR="0082653F" w:rsidRPr="002373A2" w:rsidRDefault="0082653F" w:rsidP="0082653F">
      <w:pPr>
        <w:rPr>
          <w:lang w:val="pl-PL"/>
        </w:rPr>
      </w:pPr>
    </w:p>
    <w:p w14:paraId="525166C7" w14:textId="77777777" w:rsidR="0082653F" w:rsidRPr="002373A2" w:rsidRDefault="0082653F" w:rsidP="0082653F">
      <w:pPr>
        <w:rPr>
          <w:lang w:val="pl-PL"/>
        </w:rPr>
      </w:pPr>
    </w:p>
    <w:p w14:paraId="17E0B590" w14:textId="77777777" w:rsidR="0082653F" w:rsidRPr="002373A2" w:rsidRDefault="0082653F" w:rsidP="0082653F">
      <w:pPr>
        <w:rPr>
          <w:lang w:val="pl-PL"/>
        </w:rPr>
      </w:pPr>
    </w:p>
    <w:p w14:paraId="22A223EA" w14:textId="77777777" w:rsidR="0082653F" w:rsidRPr="002373A2" w:rsidRDefault="0082653F" w:rsidP="0082653F">
      <w:pPr>
        <w:rPr>
          <w:lang w:val="pl-PL"/>
        </w:rPr>
      </w:pPr>
    </w:p>
    <w:p w14:paraId="4148903D" w14:textId="77777777" w:rsidR="0082653F" w:rsidRPr="002373A2" w:rsidRDefault="0082653F" w:rsidP="0082653F">
      <w:pPr>
        <w:rPr>
          <w:lang w:val="pl-PL"/>
        </w:rPr>
      </w:pPr>
    </w:p>
    <w:p w14:paraId="17D251E6" w14:textId="77777777" w:rsidR="0082653F" w:rsidRPr="002373A2" w:rsidRDefault="0082653F" w:rsidP="0082653F">
      <w:pPr>
        <w:rPr>
          <w:lang w:val="pl-PL"/>
        </w:rPr>
      </w:pPr>
    </w:p>
    <w:p w14:paraId="7A9CA0F2" w14:textId="77777777" w:rsidR="00870059" w:rsidRPr="002373A2" w:rsidRDefault="00870059" w:rsidP="00870059">
      <w:pPr>
        <w:pStyle w:val="Tytu"/>
        <w:rPr>
          <w:lang w:val="pl-PL"/>
        </w:rPr>
      </w:pPr>
      <w:r w:rsidRPr="002373A2">
        <w:rPr>
          <w:lang w:val="pl-PL"/>
        </w:rPr>
        <w:t>Wyniki etapu I</w:t>
      </w:r>
      <w:r w:rsidR="002373A2" w:rsidRPr="002373A2">
        <w:rPr>
          <w:lang w:val="pl-PL"/>
        </w:rPr>
        <w:t>I</w:t>
      </w:r>
      <w:r w:rsidRPr="002373A2">
        <w:rPr>
          <w:lang w:val="pl-PL"/>
        </w:rPr>
        <w:t xml:space="preserve">I: </w:t>
      </w:r>
      <w:r w:rsidR="002373A2" w:rsidRPr="002373A2">
        <w:rPr>
          <w:lang w:val="pl-PL"/>
        </w:rPr>
        <w:t>Projekt</w:t>
      </w:r>
    </w:p>
    <w:p w14:paraId="65D74D30" w14:textId="77777777" w:rsidR="00870059" w:rsidRPr="002373A2" w:rsidRDefault="00870059" w:rsidP="00870059">
      <w:pPr>
        <w:rPr>
          <w:lang w:val="pl-PL"/>
        </w:rPr>
      </w:pPr>
    </w:p>
    <w:p w14:paraId="1ABD9C2D" w14:textId="4E7918E0" w:rsidR="00566C58" w:rsidRPr="00F5277C" w:rsidRDefault="002F5714" w:rsidP="00566C58">
      <w:pPr>
        <w:pStyle w:val="Tytu"/>
        <w:rPr>
          <w:lang w:val="pl-PL"/>
        </w:rPr>
      </w:pPr>
      <w:r w:rsidRPr="000354E3">
        <w:rPr>
          <w:lang w:val="pl-PL"/>
        </w:rPr>
        <w:t>System monitorowania przejazdów pojazdów autonomicznych „Al-</w:t>
      </w:r>
      <w:proofErr w:type="spellStart"/>
      <w:r w:rsidRPr="000354E3">
        <w:rPr>
          <w:lang w:val="pl-PL"/>
        </w:rPr>
        <w:t>Cab</w:t>
      </w:r>
      <w:proofErr w:type="spellEnd"/>
      <w:r w:rsidRPr="000354E3">
        <w:rPr>
          <w:lang w:val="pl-PL"/>
        </w:rPr>
        <w:t>”</w:t>
      </w:r>
    </w:p>
    <w:p w14:paraId="49169BC2" w14:textId="77777777" w:rsidR="0082653F" w:rsidRPr="002373A2" w:rsidRDefault="0082653F" w:rsidP="0082653F">
      <w:pPr>
        <w:rPr>
          <w:lang w:val="pl-PL"/>
        </w:rPr>
      </w:pPr>
    </w:p>
    <w:p w14:paraId="03622C09" w14:textId="77777777" w:rsidR="0082653F" w:rsidRPr="002373A2" w:rsidRDefault="0082653F" w:rsidP="0082653F">
      <w:pPr>
        <w:rPr>
          <w:lang w:val="pl-PL"/>
        </w:rPr>
      </w:pPr>
    </w:p>
    <w:p w14:paraId="683FFE7A" w14:textId="77777777" w:rsidR="0082653F" w:rsidRPr="002373A2" w:rsidRDefault="0082653F" w:rsidP="0082653F">
      <w:pPr>
        <w:rPr>
          <w:lang w:val="pl-PL"/>
        </w:rPr>
      </w:pPr>
    </w:p>
    <w:p w14:paraId="7A128AC6" w14:textId="77777777" w:rsidR="0082653F" w:rsidRPr="002373A2" w:rsidRDefault="0082653F">
      <w:pPr>
        <w:pStyle w:val="Tytu"/>
        <w:rPr>
          <w:lang w:val="pl-PL"/>
        </w:rPr>
      </w:pPr>
      <w:r w:rsidRPr="002373A2">
        <w:rPr>
          <w:lang w:val="pl-PL"/>
        </w:rPr>
        <w:t>Projektowanie oprogramowania</w:t>
      </w:r>
    </w:p>
    <w:p w14:paraId="3462C2D2" w14:textId="77777777" w:rsidR="0082653F" w:rsidRPr="002373A2" w:rsidRDefault="0082653F" w:rsidP="0082653F">
      <w:pPr>
        <w:rPr>
          <w:lang w:val="pl-PL"/>
        </w:rPr>
      </w:pPr>
    </w:p>
    <w:p w14:paraId="4BD8B38D" w14:textId="77777777" w:rsidR="0082653F" w:rsidRPr="002373A2" w:rsidRDefault="0082653F" w:rsidP="0082653F">
      <w:pPr>
        <w:rPr>
          <w:lang w:val="pl-PL"/>
        </w:rPr>
      </w:pPr>
    </w:p>
    <w:p w14:paraId="536D0A14" w14:textId="77777777" w:rsidR="0082653F" w:rsidRPr="002373A2" w:rsidRDefault="0082653F" w:rsidP="0082653F">
      <w:pPr>
        <w:rPr>
          <w:lang w:val="pl-PL"/>
        </w:rPr>
      </w:pPr>
    </w:p>
    <w:p w14:paraId="192883A6" w14:textId="77777777" w:rsidR="0082653F" w:rsidRPr="002373A2" w:rsidRDefault="0082653F" w:rsidP="0082653F">
      <w:pPr>
        <w:rPr>
          <w:lang w:val="pl-PL"/>
        </w:rPr>
      </w:pPr>
    </w:p>
    <w:p w14:paraId="424F3DBD" w14:textId="77777777" w:rsidR="0082653F" w:rsidRPr="002373A2" w:rsidRDefault="0082653F" w:rsidP="0082653F">
      <w:pPr>
        <w:rPr>
          <w:lang w:val="pl-PL"/>
        </w:rPr>
      </w:pPr>
    </w:p>
    <w:p w14:paraId="75004B9B" w14:textId="77777777" w:rsidR="0082653F" w:rsidRPr="002373A2" w:rsidRDefault="0082653F" w:rsidP="0082653F">
      <w:pPr>
        <w:rPr>
          <w:lang w:val="pl-PL"/>
        </w:rPr>
      </w:pPr>
    </w:p>
    <w:p w14:paraId="2761723F" w14:textId="77777777" w:rsidR="0082653F" w:rsidRPr="002373A2" w:rsidRDefault="0082653F" w:rsidP="0082653F">
      <w:pPr>
        <w:rPr>
          <w:lang w:val="pl-PL"/>
        </w:rPr>
      </w:pPr>
    </w:p>
    <w:p w14:paraId="606894F4" w14:textId="77777777" w:rsidR="0082653F" w:rsidRPr="002373A2" w:rsidRDefault="0082653F" w:rsidP="0082653F">
      <w:pPr>
        <w:rPr>
          <w:lang w:val="pl-PL"/>
        </w:rPr>
      </w:pPr>
      <w:r w:rsidRPr="002373A2">
        <w:rPr>
          <w:lang w:val="pl-PL"/>
        </w:rPr>
        <w:t>Skład zespołu:</w:t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</w:r>
      <w:r w:rsidRPr="002373A2">
        <w:rPr>
          <w:lang w:val="pl-PL"/>
        </w:rPr>
        <w:tab/>
        <w:t>Prowadzący:</w:t>
      </w:r>
    </w:p>
    <w:p w14:paraId="4F10B986" w14:textId="0B19708D" w:rsidR="00E268D6" w:rsidRDefault="00E268D6" w:rsidP="00E268D6">
      <w:pPr>
        <w:rPr>
          <w:b/>
          <w:bCs/>
          <w:lang w:val="pl-PL"/>
        </w:rPr>
      </w:pPr>
      <w:r w:rsidRPr="00864027">
        <w:rPr>
          <w:lang w:val="pl-PL"/>
        </w:rPr>
        <w:t>Aleksander Stepaniuk 272644</w:t>
      </w:r>
      <w:r>
        <w:rPr>
          <w:lang w:val="pl-PL"/>
        </w:rPr>
        <w:t xml:space="preserve"> </w:t>
      </w:r>
    </w:p>
    <w:p w14:paraId="4FAA3B58" w14:textId="0C0847E4" w:rsidR="00E268D6" w:rsidRPr="00864027" w:rsidRDefault="00E268D6" w:rsidP="00E268D6">
      <w:pPr>
        <w:rPr>
          <w:lang w:val="pl-PL"/>
        </w:rPr>
      </w:pPr>
      <w:r w:rsidRPr="00864027">
        <w:rPr>
          <w:lang w:val="pl-PL"/>
        </w:rPr>
        <w:t>Kacper Zakrzewski 272693</w:t>
      </w:r>
    </w:p>
    <w:p w14:paraId="27274C14" w14:textId="50B38DDD" w:rsidR="0082653F" w:rsidRPr="002373A2" w:rsidRDefault="00E268D6" w:rsidP="00E268D6">
      <w:pPr>
        <w:rPr>
          <w:lang w:val="pl-PL"/>
        </w:rPr>
      </w:pPr>
      <w:r w:rsidRPr="00864027">
        <w:rPr>
          <w:lang w:val="pl-PL"/>
        </w:rPr>
        <w:t>Bartosz Dusza 272704</w:t>
      </w:r>
    </w:p>
    <w:p w14:paraId="299E6346" w14:textId="77777777" w:rsidR="00685AA7" w:rsidRPr="002373A2" w:rsidRDefault="0082653F">
      <w:pPr>
        <w:pStyle w:val="Tytu"/>
        <w:rPr>
          <w:lang w:val="pl-PL"/>
        </w:rPr>
      </w:pPr>
      <w:r w:rsidRPr="002373A2">
        <w:rPr>
          <w:lang w:val="pl-PL"/>
        </w:rPr>
        <w:br w:type="page"/>
      </w:r>
    </w:p>
    <w:p w14:paraId="3C533D43" w14:textId="77777777" w:rsidR="00870059" w:rsidRPr="002373A2" w:rsidRDefault="002373A2" w:rsidP="002373A2">
      <w:pPr>
        <w:pStyle w:val="Tytu"/>
        <w:rPr>
          <w:lang w:val="pl-PL"/>
        </w:rPr>
      </w:pPr>
      <w:r w:rsidRPr="002373A2">
        <w:rPr>
          <w:lang w:val="pl-PL"/>
        </w:rPr>
        <w:lastRenderedPageBreak/>
        <w:t>Architektura oprogramowania</w:t>
      </w:r>
    </w:p>
    <w:p w14:paraId="6061FC18" w14:textId="77777777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t>Architektura logiczna</w:t>
      </w:r>
    </w:p>
    <w:p w14:paraId="70ECD355" w14:textId="4D5003E2" w:rsidR="00E8D4C6" w:rsidRDefault="00E8D4C6" w:rsidP="6FAC3E6A">
      <w:pPr>
        <w:pStyle w:val="Tekstpodstawowy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6194450" wp14:editId="6566AD80">
            <wp:extent cx="5943600" cy="3409950"/>
            <wp:effectExtent l="0" t="0" r="0" b="0"/>
            <wp:docPr id="1765169549" name="Obraz 176516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CEB" w14:textId="77777777" w:rsidR="002373A2" w:rsidRPr="000843CC" w:rsidRDefault="002373A2" w:rsidP="002373A2">
      <w:pPr>
        <w:rPr>
          <w:lang w:val="en-GB"/>
        </w:rPr>
      </w:pPr>
    </w:p>
    <w:p w14:paraId="4938AA5A" w14:textId="77777777" w:rsidR="003B6B13" w:rsidRPr="004E3BA0" w:rsidRDefault="003B6B13">
      <w:pPr>
        <w:widowControl/>
        <w:spacing w:line="240" w:lineRule="auto"/>
        <w:rPr>
          <w:rFonts w:ascii="Arial" w:hAnsi="Arial"/>
          <w:b/>
          <w:sz w:val="24"/>
          <w:lang w:val="en-GB"/>
        </w:rPr>
      </w:pPr>
      <w:r w:rsidRPr="004E3BA0">
        <w:rPr>
          <w:lang w:val="en-GB"/>
        </w:rPr>
        <w:br w:type="page"/>
      </w:r>
    </w:p>
    <w:p w14:paraId="6755FF44" w14:textId="5C732AAA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lastRenderedPageBreak/>
        <w:t>Architektura fizyczna</w:t>
      </w:r>
    </w:p>
    <w:p w14:paraId="786E7AD8" w14:textId="77777777" w:rsidR="003B6B13" w:rsidRPr="003B6B13" w:rsidRDefault="003B6B13" w:rsidP="003B6B13">
      <w:pPr>
        <w:pStyle w:val="Tekstpodstawowy"/>
        <w:ind w:left="0"/>
        <w:rPr>
          <w:lang w:val="pl-PL"/>
        </w:rPr>
      </w:pPr>
      <w:r w:rsidRPr="003B6B13">
        <w:rPr>
          <w:lang w:val="pl-PL"/>
        </w:rPr>
        <w:t>Opis elementów składowych diagramu:</w:t>
      </w:r>
    </w:p>
    <w:p w14:paraId="416B98FE" w14:textId="77777777" w:rsidR="003B6B13" w:rsidRPr="003B6B13" w:rsidRDefault="003B6B13" w:rsidP="00751E35">
      <w:pPr>
        <w:pStyle w:val="Tekstpodstawowy"/>
        <w:ind w:left="0"/>
        <w:rPr>
          <w:b/>
          <w:bCs/>
          <w:lang w:val="pl-PL"/>
        </w:rPr>
      </w:pPr>
      <w:r w:rsidRPr="003B6B13">
        <w:rPr>
          <w:b/>
          <w:bCs/>
          <w:lang w:val="pl-PL"/>
        </w:rPr>
        <w:t>Węzły (</w:t>
      </w:r>
      <w:proofErr w:type="spellStart"/>
      <w:r w:rsidRPr="003B6B13">
        <w:rPr>
          <w:b/>
          <w:bCs/>
          <w:lang w:val="pl-PL"/>
        </w:rPr>
        <w:t>Node</w:t>
      </w:r>
      <w:proofErr w:type="spellEnd"/>
      <w:r w:rsidRPr="003B6B13">
        <w:rPr>
          <w:b/>
          <w:bCs/>
          <w:lang w:val="pl-PL"/>
        </w:rPr>
        <w:t>):</w:t>
      </w:r>
    </w:p>
    <w:p w14:paraId="57D93119" w14:textId="696A9AD5" w:rsidR="003B6B13" w:rsidRPr="003B6B13" w:rsidRDefault="003B6B13" w:rsidP="003B6B13">
      <w:pPr>
        <w:pStyle w:val="Tekstpodstawowy"/>
        <w:numPr>
          <w:ilvl w:val="0"/>
          <w:numId w:val="31"/>
        </w:numPr>
        <w:rPr>
          <w:lang w:val="pl-PL"/>
        </w:rPr>
      </w:pPr>
      <w:r w:rsidRPr="003B6B13">
        <w:rPr>
          <w:lang w:val="pl-PL"/>
        </w:rPr>
        <w:t xml:space="preserve">Serwer </w:t>
      </w:r>
      <w:r>
        <w:rPr>
          <w:lang w:val="pl-PL"/>
        </w:rPr>
        <w:t>apl</w:t>
      </w:r>
      <w:r w:rsidR="0070529B">
        <w:rPr>
          <w:lang w:val="pl-PL"/>
        </w:rPr>
        <w:t>ikacyjny</w:t>
      </w:r>
    </w:p>
    <w:p w14:paraId="423D6A58" w14:textId="738D0E2B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Centralny punkt przetwarzania danych i logiki systemu. Obsługuje komunikację między klientami (aplikacj</w:t>
      </w:r>
      <w:r w:rsidR="008B0A20">
        <w:rPr>
          <w:lang w:val="pl-PL"/>
        </w:rPr>
        <w:t>a</w:t>
      </w:r>
      <w:r w:rsidRPr="003B6B13">
        <w:rPr>
          <w:lang w:val="pl-PL"/>
        </w:rPr>
        <w:t xml:space="preserve"> mobiln</w:t>
      </w:r>
      <w:r w:rsidR="008B0A20">
        <w:rPr>
          <w:lang w:val="pl-PL"/>
        </w:rPr>
        <w:t>a</w:t>
      </w:r>
      <w:r w:rsidRPr="003B6B13">
        <w:rPr>
          <w:lang w:val="pl-PL"/>
        </w:rPr>
        <w:t>/webow</w:t>
      </w:r>
      <w:r w:rsidR="008B0A20">
        <w:rPr>
          <w:lang w:val="pl-PL"/>
        </w:rPr>
        <w:t>a</w:t>
      </w:r>
      <w:r w:rsidRPr="003B6B13">
        <w:rPr>
          <w:lang w:val="pl-PL"/>
        </w:rPr>
        <w:t>), bazą danych oraz zewnętrznymi usługami.</w:t>
      </w:r>
    </w:p>
    <w:p w14:paraId="492578C7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Zawiera:</w:t>
      </w:r>
    </w:p>
    <w:p w14:paraId="3D9736B8" w14:textId="399AF430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proofErr w:type="spellStart"/>
      <w:r w:rsidRPr="003B6B13">
        <w:rPr>
          <w:lang w:val="pl-PL"/>
        </w:rPr>
        <w:t>Backend</w:t>
      </w:r>
      <w:proofErr w:type="spellEnd"/>
      <w:r w:rsidRPr="003B6B13">
        <w:rPr>
          <w:lang w:val="pl-PL"/>
        </w:rPr>
        <w:t xml:space="preserve"> </w:t>
      </w:r>
      <w:proofErr w:type="spellStart"/>
      <w:r w:rsidR="007020DE">
        <w:rPr>
          <w:lang w:val="pl-PL"/>
        </w:rPr>
        <w:t>Python</w:t>
      </w:r>
      <w:proofErr w:type="spellEnd"/>
      <w:r w:rsidR="007020DE">
        <w:rPr>
          <w:lang w:val="pl-PL"/>
        </w:rPr>
        <w:t xml:space="preserve"> </w:t>
      </w:r>
      <w:proofErr w:type="spellStart"/>
      <w:r w:rsidRPr="003B6B13">
        <w:rPr>
          <w:lang w:val="pl-PL"/>
        </w:rPr>
        <w:t>Django</w:t>
      </w:r>
      <w:proofErr w:type="spellEnd"/>
      <w:r w:rsidR="008B0A20">
        <w:rPr>
          <w:lang w:val="pl-PL"/>
        </w:rPr>
        <w:t xml:space="preserve"> - </w:t>
      </w:r>
      <w:r w:rsidRPr="003B6B13">
        <w:rPr>
          <w:lang w:val="pl-PL"/>
        </w:rPr>
        <w:t xml:space="preserve">logika </w:t>
      </w:r>
      <w:proofErr w:type="spellStart"/>
      <w:r w:rsidRPr="003B6B13">
        <w:rPr>
          <w:lang w:val="pl-PL"/>
        </w:rPr>
        <w:t>backendowa</w:t>
      </w:r>
      <w:proofErr w:type="spellEnd"/>
      <w:r w:rsidRPr="003B6B13">
        <w:rPr>
          <w:lang w:val="pl-PL"/>
        </w:rPr>
        <w:t xml:space="preserve"> aplikacji, w tym obsługa użytkowników, przejazdów i komunikacji z innymi modułami.</w:t>
      </w:r>
    </w:p>
    <w:p w14:paraId="6D1B152C" w14:textId="30B02B76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 xml:space="preserve">Moduł map: komponent odpowiedzialny za integrację z API Google </w:t>
      </w:r>
      <w:proofErr w:type="spellStart"/>
      <w:r w:rsidRPr="003B6B13">
        <w:rPr>
          <w:lang w:val="pl-PL"/>
        </w:rPr>
        <w:t>Maps</w:t>
      </w:r>
      <w:proofErr w:type="spellEnd"/>
      <w:r w:rsidRPr="003B6B13">
        <w:rPr>
          <w:lang w:val="pl-PL"/>
        </w:rPr>
        <w:t xml:space="preserve"> w celu generowania tras i wyświetlania map</w:t>
      </w:r>
      <w:r w:rsidR="006206DF">
        <w:rPr>
          <w:lang w:val="pl-PL"/>
        </w:rPr>
        <w:t>y</w:t>
      </w:r>
      <w:r w:rsidRPr="003B6B13">
        <w:rPr>
          <w:lang w:val="pl-PL"/>
        </w:rPr>
        <w:t xml:space="preserve"> w czasie rzeczywistym.</w:t>
      </w:r>
    </w:p>
    <w:p w14:paraId="43081B24" w14:textId="77777777" w:rsidR="003B6B13" w:rsidRPr="003B6B13" w:rsidRDefault="003B6B13" w:rsidP="003B6B13">
      <w:pPr>
        <w:pStyle w:val="Tekstpodstawowy"/>
        <w:numPr>
          <w:ilvl w:val="0"/>
          <w:numId w:val="31"/>
        </w:numPr>
        <w:rPr>
          <w:lang w:val="pl-PL"/>
        </w:rPr>
      </w:pPr>
      <w:r w:rsidRPr="003B6B13">
        <w:rPr>
          <w:lang w:val="pl-PL"/>
        </w:rPr>
        <w:t>Serwer bazy danych</w:t>
      </w:r>
    </w:p>
    <w:p w14:paraId="29060C1F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Przechowuje wszystkie dane systemu w strukturze relacyjnej MySQL.</w:t>
      </w:r>
    </w:p>
    <w:p w14:paraId="680BC525" w14:textId="4F968BD2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Dane przechowywane to m</w:t>
      </w:r>
      <w:r w:rsidR="006206DF">
        <w:rPr>
          <w:lang w:val="pl-PL"/>
        </w:rPr>
        <w:t>iędzy innymi:</w:t>
      </w:r>
    </w:p>
    <w:p w14:paraId="26970C03" w14:textId="4CD4CD20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 xml:space="preserve">Informacje o użytkownikach (login, dane osobowe, </w:t>
      </w:r>
      <w:r w:rsidR="007877E6" w:rsidRPr="007877E6">
        <w:rPr>
          <w:lang w:val="pl-PL"/>
        </w:rPr>
        <w:t>zaszyfrow</w:t>
      </w:r>
      <w:r w:rsidR="007877E6">
        <w:rPr>
          <w:lang w:val="pl-PL"/>
        </w:rPr>
        <w:t xml:space="preserve">ane </w:t>
      </w:r>
      <w:r w:rsidRPr="003B6B13">
        <w:rPr>
          <w:lang w:val="pl-PL"/>
        </w:rPr>
        <w:t>hasło).</w:t>
      </w:r>
    </w:p>
    <w:p w14:paraId="0BB49454" w14:textId="09AA7743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>Przejazdy (</w:t>
      </w:r>
      <w:r w:rsidR="00751E35">
        <w:rPr>
          <w:lang w:val="pl-PL"/>
        </w:rPr>
        <w:t>data</w:t>
      </w:r>
      <w:r w:rsidRPr="003B6B13">
        <w:rPr>
          <w:lang w:val="pl-PL"/>
        </w:rPr>
        <w:t xml:space="preserve">, </w:t>
      </w:r>
      <w:r w:rsidR="00751E35">
        <w:rPr>
          <w:lang w:val="pl-PL"/>
        </w:rPr>
        <w:t>trasa</w:t>
      </w:r>
      <w:r w:rsidRPr="003B6B13">
        <w:rPr>
          <w:lang w:val="pl-PL"/>
        </w:rPr>
        <w:t>, pojazd, użytkownik).</w:t>
      </w:r>
    </w:p>
    <w:p w14:paraId="29AB07B3" w14:textId="0E48C36B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>Punkty serwisowe (lokalizacj</w:t>
      </w:r>
      <w:r w:rsidR="00751E35">
        <w:rPr>
          <w:lang w:val="pl-PL"/>
        </w:rPr>
        <w:t>a</w:t>
      </w:r>
      <w:r w:rsidRPr="003B6B13">
        <w:rPr>
          <w:lang w:val="pl-PL"/>
        </w:rPr>
        <w:t>, godziny pracy, szczegóły serwisowe).</w:t>
      </w:r>
    </w:p>
    <w:p w14:paraId="215325D0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Zawiera:</w:t>
      </w:r>
    </w:p>
    <w:p w14:paraId="0DDE507E" w14:textId="77777777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>Baza danych MySQL: komponent zarządzający strukturą i operacjami na danych.</w:t>
      </w:r>
    </w:p>
    <w:p w14:paraId="24C2A088" w14:textId="77777777" w:rsidR="003B6B13" w:rsidRPr="003B6B13" w:rsidRDefault="003B6B13" w:rsidP="003B6B13">
      <w:pPr>
        <w:pStyle w:val="Tekstpodstawowy"/>
        <w:numPr>
          <w:ilvl w:val="0"/>
          <w:numId w:val="31"/>
        </w:numPr>
        <w:rPr>
          <w:lang w:val="pl-PL"/>
        </w:rPr>
      </w:pPr>
      <w:r w:rsidRPr="003B6B13">
        <w:rPr>
          <w:lang w:val="pl-PL"/>
        </w:rPr>
        <w:t>Pojazd autonomiczny</w:t>
      </w:r>
    </w:p>
    <w:p w14:paraId="59954211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proofErr w:type="spellStart"/>
      <w:r w:rsidRPr="003B6B13">
        <w:rPr>
          <w:lang w:val="pl-PL"/>
        </w:rPr>
        <w:t>Node</w:t>
      </w:r>
      <w:proofErr w:type="spellEnd"/>
      <w:r w:rsidRPr="003B6B13">
        <w:rPr>
          <w:lang w:val="pl-PL"/>
        </w:rPr>
        <w:t xml:space="preserve"> reprezentujący komunikację pojazdu z centralnym serwerem aplikacji.</w:t>
      </w:r>
    </w:p>
    <w:p w14:paraId="4E147D03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Zawiera:</w:t>
      </w:r>
    </w:p>
    <w:p w14:paraId="030CB914" w14:textId="77777777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>MQTT Client: komponent odpowiedzialny za wymianę danych w czasie rzeczywistym (np. lokalizacja pojazdu, status przejazdu).</w:t>
      </w:r>
    </w:p>
    <w:p w14:paraId="1A24F7B4" w14:textId="77777777" w:rsidR="003B6B13" w:rsidRPr="003B6B13" w:rsidRDefault="003B6B13" w:rsidP="003B6B13">
      <w:pPr>
        <w:pStyle w:val="Tekstpodstawowy"/>
        <w:numPr>
          <w:ilvl w:val="0"/>
          <w:numId w:val="31"/>
        </w:numPr>
        <w:rPr>
          <w:lang w:val="pl-PL"/>
        </w:rPr>
      </w:pPr>
      <w:r w:rsidRPr="003B6B13">
        <w:rPr>
          <w:lang w:val="pl-PL"/>
        </w:rPr>
        <w:t>Serwer usług zewnętrznych</w:t>
      </w:r>
    </w:p>
    <w:p w14:paraId="173F7A27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Odpowiada za obsługę usług dostarczanych przez zewnętrzne API.</w:t>
      </w:r>
    </w:p>
    <w:p w14:paraId="793DF8C4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Zawiera:</w:t>
      </w:r>
    </w:p>
    <w:p w14:paraId="597D65CC" w14:textId="77777777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r w:rsidRPr="003B6B13">
        <w:rPr>
          <w:lang w:val="pl-PL"/>
        </w:rPr>
        <w:t xml:space="preserve">Google </w:t>
      </w:r>
      <w:proofErr w:type="spellStart"/>
      <w:r w:rsidRPr="003B6B13">
        <w:rPr>
          <w:lang w:val="pl-PL"/>
        </w:rPr>
        <w:t>Maps</w:t>
      </w:r>
      <w:proofErr w:type="spellEnd"/>
      <w:r w:rsidRPr="003B6B13">
        <w:rPr>
          <w:lang w:val="pl-PL"/>
        </w:rPr>
        <w:t xml:space="preserve"> API: integracja z mapami, wyszukiwanie tras i lokalizacji.</w:t>
      </w:r>
    </w:p>
    <w:p w14:paraId="3AB720D8" w14:textId="77777777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proofErr w:type="spellStart"/>
      <w:r w:rsidRPr="003B6B13">
        <w:rPr>
          <w:lang w:val="pl-PL"/>
        </w:rPr>
        <w:t>Twilio</w:t>
      </w:r>
      <w:proofErr w:type="spellEnd"/>
      <w:r w:rsidRPr="003B6B13">
        <w:rPr>
          <w:lang w:val="pl-PL"/>
        </w:rPr>
        <w:t xml:space="preserve"> SMS Service: wysyłanie SMS-ów w celu potwierdzenia tożsamości użytkownika.</w:t>
      </w:r>
    </w:p>
    <w:p w14:paraId="1E73E13A" w14:textId="483B06FF" w:rsidR="003B6B13" w:rsidRPr="003B6B13" w:rsidRDefault="003B6B13" w:rsidP="003B6B13">
      <w:pPr>
        <w:pStyle w:val="Tekstpodstawowy"/>
        <w:numPr>
          <w:ilvl w:val="2"/>
          <w:numId w:val="31"/>
        </w:numPr>
        <w:rPr>
          <w:lang w:val="pl-PL"/>
        </w:rPr>
      </w:pPr>
      <w:proofErr w:type="spellStart"/>
      <w:r w:rsidRPr="003B6B13">
        <w:rPr>
          <w:lang w:val="pl-PL"/>
        </w:rPr>
        <w:t>SendGrid</w:t>
      </w:r>
      <w:proofErr w:type="spellEnd"/>
      <w:r w:rsidRPr="003B6B13">
        <w:rPr>
          <w:lang w:val="pl-PL"/>
        </w:rPr>
        <w:t xml:space="preserve"> E-mail Service: wysyłanie e-maili </w:t>
      </w:r>
      <w:r w:rsidR="00413D7C">
        <w:rPr>
          <w:lang w:val="pl-PL"/>
        </w:rPr>
        <w:t>w celu potwierdzenia</w:t>
      </w:r>
      <w:r w:rsidRPr="003B6B13">
        <w:rPr>
          <w:lang w:val="pl-PL"/>
        </w:rPr>
        <w:t xml:space="preserve"> rejestracji, </w:t>
      </w:r>
      <w:r w:rsidR="00413D7C">
        <w:rPr>
          <w:lang w:val="pl-PL"/>
        </w:rPr>
        <w:t>resetu</w:t>
      </w:r>
      <w:r w:rsidRPr="003B6B13">
        <w:rPr>
          <w:lang w:val="pl-PL"/>
        </w:rPr>
        <w:t xml:space="preserve"> hasła itd.</w:t>
      </w:r>
    </w:p>
    <w:p w14:paraId="5E9430FB" w14:textId="77777777" w:rsidR="003B6B13" w:rsidRPr="003B6B13" w:rsidRDefault="003B6B13" w:rsidP="003B6B13">
      <w:pPr>
        <w:pStyle w:val="Tekstpodstawowy"/>
        <w:numPr>
          <w:ilvl w:val="0"/>
          <w:numId w:val="31"/>
        </w:numPr>
        <w:rPr>
          <w:lang w:val="pl-PL"/>
        </w:rPr>
      </w:pPr>
      <w:r w:rsidRPr="003B6B13">
        <w:rPr>
          <w:lang w:val="pl-PL"/>
        </w:rPr>
        <w:t>Aplikacja mobilna</w:t>
      </w:r>
    </w:p>
    <w:p w14:paraId="7627EEE3" w14:textId="77777777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>Główne narzędzie użytkownika końcowego. Zapewnia dostęp do wszystkich funkcjonalności systemu (zamawianie przejazdów, śledzenie taksówek, płatności).</w:t>
      </w:r>
    </w:p>
    <w:p w14:paraId="75047545" w14:textId="3E9F211D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 xml:space="preserve">Komunikuje się z </w:t>
      </w:r>
      <w:proofErr w:type="spellStart"/>
      <w:r w:rsidRPr="003B6B13">
        <w:rPr>
          <w:lang w:val="pl-PL"/>
        </w:rPr>
        <w:t>backendem</w:t>
      </w:r>
      <w:proofErr w:type="spellEnd"/>
      <w:r w:rsidR="000123E8">
        <w:rPr>
          <w:lang w:val="pl-PL"/>
        </w:rPr>
        <w:t xml:space="preserve"> </w:t>
      </w:r>
      <w:r w:rsidRPr="003B6B13">
        <w:rPr>
          <w:lang w:val="pl-PL"/>
        </w:rPr>
        <w:t>za pomocą protokołu HTTPS.</w:t>
      </w:r>
    </w:p>
    <w:p w14:paraId="4713CD2E" w14:textId="77777777" w:rsidR="003B6B13" w:rsidRPr="003B6B13" w:rsidRDefault="003B6B13" w:rsidP="003B6B13">
      <w:pPr>
        <w:pStyle w:val="Tekstpodstawowy"/>
        <w:numPr>
          <w:ilvl w:val="0"/>
          <w:numId w:val="31"/>
        </w:numPr>
        <w:rPr>
          <w:lang w:val="pl-PL"/>
        </w:rPr>
      </w:pPr>
      <w:r w:rsidRPr="003B6B13">
        <w:rPr>
          <w:lang w:val="pl-PL"/>
        </w:rPr>
        <w:t>Aplikacja webowa</w:t>
      </w:r>
    </w:p>
    <w:p w14:paraId="5DB333F4" w14:textId="3ACFD88B" w:rsidR="003B6B13" w:rsidRPr="003B6B13" w:rsidRDefault="003B6B13" w:rsidP="003B6B13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 xml:space="preserve">Narzędzie wspierające </w:t>
      </w:r>
      <w:r w:rsidR="0061111A">
        <w:rPr>
          <w:lang w:val="pl-PL"/>
        </w:rPr>
        <w:t xml:space="preserve">administratorów systemu, </w:t>
      </w:r>
      <w:r w:rsidR="00B641CE">
        <w:rPr>
          <w:lang w:val="pl-PL"/>
        </w:rPr>
        <w:t>zespół wsparcia klienta</w:t>
      </w:r>
      <w:r w:rsidR="0061111A">
        <w:rPr>
          <w:lang w:val="pl-PL"/>
        </w:rPr>
        <w:t xml:space="preserve"> oraz </w:t>
      </w:r>
      <w:r w:rsidR="00A94729">
        <w:rPr>
          <w:lang w:val="pl-PL"/>
        </w:rPr>
        <w:t>dział</w:t>
      </w:r>
      <w:r w:rsidRPr="003B6B13">
        <w:rPr>
          <w:lang w:val="pl-PL"/>
        </w:rPr>
        <w:t xml:space="preserve"> </w:t>
      </w:r>
      <w:r w:rsidR="00A94729">
        <w:rPr>
          <w:lang w:val="pl-PL"/>
        </w:rPr>
        <w:t>techniczny</w:t>
      </w:r>
      <w:r w:rsidRPr="003B6B13">
        <w:rPr>
          <w:lang w:val="pl-PL"/>
        </w:rPr>
        <w:t>. Umożliwia zarządzanie użytkownikami, zgłoszeniami technicznymi oraz monitorowanie systemu.</w:t>
      </w:r>
    </w:p>
    <w:p w14:paraId="3D8D68D4" w14:textId="03492976" w:rsidR="003B6B13" w:rsidRPr="003B6B13" w:rsidRDefault="003B6B13" w:rsidP="0061111A">
      <w:pPr>
        <w:pStyle w:val="Tekstpodstawowy"/>
        <w:numPr>
          <w:ilvl w:val="1"/>
          <w:numId w:val="31"/>
        </w:numPr>
        <w:rPr>
          <w:lang w:val="pl-PL"/>
        </w:rPr>
      </w:pPr>
      <w:r w:rsidRPr="003B6B13">
        <w:rPr>
          <w:lang w:val="pl-PL"/>
        </w:rPr>
        <w:t xml:space="preserve">Komunikuje się z </w:t>
      </w:r>
      <w:proofErr w:type="spellStart"/>
      <w:r w:rsidRPr="003B6B13">
        <w:rPr>
          <w:lang w:val="pl-PL"/>
        </w:rPr>
        <w:t>backendem</w:t>
      </w:r>
      <w:proofErr w:type="spellEnd"/>
      <w:r w:rsidRPr="003B6B13">
        <w:rPr>
          <w:lang w:val="pl-PL"/>
        </w:rPr>
        <w:t xml:space="preserve"> </w:t>
      </w:r>
      <w:proofErr w:type="spellStart"/>
      <w:r w:rsidRPr="003B6B13">
        <w:rPr>
          <w:lang w:val="pl-PL"/>
        </w:rPr>
        <w:t>Django</w:t>
      </w:r>
      <w:proofErr w:type="spellEnd"/>
      <w:r w:rsidRPr="003B6B13">
        <w:rPr>
          <w:lang w:val="pl-PL"/>
        </w:rPr>
        <w:t xml:space="preserve"> za pomocą protokołu HTTPS.</w:t>
      </w:r>
    </w:p>
    <w:p w14:paraId="74FB6F9E" w14:textId="77777777" w:rsidR="003B6B13" w:rsidRPr="003B6B13" w:rsidRDefault="003B6B13" w:rsidP="0055346D">
      <w:pPr>
        <w:pStyle w:val="Tekstpodstawowy"/>
        <w:spacing w:line="240" w:lineRule="auto"/>
        <w:ind w:left="0"/>
        <w:rPr>
          <w:b/>
          <w:bCs/>
          <w:lang w:val="pl-PL"/>
        </w:rPr>
      </w:pPr>
      <w:r w:rsidRPr="003B6B13">
        <w:rPr>
          <w:b/>
          <w:bCs/>
          <w:lang w:val="pl-PL"/>
        </w:rPr>
        <w:lastRenderedPageBreak/>
        <w:t>Komponenty (Component):</w:t>
      </w:r>
    </w:p>
    <w:p w14:paraId="6CF60219" w14:textId="447FB7CA" w:rsidR="003B6B13" w:rsidRPr="003B6B13" w:rsidRDefault="003B6B13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proofErr w:type="spellStart"/>
      <w:r w:rsidRPr="003B6B13">
        <w:rPr>
          <w:lang w:val="pl-PL"/>
        </w:rPr>
        <w:t>Backend</w:t>
      </w:r>
      <w:proofErr w:type="spellEnd"/>
      <w:r w:rsidRPr="003B6B13">
        <w:rPr>
          <w:lang w:val="pl-PL"/>
        </w:rPr>
        <w:t xml:space="preserve"> </w:t>
      </w:r>
      <w:proofErr w:type="spellStart"/>
      <w:r w:rsidR="0061111A">
        <w:rPr>
          <w:lang w:val="pl-PL"/>
        </w:rPr>
        <w:t>Python</w:t>
      </w:r>
      <w:proofErr w:type="spellEnd"/>
      <w:r w:rsidR="0061111A">
        <w:rPr>
          <w:lang w:val="pl-PL"/>
        </w:rPr>
        <w:t xml:space="preserve"> </w:t>
      </w:r>
      <w:proofErr w:type="spellStart"/>
      <w:r w:rsidRPr="003B6B13">
        <w:rPr>
          <w:lang w:val="pl-PL"/>
        </w:rPr>
        <w:t>Django</w:t>
      </w:r>
      <w:proofErr w:type="spellEnd"/>
    </w:p>
    <w:p w14:paraId="34BB631B" w14:textId="77777777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Główna logika aplikacji, obsługuje funkcjonalności systemu (np. uwierzytelnienie, zarządzanie przejazdami, wyszukiwanie taksówek).</w:t>
      </w:r>
    </w:p>
    <w:p w14:paraId="13D5DD8D" w14:textId="77777777" w:rsidR="003B6B13" w:rsidRPr="003B6B13" w:rsidRDefault="003B6B13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Moduł map</w:t>
      </w:r>
    </w:p>
    <w:p w14:paraId="0EA11C6E" w14:textId="79C6204F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Pośrednik między systemem</w:t>
      </w:r>
      <w:r w:rsidR="000123E8">
        <w:rPr>
          <w:lang w:val="pl-PL"/>
        </w:rPr>
        <w:t>,</w:t>
      </w:r>
      <w:r w:rsidRPr="003B6B13">
        <w:rPr>
          <w:lang w:val="pl-PL"/>
        </w:rPr>
        <w:t xml:space="preserve"> a Google </w:t>
      </w:r>
      <w:proofErr w:type="spellStart"/>
      <w:r w:rsidRPr="003B6B13">
        <w:rPr>
          <w:lang w:val="pl-PL"/>
        </w:rPr>
        <w:t>Maps</w:t>
      </w:r>
      <w:proofErr w:type="spellEnd"/>
      <w:r w:rsidRPr="003B6B13">
        <w:rPr>
          <w:lang w:val="pl-PL"/>
        </w:rPr>
        <w:t xml:space="preserve"> API. Przetwarza dane o trasach i wizualizuje mapy.</w:t>
      </w:r>
    </w:p>
    <w:p w14:paraId="55CC4FE6" w14:textId="77777777" w:rsidR="003B6B13" w:rsidRPr="003B6B13" w:rsidRDefault="003B6B13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Baza danych MySQL</w:t>
      </w:r>
    </w:p>
    <w:p w14:paraId="1A21FD47" w14:textId="5C84945E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Odpowiada za przechowywanie danych systemowych, zapytania SQL i relacje między tabelami.</w:t>
      </w:r>
    </w:p>
    <w:p w14:paraId="24FE54A7" w14:textId="09BC0DBC" w:rsidR="003B6B13" w:rsidRPr="003B6B13" w:rsidRDefault="00866BE8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r>
        <w:rPr>
          <w:lang w:val="pl-PL"/>
        </w:rPr>
        <w:t xml:space="preserve">GPS + </w:t>
      </w:r>
      <w:r w:rsidR="003B6B13" w:rsidRPr="003B6B13">
        <w:rPr>
          <w:lang w:val="pl-PL"/>
        </w:rPr>
        <w:t>MQTT Client</w:t>
      </w:r>
    </w:p>
    <w:p w14:paraId="4C024590" w14:textId="77777777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Umożliwia komunikację między pojazdem a serwerem aplikacji w czasie rzeczywistym (np. przesyłanie pozycji GPS pojazdu).</w:t>
      </w:r>
    </w:p>
    <w:p w14:paraId="0E337650" w14:textId="77777777" w:rsidR="003B6B13" w:rsidRPr="003B6B13" w:rsidRDefault="003B6B13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 xml:space="preserve">Google </w:t>
      </w:r>
      <w:proofErr w:type="spellStart"/>
      <w:r w:rsidRPr="003B6B13">
        <w:rPr>
          <w:lang w:val="pl-PL"/>
        </w:rPr>
        <w:t>Maps</w:t>
      </w:r>
      <w:proofErr w:type="spellEnd"/>
      <w:r w:rsidRPr="003B6B13">
        <w:rPr>
          <w:lang w:val="pl-PL"/>
        </w:rPr>
        <w:t xml:space="preserve"> API</w:t>
      </w:r>
    </w:p>
    <w:p w14:paraId="674E9C19" w14:textId="77777777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 xml:space="preserve">Dostarcza dane mapowe i usługi </w:t>
      </w:r>
      <w:proofErr w:type="spellStart"/>
      <w:r w:rsidRPr="003B6B13">
        <w:rPr>
          <w:lang w:val="pl-PL"/>
        </w:rPr>
        <w:t>geolokalizacyjne</w:t>
      </w:r>
      <w:proofErr w:type="spellEnd"/>
      <w:r w:rsidRPr="003B6B13">
        <w:rPr>
          <w:lang w:val="pl-PL"/>
        </w:rPr>
        <w:t>.</w:t>
      </w:r>
    </w:p>
    <w:p w14:paraId="4DC75E65" w14:textId="77777777" w:rsidR="003B6B13" w:rsidRPr="003B6B13" w:rsidRDefault="003B6B13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proofErr w:type="spellStart"/>
      <w:r w:rsidRPr="003B6B13">
        <w:rPr>
          <w:lang w:val="pl-PL"/>
        </w:rPr>
        <w:t>Twilio</w:t>
      </w:r>
      <w:proofErr w:type="spellEnd"/>
      <w:r w:rsidRPr="003B6B13">
        <w:rPr>
          <w:lang w:val="pl-PL"/>
        </w:rPr>
        <w:t xml:space="preserve"> SMS Service</w:t>
      </w:r>
    </w:p>
    <w:p w14:paraId="747D376F" w14:textId="77777777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Usługa do wysyłania wiadomości SMS w celu weryfikacji użytkowników.</w:t>
      </w:r>
    </w:p>
    <w:p w14:paraId="02C48900" w14:textId="77777777" w:rsidR="003B6B13" w:rsidRPr="003B6B13" w:rsidRDefault="003B6B13" w:rsidP="0055346D">
      <w:pPr>
        <w:pStyle w:val="Tekstpodstawowy"/>
        <w:numPr>
          <w:ilvl w:val="0"/>
          <w:numId w:val="32"/>
        </w:numPr>
        <w:spacing w:line="240" w:lineRule="auto"/>
        <w:rPr>
          <w:lang w:val="pl-PL"/>
        </w:rPr>
      </w:pPr>
      <w:proofErr w:type="spellStart"/>
      <w:r w:rsidRPr="003B6B13">
        <w:rPr>
          <w:lang w:val="pl-PL"/>
        </w:rPr>
        <w:t>SendGrid</w:t>
      </w:r>
      <w:proofErr w:type="spellEnd"/>
      <w:r w:rsidRPr="003B6B13">
        <w:rPr>
          <w:lang w:val="pl-PL"/>
        </w:rPr>
        <w:t xml:space="preserve"> E-mail Service</w:t>
      </w:r>
    </w:p>
    <w:p w14:paraId="4DDF70B3" w14:textId="46024085" w:rsidR="003B6B13" w:rsidRPr="003B6B13" w:rsidRDefault="003B6B13" w:rsidP="0055346D">
      <w:pPr>
        <w:pStyle w:val="Tekstpodstawowy"/>
        <w:numPr>
          <w:ilvl w:val="1"/>
          <w:numId w:val="32"/>
        </w:numPr>
        <w:spacing w:line="240" w:lineRule="auto"/>
        <w:rPr>
          <w:lang w:val="pl-PL"/>
        </w:rPr>
      </w:pPr>
      <w:r w:rsidRPr="003B6B13">
        <w:rPr>
          <w:lang w:val="pl-PL"/>
        </w:rPr>
        <w:t>Usługa do wysyłania wiadomości e-mail (potwierdzenia, powiadomienia).</w:t>
      </w:r>
    </w:p>
    <w:p w14:paraId="0FF37093" w14:textId="77777777" w:rsidR="003B6B13" w:rsidRPr="003B6B13" w:rsidRDefault="003B6B13" w:rsidP="0055346D">
      <w:pPr>
        <w:pStyle w:val="Tekstpodstawowy"/>
        <w:spacing w:line="240" w:lineRule="auto"/>
        <w:ind w:left="0"/>
        <w:rPr>
          <w:b/>
          <w:bCs/>
          <w:lang w:val="pl-PL"/>
        </w:rPr>
      </w:pPr>
      <w:proofErr w:type="spellStart"/>
      <w:r w:rsidRPr="003B6B13">
        <w:rPr>
          <w:b/>
          <w:bCs/>
          <w:lang w:val="pl-PL"/>
        </w:rPr>
        <w:t>Artifacty</w:t>
      </w:r>
      <w:proofErr w:type="spellEnd"/>
      <w:r w:rsidRPr="003B6B13">
        <w:rPr>
          <w:b/>
          <w:bCs/>
          <w:lang w:val="pl-PL"/>
        </w:rPr>
        <w:t xml:space="preserve"> (</w:t>
      </w:r>
      <w:proofErr w:type="spellStart"/>
      <w:r w:rsidRPr="003B6B13">
        <w:rPr>
          <w:b/>
          <w:bCs/>
          <w:lang w:val="pl-PL"/>
        </w:rPr>
        <w:t>Artifact</w:t>
      </w:r>
      <w:proofErr w:type="spellEnd"/>
      <w:r w:rsidRPr="003B6B13">
        <w:rPr>
          <w:b/>
          <w:bCs/>
          <w:lang w:val="pl-PL"/>
        </w:rPr>
        <w:t>):</w:t>
      </w:r>
    </w:p>
    <w:p w14:paraId="09328050" w14:textId="77777777" w:rsidR="003B6B13" w:rsidRPr="003B6B13" w:rsidRDefault="003B6B13" w:rsidP="0055346D">
      <w:pPr>
        <w:pStyle w:val="Tekstpodstawowy"/>
        <w:numPr>
          <w:ilvl w:val="0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>app.py</w:t>
      </w:r>
    </w:p>
    <w:p w14:paraId="7171266C" w14:textId="77777777" w:rsidR="003B6B13" w:rsidRPr="003B6B13" w:rsidRDefault="003B6B13" w:rsidP="0055346D">
      <w:pPr>
        <w:pStyle w:val="Tekstpodstawowy"/>
        <w:numPr>
          <w:ilvl w:val="1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 xml:space="preserve">Plik główny aplikacji </w:t>
      </w:r>
      <w:proofErr w:type="spellStart"/>
      <w:r w:rsidRPr="003B6B13">
        <w:rPr>
          <w:lang w:val="pl-PL"/>
        </w:rPr>
        <w:t>Django</w:t>
      </w:r>
      <w:proofErr w:type="spellEnd"/>
      <w:r w:rsidRPr="003B6B13">
        <w:rPr>
          <w:lang w:val="pl-PL"/>
        </w:rPr>
        <w:t>, zawiera logikę serwera aplikacji.</w:t>
      </w:r>
    </w:p>
    <w:p w14:paraId="1CDBE144" w14:textId="77777777" w:rsidR="003B6B13" w:rsidRPr="003B6B13" w:rsidRDefault="003B6B13" w:rsidP="0055346D">
      <w:pPr>
        <w:pStyle w:val="Tekstpodstawowy"/>
        <w:numPr>
          <w:ilvl w:val="1"/>
          <w:numId w:val="33"/>
        </w:numPr>
        <w:spacing w:line="240" w:lineRule="auto"/>
      </w:pPr>
      <w:r w:rsidRPr="6FAC3E6A">
        <w:t xml:space="preserve">Manifestowany </w:t>
      </w:r>
      <w:proofErr w:type="spellStart"/>
      <w:r w:rsidRPr="6FAC3E6A">
        <w:t>przez</w:t>
      </w:r>
      <w:proofErr w:type="spellEnd"/>
      <w:r w:rsidRPr="6FAC3E6A">
        <w:t xml:space="preserve"> </w:t>
      </w:r>
      <w:proofErr w:type="spellStart"/>
      <w:r w:rsidRPr="6FAC3E6A">
        <w:t>komponent</w:t>
      </w:r>
      <w:proofErr w:type="spellEnd"/>
      <w:r w:rsidRPr="6FAC3E6A">
        <w:t xml:space="preserve"> „Backend Django”.</w:t>
      </w:r>
    </w:p>
    <w:p w14:paraId="3A5DB410" w14:textId="77777777" w:rsidR="003B6B13" w:rsidRPr="003B6B13" w:rsidRDefault="003B6B13" w:rsidP="0055346D">
      <w:pPr>
        <w:pStyle w:val="Tekstpodstawowy"/>
        <w:numPr>
          <w:ilvl w:val="0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>google_maps.py</w:t>
      </w:r>
    </w:p>
    <w:p w14:paraId="37D192CB" w14:textId="77777777" w:rsidR="003B6B13" w:rsidRPr="003B6B13" w:rsidRDefault="003B6B13" w:rsidP="0055346D">
      <w:pPr>
        <w:pStyle w:val="Tekstpodstawowy"/>
        <w:numPr>
          <w:ilvl w:val="1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 xml:space="preserve">Moduł obsługujący integrację z API Google </w:t>
      </w:r>
      <w:proofErr w:type="spellStart"/>
      <w:r w:rsidRPr="003B6B13">
        <w:rPr>
          <w:lang w:val="pl-PL"/>
        </w:rPr>
        <w:t>Maps</w:t>
      </w:r>
      <w:proofErr w:type="spellEnd"/>
      <w:r w:rsidRPr="003B6B13">
        <w:rPr>
          <w:lang w:val="pl-PL"/>
        </w:rPr>
        <w:t>.</w:t>
      </w:r>
    </w:p>
    <w:p w14:paraId="7DF94C6F" w14:textId="77777777" w:rsidR="003B6B13" w:rsidRPr="003B6B13" w:rsidRDefault="003B6B13" w:rsidP="0055346D">
      <w:pPr>
        <w:pStyle w:val="Tekstpodstawowy"/>
        <w:numPr>
          <w:ilvl w:val="1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>Manifestowany przez komponent „Moduł map”.</w:t>
      </w:r>
    </w:p>
    <w:p w14:paraId="5FF64498" w14:textId="77777777" w:rsidR="003B6B13" w:rsidRPr="003B6B13" w:rsidRDefault="003B6B13" w:rsidP="0055346D">
      <w:pPr>
        <w:pStyle w:val="Tekstpodstawowy"/>
        <w:numPr>
          <w:ilvl w:val="0"/>
          <w:numId w:val="33"/>
        </w:numPr>
        <w:spacing w:line="240" w:lineRule="auto"/>
        <w:rPr>
          <w:lang w:val="pl-PL"/>
        </w:rPr>
      </w:pPr>
      <w:proofErr w:type="spellStart"/>
      <w:r w:rsidRPr="003B6B13">
        <w:rPr>
          <w:lang w:val="pl-PL"/>
        </w:rPr>
        <w:t>database.sql</w:t>
      </w:r>
      <w:proofErr w:type="spellEnd"/>
    </w:p>
    <w:p w14:paraId="05B2683E" w14:textId="77777777" w:rsidR="003B6B13" w:rsidRPr="003B6B13" w:rsidRDefault="003B6B13" w:rsidP="0055346D">
      <w:pPr>
        <w:pStyle w:val="Tekstpodstawowy"/>
        <w:numPr>
          <w:ilvl w:val="1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>Plik opisujący strukturę bazy danych i zawierający inicjalne dane.</w:t>
      </w:r>
    </w:p>
    <w:p w14:paraId="7F404CA8" w14:textId="7CC2F86A" w:rsidR="003B6B13" w:rsidRPr="003B6B13" w:rsidRDefault="003B6B13" w:rsidP="0055346D">
      <w:pPr>
        <w:pStyle w:val="Tekstpodstawowy"/>
        <w:numPr>
          <w:ilvl w:val="1"/>
          <w:numId w:val="33"/>
        </w:numPr>
        <w:spacing w:line="240" w:lineRule="auto"/>
        <w:rPr>
          <w:lang w:val="pl-PL"/>
        </w:rPr>
      </w:pPr>
      <w:r w:rsidRPr="003B6B13">
        <w:rPr>
          <w:lang w:val="pl-PL"/>
        </w:rPr>
        <w:t>Manifestowany przez komponent „Baza danych MySQL”.</w:t>
      </w:r>
    </w:p>
    <w:p w14:paraId="60C9D0CD" w14:textId="77777777" w:rsidR="003B6B13" w:rsidRPr="003B6B13" w:rsidRDefault="003B6B13" w:rsidP="0055346D">
      <w:pPr>
        <w:pStyle w:val="Tekstpodstawowy"/>
        <w:spacing w:line="240" w:lineRule="auto"/>
        <w:ind w:left="0"/>
        <w:rPr>
          <w:b/>
          <w:bCs/>
          <w:lang w:val="pl-PL"/>
        </w:rPr>
      </w:pPr>
      <w:r w:rsidRPr="003B6B13">
        <w:rPr>
          <w:b/>
          <w:bCs/>
          <w:lang w:val="pl-PL"/>
        </w:rPr>
        <w:t>Połączenia (</w:t>
      </w:r>
      <w:proofErr w:type="spellStart"/>
      <w:r w:rsidRPr="003B6B13">
        <w:rPr>
          <w:b/>
          <w:bCs/>
          <w:lang w:val="pl-PL"/>
        </w:rPr>
        <w:t>Connections</w:t>
      </w:r>
      <w:proofErr w:type="spellEnd"/>
      <w:r w:rsidRPr="003B6B13">
        <w:rPr>
          <w:b/>
          <w:bCs/>
          <w:lang w:val="pl-PL"/>
        </w:rPr>
        <w:t>):</w:t>
      </w:r>
    </w:p>
    <w:p w14:paraId="395C2768" w14:textId="77777777" w:rsidR="003B6B13" w:rsidRPr="003B6B13" w:rsidRDefault="003B6B13" w:rsidP="0055346D">
      <w:pPr>
        <w:pStyle w:val="Tekstpodstawowy"/>
        <w:numPr>
          <w:ilvl w:val="0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HTTPS</w:t>
      </w:r>
    </w:p>
    <w:p w14:paraId="1F609FF1" w14:textId="31FFAD60" w:rsidR="003B6B13" w:rsidRPr="003B6B13" w:rsidRDefault="003B6B13" w:rsidP="0055346D">
      <w:pPr>
        <w:pStyle w:val="Tekstpodstawowy"/>
        <w:numPr>
          <w:ilvl w:val="1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 xml:space="preserve">Między „Serwer </w:t>
      </w:r>
      <w:r w:rsidR="000E1C9E">
        <w:rPr>
          <w:lang w:val="pl-PL"/>
        </w:rPr>
        <w:t>aplikacyjny</w:t>
      </w:r>
      <w:r w:rsidRPr="003B6B13">
        <w:rPr>
          <w:lang w:val="pl-PL"/>
        </w:rPr>
        <w:t>” a:</w:t>
      </w:r>
    </w:p>
    <w:p w14:paraId="58E4AE40" w14:textId="77777777" w:rsidR="003B6B13" w:rsidRPr="003B6B13" w:rsidRDefault="003B6B13" w:rsidP="0055346D">
      <w:pPr>
        <w:pStyle w:val="Tekstpodstawowy"/>
        <w:numPr>
          <w:ilvl w:val="2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„Aplikacja mobilna”.</w:t>
      </w:r>
    </w:p>
    <w:p w14:paraId="57FDB4F3" w14:textId="77777777" w:rsidR="003B6B13" w:rsidRPr="003B6B13" w:rsidRDefault="003B6B13" w:rsidP="0055346D">
      <w:pPr>
        <w:pStyle w:val="Tekstpodstawowy"/>
        <w:numPr>
          <w:ilvl w:val="2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„Aplikacja webowa”.</w:t>
      </w:r>
    </w:p>
    <w:p w14:paraId="3B13B71A" w14:textId="77777777" w:rsidR="003B6B13" w:rsidRPr="003B6B13" w:rsidRDefault="003B6B13" w:rsidP="0055346D">
      <w:pPr>
        <w:pStyle w:val="Tekstpodstawowy"/>
        <w:numPr>
          <w:ilvl w:val="2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„Serwer usług zewnętrznych”.</w:t>
      </w:r>
    </w:p>
    <w:p w14:paraId="7E643EB4" w14:textId="77777777" w:rsidR="003B6B13" w:rsidRPr="003B6B13" w:rsidRDefault="003B6B13" w:rsidP="0055346D">
      <w:pPr>
        <w:pStyle w:val="Tekstpodstawowy"/>
        <w:numPr>
          <w:ilvl w:val="1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Zapewnia bezpieczną komunikację i szyfrowanie danych.</w:t>
      </w:r>
    </w:p>
    <w:p w14:paraId="66C66C8F" w14:textId="77777777" w:rsidR="003B6B13" w:rsidRPr="003B6B13" w:rsidRDefault="003B6B13" w:rsidP="0055346D">
      <w:pPr>
        <w:pStyle w:val="Tekstpodstawowy"/>
        <w:numPr>
          <w:ilvl w:val="0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MQTT</w:t>
      </w:r>
    </w:p>
    <w:p w14:paraId="653F9CD0" w14:textId="77777777" w:rsidR="003B6B13" w:rsidRPr="003B6B13" w:rsidRDefault="003B6B13" w:rsidP="0055346D">
      <w:pPr>
        <w:pStyle w:val="Tekstpodstawowy"/>
        <w:numPr>
          <w:ilvl w:val="1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Między „Serwer aplikacji” a „Pojazd autonomiczny”.</w:t>
      </w:r>
    </w:p>
    <w:p w14:paraId="546FC2DC" w14:textId="70EFC6C5" w:rsidR="003B6B13" w:rsidRPr="003B6B13" w:rsidRDefault="003B6B13" w:rsidP="0055346D">
      <w:pPr>
        <w:pStyle w:val="Tekstpodstawowy"/>
        <w:numPr>
          <w:ilvl w:val="1"/>
          <w:numId w:val="34"/>
        </w:numPr>
        <w:spacing w:line="240" w:lineRule="auto"/>
        <w:rPr>
          <w:lang w:val="pl-PL"/>
        </w:rPr>
      </w:pPr>
      <w:r w:rsidRPr="003B6B13">
        <w:rPr>
          <w:lang w:val="pl-PL"/>
        </w:rPr>
        <w:t>Umożliwia komunikację w czasie rzeczywistym między pojazdami</w:t>
      </w:r>
      <w:r w:rsidR="00E26D65">
        <w:rPr>
          <w:lang w:val="pl-PL"/>
        </w:rPr>
        <w:t>,</w:t>
      </w:r>
      <w:r w:rsidRPr="003B6B13">
        <w:rPr>
          <w:lang w:val="pl-PL"/>
        </w:rPr>
        <w:t xml:space="preserve"> a centralnym systemem.</w:t>
      </w:r>
    </w:p>
    <w:p w14:paraId="175ABBE2" w14:textId="3D444940" w:rsidR="00236857" w:rsidRPr="003B6B13" w:rsidRDefault="004E3BA0" w:rsidP="004E3BA0">
      <w:pPr>
        <w:pStyle w:val="Tekstpodstawowy"/>
        <w:ind w:left="0"/>
        <w:rPr>
          <w:lang w:val="pl-PL"/>
        </w:rPr>
      </w:pPr>
      <w:r w:rsidRPr="004E3BA0">
        <w:rPr>
          <w:noProof/>
          <w:lang w:val="pl-PL"/>
        </w:rPr>
        <w:lastRenderedPageBreak/>
        <w:drawing>
          <wp:anchor distT="0" distB="0" distL="114300" distR="114300" simplePos="0" relativeHeight="251658240" behindDoc="1" locked="0" layoutInCell="1" allowOverlap="1" wp14:anchorId="5FAC7067" wp14:editId="2AAE03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71030" cy="3424555"/>
            <wp:effectExtent l="0" t="0" r="1270" b="4445"/>
            <wp:wrapTight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ight>
            <wp:docPr id="1071713431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13431" name="Obraz 1" descr="Obraz zawierający tekst, zrzut ekranu, diagram, Prostoką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68E86" w14:textId="6A5E432F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t>Model danych</w:t>
      </w:r>
    </w:p>
    <w:p w14:paraId="1F1671B7" w14:textId="77E9E03F" w:rsidR="002373A2" w:rsidRPr="000843CC" w:rsidRDefault="002373A2" w:rsidP="002373A2">
      <w:pPr>
        <w:pStyle w:val="InfoBlue"/>
        <w:rPr>
          <w:lang w:val="en-GB"/>
        </w:rPr>
      </w:pPr>
      <w:r w:rsidRPr="000843CC">
        <w:rPr>
          <w:lang w:val="en-GB"/>
        </w:rPr>
        <w:t>[Class diagram – a refinement of information model when necessary (option).]</w:t>
      </w:r>
    </w:p>
    <w:p w14:paraId="3B153473" w14:textId="276CD93D" w:rsidR="002373A2" w:rsidRPr="000843CC" w:rsidRDefault="002373A2" w:rsidP="002373A2">
      <w:pPr>
        <w:pStyle w:val="Tekstpodstawowy"/>
        <w:rPr>
          <w:lang w:val="en-GB"/>
        </w:rPr>
      </w:pPr>
    </w:p>
    <w:p w14:paraId="79D39624" w14:textId="77777777" w:rsidR="00CB453F" w:rsidRPr="00597831" w:rsidRDefault="00CB453F">
      <w:pPr>
        <w:widowControl/>
        <w:spacing w:line="240" w:lineRule="auto"/>
        <w:rPr>
          <w:rFonts w:ascii="Arial" w:hAnsi="Arial"/>
          <w:b/>
          <w:sz w:val="24"/>
          <w:lang w:val="en-GB"/>
        </w:rPr>
      </w:pPr>
      <w:r w:rsidRPr="00597831">
        <w:rPr>
          <w:lang w:val="en-GB"/>
        </w:rPr>
        <w:br w:type="page"/>
      </w:r>
    </w:p>
    <w:p w14:paraId="3789F7BE" w14:textId="0C6AD755" w:rsidR="002373A2" w:rsidRPr="002373A2" w:rsidRDefault="002373A2" w:rsidP="002373A2">
      <w:pPr>
        <w:pStyle w:val="Nagwek1"/>
        <w:rPr>
          <w:lang w:val="pl-PL"/>
        </w:rPr>
      </w:pPr>
      <w:r w:rsidRPr="002373A2">
        <w:rPr>
          <w:lang w:val="pl-PL"/>
        </w:rPr>
        <w:lastRenderedPageBreak/>
        <w:t>Realizacja przypadków użycia</w:t>
      </w:r>
    </w:p>
    <w:p w14:paraId="42F2174E" w14:textId="12164E24" w:rsidR="002373A2" w:rsidRPr="002373A2" w:rsidRDefault="00E91D72" w:rsidP="002373A2">
      <w:pPr>
        <w:pStyle w:val="Nagwek3"/>
        <w:rPr>
          <w:lang w:val="pl-PL"/>
        </w:rPr>
      </w:pPr>
      <w:r>
        <w:rPr>
          <w:lang w:val="pl-PL"/>
        </w:rPr>
        <w:t>Rejestracja użytkownika (Aleksander Stepaniuk 272644)</w:t>
      </w:r>
    </w:p>
    <w:p w14:paraId="0CBC6A25" w14:textId="3340C99C" w:rsidR="001F7466" w:rsidRPr="001F7466" w:rsidRDefault="001F7466" w:rsidP="001F7466">
      <w:pPr>
        <w:rPr>
          <w:lang w:val="pl-PL"/>
        </w:rPr>
      </w:pPr>
      <w:r w:rsidRPr="001F1FCD">
        <w:rPr>
          <w:noProof/>
          <w:lang w:val="en-GB"/>
        </w:rPr>
        <w:drawing>
          <wp:inline distT="0" distB="0" distL="0" distR="0" wp14:anchorId="57833A0A" wp14:editId="13015EC1">
            <wp:extent cx="5943600" cy="2453005"/>
            <wp:effectExtent l="0" t="0" r="0" b="4445"/>
            <wp:docPr id="3298970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70" name="Obraz 1" descr="Obraz zawierający tekst, zrzut ekranu, Czcionka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E9C6" w14:textId="768EA508" w:rsidR="000A0130" w:rsidRPr="000A0130" w:rsidRDefault="007864AB" w:rsidP="001F7466">
      <w:pPr>
        <w:pStyle w:val="Tekstpodstawowy"/>
        <w:rPr>
          <w:lang w:val="en-GB"/>
        </w:rPr>
      </w:pPr>
      <w:r w:rsidRPr="007864AB">
        <w:rPr>
          <w:noProof/>
          <w:lang w:val="en-GB"/>
        </w:rPr>
        <w:drawing>
          <wp:inline distT="0" distB="0" distL="0" distR="0" wp14:anchorId="141DA3B2" wp14:editId="128520E8">
            <wp:extent cx="5082363" cy="5253946"/>
            <wp:effectExtent l="0" t="0" r="4445" b="4445"/>
            <wp:docPr id="1898368400" name="Obraz 1" descr="Obraz zawierający tekst, Równolegle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68400" name="Obraz 1" descr="Obraz zawierający tekst, Równolegle, numer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304" cy="52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9263" w14:textId="0C3554AD" w:rsidR="000A0130" w:rsidRDefault="00E25143" w:rsidP="008238A4">
      <w:pPr>
        <w:pStyle w:val="Nagwek3"/>
        <w:rPr>
          <w:lang w:val="pl-PL"/>
        </w:rPr>
      </w:pPr>
      <w:r>
        <w:rPr>
          <w:lang w:val="pl-PL"/>
        </w:rPr>
        <w:lastRenderedPageBreak/>
        <w:t>Wybór pojazdu i miejsca docelowego przejazdu (Aleksander Stepaniuk 272644)</w:t>
      </w:r>
    </w:p>
    <w:p w14:paraId="0F69B707" w14:textId="77777777" w:rsidR="000A0130" w:rsidRDefault="000A0130" w:rsidP="002373A2">
      <w:pPr>
        <w:ind w:firstLine="720"/>
        <w:rPr>
          <w:lang w:val="pl-PL"/>
        </w:rPr>
      </w:pPr>
    </w:p>
    <w:p w14:paraId="2B84FF83" w14:textId="422AEEA4" w:rsidR="000A0130" w:rsidRDefault="004953FB" w:rsidP="001F7466">
      <w:pPr>
        <w:rPr>
          <w:lang w:val="pl-PL"/>
        </w:rPr>
      </w:pPr>
      <w:r w:rsidRPr="004953FB">
        <w:rPr>
          <w:noProof/>
          <w:lang w:val="pl-PL"/>
        </w:rPr>
        <w:drawing>
          <wp:inline distT="0" distB="0" distL="0" distR="0" wp14:anchorId="67838E85" wp14:editId="1B71F593">
            <wp:extent cx="5943600" cy="2448560"/>
            <wp:effectExtent l="0" t="0" r="0" b="8890"/>
            <wp:docPr id="392949944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9944" name="Obraz 1" descr="Obraz zawierający tekst, zrzut ekranu, Czcionka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B6BA" w14:textId="0411F10F" w:rsidR="00CB453F" w:rsidRDefault="009D1BB9">
      <w:pPr>
        <w:widowControl/>
        <w:spacing w:line="240" w:lineRule="auto"/>
        <w:rPr>
          <w:lang w:val="pl-PL"/>
        </w:rPr>
      </w:pPr>
      <w:r w:rsidRPr="009D1BB9">
        <w:rPr>
          <w:noProof/>
          <w:lang w:val="pl-PL"/>
        </w:rPr>
        <w:drawing>
          <wp:inline distT="0" distB="0" distL="0" distR="0" wp14:anchorId="3F2FA443" wp14:editId="53660C36">
            <wp:extent cx="5943600" cy="4665980"/>
            <wp:effectExtent l="0" t="0" r="0" b="1270"/>
            <wp:docPr id="306637968" name="Obraz 1" descr="Obraz zawierający tekst, Równolegle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7968" name="Obraz 1" descr="Obraz zawierający tekst, Równolegle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3F">
        <w:rPr>
          <w:lang w:val="pl-PL"/>
        </w:rPr>
        <w:br w:type="page"/>
      </w:r>
    </w:p>
    <w:p w14:paraId="72202351" w14:textId="7AE39415" w:rsidR="00E91D72" w:rsidRDefault="00DC2244" w:rsidP="00E91D72">
      <w:pPr>
        <w:pStyle w:val="Nagwek3"/>
        <w:rPr>
          <w:lang w:val="pl-PL"/>
        </w:rPr>
      </w:pPr>
      <w:r>
        <w:rPr>
          <w:lang w:val="pl-PL"/>
        </w:rPr>
        <w:lastRenderedPageBreak/>
        <w:t>Płatność za przejazd</w:t>
      </w:r>
      <w:r w:rsidR="007B3766">
        <w:rPr>
          <w:lang w:val="pl-PL"/>
        </w:rPr>
        <w:t xml:space="preserve"> (Kacper Zakrzewski 272693)</w:t>
      </w:r>
      <w:r w:rsidR="007913C5">
        <w:rPr>
          <w:lang w:val="pl-PL"/>
        </w:rPr>
        <w:t xml:space="preserve"> (Przepraszam za numerację, jest ona generowana automatycznie i nie wiem jak nad nią zapanować)</w:t>
      </w:r>
    </w:p>
    <w:p w14:paraId="3CA154A1" w14:textId="470D5304" w:rsidR="005A6908" w:rsidRDefault="005A6908" w:rsidP="005A6908">
      <w:pPr>
        <w:rPr>
          <w:lang w:val="pl-PL"/>
        </w:rPr>
      </w:pPr>
      <w:r w:rsidRPr="005A6908">
        <w:rPr>
          <w:noProof/>
          <w:lang w:val="pl-PL"/>
        </w:rPr>
        <w:drawing>
          <wp:inline distT="0" distB="0" distL="0" distR="0" wp14:anchorId="65368E01" wp14:editId="4F561083">
            <wp:extent cx="5345652" cy="3582670"/>
            <wp:effectExtent l="0" t="0" r="7620" b="0"/>
            <wp:docPr id="20631916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1655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52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B12" w14:textId="4D68F3FB" w:rsidR="00203129" w:rsidRPr="005A6908" w:rsidRDefault="00203129" w:rsidP="005A6908">
      <w:pPr>
        <w:rPr>
          <w:lang w:val="pl-PL"/>
        </w:rPr>
      </w:pPr>
      <w:r w:rsidRPr="00203129">
        <w:rPr>
          <w:noProof/>
          <w:lang w:val="pl-PL"/>
        </w:rPr>
        <w:drawing>
          <wp:inline distT="0" distB="0" distL="0" distR="0" wp14:anchorId="4E64BD7F" wp14:editId="1F747437">
            <wp:extent cx="5943600" cy="3218815"/>
            <wp:effectExtent l="0" t="0" r="0" b="635"/>
            <wp:docPr id="299260185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0185" name="Obraz 1" descr="Obraz zawierający tekst, zrzut ekranu, Czcionka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C7F8" w14:textId="1659F7F1" w:rsidR="00E91D72" w:rsidRPr="000843CC" w:rsidRDefault="00E91D72" w:rsidP="00E91D72">
      <w:pPr>
        <w:pStyle w:val="InfoBlue"/>
        <w:rPr>
          <w:lang w:val="en-GB"/>
        </w:rPr>
      </w:pPr>
    </w:p>
    <w:p w14:paraId="1DBF6484" w14:textId="3CC4C8BD" w:rsidR="00E91D72" w:rsidRPr="002373A2" w:rsidRDefault="005C58A9" w:rsidP="00E91D72">
      <w:pPr>
        <w:pStyle w:val="Nagwek3"/>
        <w:rPr>
          <w:lang w:val="pl-PL"/>
        </w:rPr>
      </w:pPr>
      <w:r>
        <w:rPr>
          <w:lang w:val="pl-PL"/>
        </w:rPr>
        <w:lastRenderedPageBreak/>
        <w:t>Zgłaszanie problemów i wsparcie użytkownika (Kacper Zakrzewski 272693)</w:t>
      </w:r>
    </w:p>
    <w:p w14:paraId="527FD340" w14:textId="68E1BCFC" w:rsidR="00E91D72" w:rsidRDefault="00B320BF" w:rsidP="00E91D72">
      <w:pPr>
        <w:ind w:firstLine="720"/>
        <w:rPr>
          <w:lang w:val="pl-PL"/>
        </w:rPr>
      </w:pPr>
      <w:r w:rsidRPr="00B320BF">
        <w:rPr>
          <w:noProof/>
          <w:lang w:val="pl-PL"/>
        </w:rPr>
        <w:drawing>
          <wp:inline distT="0" distB="0" distL="0" distR="0" wp14:anchorId="371BF586" wp14:editId="30ACF74D">
            <wp:extent cx="5943600" cy="4247515"/>
            <wp:effectExtent l="0" t="0" r="0" b="635"/>
            <wp:docPr id="7641294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9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611" w14:textId="0CDEEC83" w:rsidR="00C93040" w:rsidRDefault="00C93040" w:rsidP="00E91D72">
      <w:pPr>
        <w:ind w:firstLine="720"/>
        <w:rPr>
          <w:lang w:val="pl-PL"/>
        </w:rPr>
      </w:pPr>
      <w:r w:rsidRPr="00C93040">
        <w:rPr>
          <w:noProof/>
          <w:lang w:val="pl-PL"/>
        </w:rPr>
        <w:drawing>
          <wp:inline distT="0" distB="0" distL="0" distR="0" wp14:anchorId="5F2402AE" wp14:editId="0C240FB6">
            <wp:extent cx="5943600" cy="2863850"/>
            <wp:effectExtent l="0" t="0" r="0" b="0"/>
            <wp:docPr id="747777023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77023" name="Obraz 1" descr="Obraz zawierający tekst, zrzut ekranu, Czcionka, diagram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BF0" w14:textId="77777777" w:rsidR="00B320BF" w:rsidRPr="002373A2" w:rsidRDefault="00B320BF" w:rsidP="00E91D72">
      <w:pPr>
        <w:ind w:firstLine="720"/>
        <w:rPr>
          <w:lang w:val="pl-PL"/>
        </w:rPr>
      </w:pPr>
    </w:p>
    <w:p w14:paraId="6C4EFF1E" w14:textId="31F8CC5A" w:rsidR="00E91D72" w:rsidRPr="00597831" w:rsidRDefault="170CFBA4" w:rsidP="4A51106A">
      <w:pPr>
        <w:pStyle w:val="Nagwek3"/>
        <w:rPr>
          <w:lang w:val="pl-PL"/>
        </w:rPr>
      </w:pPr>
      <w:r w:rsidRPr="4A51106A">
        <w:rPr>
          <w:lang w:val="pl-PL"/>
        </w:rPr>
        <w:lastRenderedPageBreak/>
        <w:t>Monitorowanie stanu technicznego pojazdów (Bartosz Dusza 272704)</w:t>
      </w:r>
    </w:p>
    <w:p w14:paraId="3FBD0C1E" w14:textId="638AA2CF" w:rsidR="00E91D72" w:rsidRPr="000843CC" w:rsidRDefault="2A77A171" w:rsidP="4A51106A">
      <w:pPr>
        <w:pStyle w:val="Tekstpodstawowy"/>
        <w:jc w:val="center"/>
      </w:pPr>
      <w:r>
        <w:rPr>
          <w:noProof/>
        </w:rPr>
        <w:drawing>
          <wp:inline distT="0" distB="0" distL="0" distR="0" wp14:anchorId="6FFB0392" wp14:editId="07F00AED">
            <wp:extent cx="3791746" cy="3071314"/>
            <wp:effectExtent l="0" t="0" r="0" b="0"/>
            <wp:docPr id="168743555" name="Obraz 16874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46" cy="3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16206" wp14:editId="69B0A287">
            <wp:extent cx="4676775" cy="3702448"/>
            <wp:effectExtent l="0" t="0" r="0" b="0"/>
            <wp:docPr id="1024832022" name="Obraz 102483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964" w14:textId="110CEEE5" w:rsidR="63D713B4" w:rsidRDefault="63D713B4" w:rsidP="4A51106A">
      <w:pPr>
        <w:pStyle w:val="Nagwek3"/>
        <w:rPr>
          <w:lang w:val="pl-PL"/>
        </w:rPr>
      </w:pPr>
      <w:r w:rsidRPr="4A51106A">
        <w:rPr>
          <w:lang w:val="pl-PL"/>
        </w:rPr>
        <w:t>Zakup subskrypcji firmowej (Bartosz Dusza 272704)</w:t>
      </w:r>
    </w:p>
    <w:p w14:paraId="0165D1D8" w14:textId="71EE27AB" w:rsidR="00E91D72" w:rsidRDefault="00E91D72" w:rsidP="4A51106A">
      <w:pPr>
        <w:widowControl/>
        <w:spacing w:line="240" w:lineRule="auto"/>
        <w:rPr>
          <w:lang w:val="pl-PL"/>
        </w:rPr>
      </w:pPr>
    </w:p>
    <w:p w14:paraId="266205B5" w14:textId="37F16FF8" w:rsidR="00E91D72" w:rsidRDefault="1C5A4387" w:rsidP="4A51106A">
      <w:pPr>
        <w:widowControl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82D3B05" wp14:editId="2BB56913">
            <wp:extent cx="3848100" cy="2972412"/>
            <wp:effectExtent l="0" t="0" r="0" b="0"/>
            <wp:docPr id="1233384294" name="Obraz 123338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D957" w14:textId="0874A919" w:rsidR="00E91D72" w:rsidRDefault="63D713B4" w:rsidP="4A51106A">
      <w:pPr>
        <w:widowControl/>
        <w:spacing w:line="240" w:lineRule="auto"/>
        <w:jc w:val="center"/>
      </w:pPr>
      <w:r>
        <w:rPr>
          <w:noProof/>
        </w:rPr>
        <w:drawing>
          <wp:inline distT="0" distB="0" distL="0" distR="0" wp14:anchorId="1AAACE37" wp14:editId="0DA08444">
            <wp:extent cx="4916632" cy="4160227"/>
            <wp:effectExtent l="0" t="0" r="0" b="0"/>
            <wp:docPr id="1030667291" name="Obraz 1030667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32" cy="41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413" w14:textId="50E28443" w:rsidR="00E91D72" w:rsidRDefault="00E91D72" w:rsidP="4A51106A">
      <w:pPr>
        <w:widowControl/>
        <w:spacing w:line="240" w:lineRule="auto"/>
        <w:ind w:firstLine="720"/>
        <w:rPr>
          <w:lang w:val="pl-PL"/>
        </w:rPr>
      </w:pPr>
    </w:p>
    <w:p w14:paraId="370FBF06" w14:textId="34052FB5" w:rsidR="00E91D72" w:rsidRDefault="00E91D72" w:rsidP="4A51106A">
      <w:pPr>
        <w:widowControl/>
        <w:spacing w:line="240" w:lineRule="auto"/>
        <w:ind w:firstLine="720"/>
        <w:rPr>
          <w:lang w:val="pl-PL"/>
        </w:rPr>
      </w:pPr>
      <w:r>
        <w:rPr>
          <w:lang w:val="pl-PL"/>
        </w:rPr>
        <w:br w:type="page"/>
      </w:r>
    </w:p>
    <w:p w14:paraId="4F499FD8" w14:textId="77777777" w:rsidR="00870059" w:rsidRPr="00597831" w:rsidRDefault="002373A2" w:rsidP="00870059">
      <w:pPr>
        <w:pStyle w:val="Tytu"/>
        <w:rPr>
          <w:lang w:val="en-GB"/>
        </w:rPr>
      </w:pPr>
      <w:r w:rsidRPr="00597831">
        <w:rPr>
          <w:lang w:val="en-GB"/>
        </w:rPr>
        <w:lastRenderedPageBreak/>
        <w:t xml:space="preserve">Projekt </w:t>
      </w:r>
      <w:proofErr w:type="spellStart"/>
      <w:r w:rsidRPr="00597831">
        <w:rPr>
          <w:lang w:val="en-GB"/>
        </w:rPr>
        <w:t>bazy</w:t>
      </w:r>
      <w:proofErr w:type="spellEnd"/>
      <w:r w:rsidRPr="00597831">
        <w:rPr>
          <w:lang w:val="en-GB"/>
        </w:rPr>
        <w:t xml:space="preserve"> </w:t>
      </w:r>
      <w:proofErr w:type="spellStart"/>
      <w:r w:rsidRPr="00597831">
        <w:rPr>
          <w:lang w:val="en-GB"/>
        </w:rPr>
        <w:t>danych</w:t>
      </w:r>
      <w:proofErr w:type="spellEnd"/>
    </w:p>
    <w:p w14:paraId="56860EF0" w14:textId="77777777" w:rsidR="002373A2" w:rsidRPr="000843CC" w:rsidRDefault="002373A2" w:rsidP="002373A2">
      <w:pPr>
        <w:pStyle w:val="InfoBlue"/>
        <w:rPr>
          <w:lang w:val="en-GB"/>
        </w:rPr>
      </w:pPr>
      <w:r w:rsidRPr="000843CC">
        <w:rPr>
          <w:lang w:val="en-GB"/>
        </w:rPr>
        <w:t>[Type (relational, files, non-relational, object), structure (tables, columns, keys, indexes or files with description of their content).]</w:t>
      </w:r>
    </w:p>
    <w:p w14:paraId="6FF7F57C" w14:textId="77777777" w:rsidR="009D2259" w:rsidRDefault="009D2259" w:rsidP="009D2259">
      <w:pPr>
        <w:pStyle w:val="InfoBlue"/>
      </w:pPr>
      <w:r w:rsidRPr="009D2259">
        <w:t>[</w:t>
      </w:r>
      <w:r>
        <w:t>Info if database schema was generated, from which source and how (optional)</w:t>
      </w:r>
      <w:r w:rsidRPr="009D2259">
        <w:t>.]</w:t>
      </w:r>
    </w:p>
    <w:p w14:paraId="7F4E3DB9" w14:textId="6E44121B" w:rsidR="006203ED" w:rsidRPr="006203ED" w:rsidRDefault="006203ED" w:rsidP="007C6CA4">
      <w:pPr>
        <w:pStyle w:val="Tekstpodstawowy"/>
        <w:ind w:left="0"/>
      </w:pPr>
      <w:r w:rsidRPr="006203ED">
        <w:rPr>
          <w:noProof/>
        </w:rPr>
        <w:drawing>
          <wp:inline distT="0" distB="0" distL="0" distR="0" wp14:anchorId="447785E7" wp14:editId="14BA3FA3">
            <wp:extent cx="6757731" cy="3015238"/>
            <wp:effectExtent l="0" t="0" r="5080" b="0"/>
            <wp:docPr id="9775514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1487" name="Obraz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731" cy="3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9042" w14:textId="77777777" w:rsidR="00870059" w:rsidRPr="009D2259" w:rsidRDefault="00870059"/>
    <w:sectPr w:rsidR="00870059" w:rsidRPr="009D2259" w:rsidSect="0082653F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24499" w14:textId="77777777" w:rsidR="00610A57" w:rsidRDefault="00610A57">
      <w:pPr>
        <w:spacing w:line="240" w:lineRule="auto"/>
      </w:pPr>
      <w:r>
        <w:separator/>
      </w:r>
    </w:p>
  </w:endnote>
  <w:endnote w:type="continuationSeparator" w:id="0">
    <w:p w14:paraId="4DE47AF9" w14:textId="77777777" w:rsidR="00610A57" w:rsidRDefault="00610A57">
      <w:pPr>
        <w:spacing w:line="240" w:lineRule="auto"/>
      </w:pPr>
      <w:r>
        <w:continuationSeparator/>
      </w:r>
    </w:p>
  </w:endnote>
  <w:endnote w:type="continuationNotice" w:id="1">
    <w:p w14:paraId="49A1B130" w14:textId="77777777" w:rsidR="00610A57" w:rsidRDefault="00610A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7971D95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4AED5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80821F" w14:textId="73E4F1C2" w:rsidR="00685AA7" w:rsidRDefault="00685AA7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B83D21">
            <w:t>Al-</w:t>
          </w:r>
          <w:proofErr w:type="spellStart"/>
          <w:r w:rsidR="00B83D21">
            <w:t>Polex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351B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0C8C5F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7455B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1FAB2390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96EB0" w14:textId="77777777" w:rsidR="00610A57" w:rsidRDefault="00610A57">
      <w:pPr>
        <w:spacing w:line="240" w:lineRule="auto"/>
      </w:pPr>
      <w:r>
        <w:separator/>
      </w:r>
    </w:p>
  </w:footnote>
  <w:footnote w:type="continuationSeparator" w:id="0">
    <w:p w14:paraId="3180E18E" w14:textId="77777777" w:rsidR="00610A57" w:rsidRDefault="00610A57">
      <w:pPr>
        <w:spacing w:line="240" w:lineRule="auto"/>
      </w:pPr>
      <w:r>
        <w:continuationSeparator/>
      </w:r>
    </w:p>
  </w:footnote>
  <w:footnote w:type="continuationNotice" w:id="1">
    <w:p w14:paraId="688C063A" w14:textId="77777777" w:rsidR="00610A57" w:rsidRDefault="00610A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685AA7" w:rsidRPr="00597831" w14:paraId="0C3918FF" w14:textId="77777777" w:rsidTr="002F5714">
      <w:tc>
        <w:tcPr>
          <w:tcW w:w="7080" w:type="dxa"/>
        </w:tcPr>
        <w:p w14:paraId="5B84EF6A" w14:textId="008378FA" w:rsidR="00685AA7" w:rsidRPr="002F5714" w:rsidRDefault="002F5714" w:rsidP="0082653F">
          <w:pPr>
            <w:rPr>
              <w:lang w:val="pl-PL"/>
            </w:rPr>
          </w:pPr>
          <w:r w:rsidRPr="000354E3">
            <w:rPr>
              <w:b/>
              <w:lang w:val="pl-PL"/>
            </w:rPr>
            <w:t>System monitorowania przejazdów pojazdów autonomicznych „Al-</w:t>
          </w:r>
          <w:proofErr w:type="spellStart"/>
          <w:r w:rsidRPr="000354E3">
            <w:rPr>
              <w:b/>
              <w:lang w:val="pl-PL"/>
            </w:rPr>
            <w:t>Cab</w:t>
          </w:r>
          <w:proofErr w:type="spellEnd"/>
          <w:r w:rsidRPr="000354E3">
            <w:rPr>
              <w:b/>
              <w:lang w:val="pl-PL"/>
            </w:rPr>
            <w:t>”</w:t>
          </w:r>
        </w:p>
      </w:tc>
      <w:tc>
        <w:tcPr>
          <w:tcW w:w="2478" w:type="dxa"/>
        </w:tcPr>
        <w:p w14:paraId="15E1A30E" w14:textId="77777777" w:rsidR="00685AA7" w:rsidRPr="002F5714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2F5714">
            <w:rPr>
              <w:lang w:val="pl-PL"/>
            </w:rPr>
            <w:t xml:space="preserve"> </w:t>
          </w:r>
        </w:p>
      </w:tc>
    </w:tr>
    <w:tr w:rsidR="00685AA7" w14:paraId="7D046767" w14:textId="77777777" w:rsidTr="002F5714">
      <w:tc>
        <w:tcPr>
          <w:tcW w:w="7080" w:type="dxa"/>
        </w:tcPr>
        <w:p w14:paraId="05809800" w14:textId="77777777" w:rsidR="00685AA7" w:rsidRDefault="0007455B">
          <w:proofErr w:type="spellStart"/>
          <w:r>
            <w:t>Etap</w:t>
          </w:r>
          <w:proofErr w:type="spellEnd"/>
          <w:r>
            <w:t xml:space="preserve"> III</w:t>
          </w:r>
        </w:p>
      </w:tc>
      <w:tc>
        <w:tcPr>
          <w:tcW w:w="2478" w:type="dxa"/>
        </w:tcPr>
        <w:p w14:paraId="3153F5AB" w14:textId="68F94D20" w:rsidR="00685AA7" w:rsidRDefault="0082653F">
          <w:r>
            <w:t xml:space="preserve">  Data</w:t>
          </w:r>
          <w:r w:rsidR="00685AA7">
            <w:t xml:space="preserve">:  </w:t>
          </w:r>
          <w:r w:rsidR="00665159">
            <w:t>11.12.2024</w:t>
          </w:r>
        </w:p>
      </w:tc>
    </w:tr>
  </w:tbl>
  <w:p w14:paraId="2CFFC2CB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8D7316"/>
    <w:multiLevelType w:val="multilevel"/>
    <w:tmpl w:val="E8409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5825E7"/>
    <w:multiLevelType w:val="multilevel"/>
    <w:tmpl w:val="8564C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423B71"/>
    <w:multiLevelType w:val="multilevel"/>
    <w:tmpl w:val="5EDC9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F339AD"/>
    <w:multiLevelType w:val="multilevel"/>
    <w:tmpl w:val="A6161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157151">
    <w:abstractNumId w:val="0"/>
  </w:num>
  <w:num w:numId="2" w16cid:durableId="170991710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08699539">
    <w:abstractNumId w:val="3"/>
  </w:num>
  <w:num w:numId="4" w16cid:durableId="1508447549">
    <w:abstractNumId w:val="15"/>
  </w:num>
  <w:num w:numId="5" w16cid:durableId="198207538">
    <w:abstractNumId w:val="31"/>
  </w:num>
  <w:num w:numId="6" w16cid:durableId="49503369">
    <w:abstractNumId w:val="22"/>
  </w:num>
  <w:num w:numId="7" w16cid:durableId="834616108">
    <w:abstractNumId w:val="20"/>
  </w:num>
  <w:num w:numId="8" w16cid:durableId="16294053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658577447">
    <w:abstractNumId w:val="2"/>
  </w:num>
  <w:num w:numId="10" w16cid:durableId="1585451219">
    <w:abstractNumId w:val="29"/>
  </w:num>
  <w:num w:numId="11" w16cid:durableId="1858616696">
    <w:abstractNumId w:val="4"/>
  </w:num>
  <w:num w:numId="12" w16cid:durableId="1642534545">
    <w:abstractNumId w:val="16"/>
  </w:num>
  <w:num w:numId="13" w16cid:durableId="362248950">
    <w:abstractNumId w:val="14"/>
  </w:num>
  <w:num w:numId="14" w16cid:durableId="1376811109">
    <w:abstractNumId w:val="28"/>
  </w:num>
  <w:num w:numId="15" w16cid:durableId="1504469428">
    <w:abstractNumId w:val="13"/>
  </w:num>
  <w:num w:numId="16" w16cid:durableId="2100054643">
    <w:abstractNumId w:val="5"/>
  </w:num>
  <w:num w:numId="17" w16cid:durableId="233665394">
    <w:abstractNumId w:val="27"/>
  </w:num>
  <w:num w:numId="18" w16cid:durableId="248974697">
    <w:abstractNumId w:val="19"/>
  </w:num>
  <w:num w:numId="19" w16cid:durableId="202913951">
    <w:abstractNumId w:val="7"/>
  </w:num>
  <w:num w:numId="20" w16cid:durableId="343556195">
    <w:abstractNumId w:val="18"/>
  </w:num>
  <w:num w:numId="21" w16cid:durableId="799884151">
    <w:abstractNumId w:val="12"/>
  </w:num>
  <w:num w:numId="22" w16cid:durableId="1832716789">
    <w:abstractNumId w:val="26"/>
  </w:num>
  <w:num w:numId="23" w16cid:durableId="905996335">
    <w:abstractNumId w:val="10"/>
  </w:num>
  <w:num w:numId="24" w16cid:durableId="3871734">
    <w:abstractNumId w:val="9"/>
  </w:num>
  <w:num w:numId="25" w16cid:durableId="1486584682">
    <w:abstractNumId w:val="8"/>
  </w:num>
  <w:num w:numId="26" w16cid:durableId="1755008025">
    <w:abstractNumId w:val="23"/>
  </w:num>
  <w:num w:numId="27" w16cid:durableId="76825338">
    <w:abstractNumId w:val="25"/>
  </w:num>
  <w:num w:numId="28" w16cid:durableId="1205411737">
    <w:abstractNumId w:val="32"/>
  </w:num>
  <w:num w:numId="29" w16cid:durableId="336009106">
    <w:abstractNumId w:val="17"/>
  </w:num>
  <w:num w:numId="30" w16cid:durableId="760419179">
    <w:abstractNumId w:val="30"/>
  </w:num>
  <w:num w:numId="31" w16cid:durableId="1479566890">
    <w:abstractNumId w:val="21"/>
  </w:num>
  <w:num w:numId="32" w16cid:durableId="16277012">
    <w:abstractNumId w:val="6"/>
  </w:num>
  <w:num w:numId="33" w16cid:durableId="371417065">
    <w:abstractNumId w:val="24"/>
  </w:num>
  <w:num w:numId="34" w16cid:durableId="335806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CC"/>
    <w:rsid w:val="000059AE"/>
    <w:rsid w:val="000123E8"/>
    <w:rsid w:val="00024295"/>
    <w:rsid w:val="000435C9"/>
    <w:rsid w:val="000452F4"/>
    <w:rsid w:val="00051A70"/>
    <w:rsid w:val="0007455B"/>
    <w:rsid w:val="00080358"/>
    <w:rsid w:val="000843CC"/>
    <w:rsid w:val="000A0130"/>
    <w:rsid w:val="000B36E4"/>
    <w:rsid w:val="000D192D"/>
    <w:rsid w:val="000E1C9E"/>
    <w:rsid w:val="00106E43"/>
    <w:rsid w:val="00112B70"/>
    <w:rsid w:val="00130C16"/>
    <w:rsid w:val="0019590E"/>
    <w:rsid w:val="001B551F"/>
    <w:rsid w:val="001C64B4"/>
    <w:rsid w:val="001F1FCD"/>
    <w:rsid w:val="001F7466"/>
    <w:rsid w:val="00203129"/>
    <w:rsid w:val="0021576A"/>
    <w:rsid w:val="0023297B"/>
    <w:rsid w:val="002337D8"/>
    <w:rsid w:val="00236857"/>
    <w:rsid w:val="002373A2"/>
    <w:rsid w:val="00244746"/>
    <w:rsid w:val="002741A0"/>
    <w:rsid w:val="00297415"/>
    <w:rsid w:val="002A077E"/>
    <w:rsid w:val="002B4085"/>
    <w:rsid w:val="002F5714"/>
    <w:rsid w:val="00342427"/>
    <w:rsid w:val="003458F4"/>
    <w:rsid w:val="00363E83"/>
    <w:rsid w:val="00375A4A"/>
    <w:rsid w:val="003820D6"/>
    <w:rsid w:val="00392902"/>
    <w:rsid w:val="003B6B13"/>
    <w:rsid w:val="003C66E6"/>
    <w:rsid w:val="003E4C4D"/>
    <w:rsid w:val="003F4A44"/>
    <w:rsid w:val="00413D7C"/>
    <w:rsid w:val="00416AED"/>
    <w:rsid w:val="004756C5"/>
    <w:rsid w:val="004953FB"/>
    <w:rsid w:val="004A26CF"/>
    <w:rsid w:val="004E3BA0"/>
    <w:rsid w:val="0052614A"/>
    <w:rsid w:val="00552801"/>
    <w:rsid w:val="0055346D"/>
    <w:rsid w:val="00566C58"/>
    <w:rsid w:val="0056749B"/>
    <w:rsid w:val="005857B3"/>
    <w:rsid w:val="00597831"/>
    <w:rsid w:val="005A6908"/>
    <w:rsid w:val="005C58A9"/>
    <w:rsid w:val="00610A57"/>
    <w:rsid w:val="0061111A"/>
    <w:rsid w:val="006203ED"/>
    <w:rsid w:val="006206DF"/>
    <w:rsid w:val="00665159"/>
    <w:rsid w:val="00685AA7"/>
    <w:rsid w:val="006C279B"/>
    <w:rsid w:val="006E5944"/>
    <w:rsid w:val="006F7107"/>
    <w:rsid w:val="007020DE"/>
    <w:rsid w:val="0070529B"/>
    <w:rsid w:val="00724FE9"/>
    <w:rsid w:val="00727940"/>
    <w:rsid w:val="00751E35"/>
    <w:rsid w:val="0075387A"/>
    <w:rsid w:val="0076795B"/>
    <w:rsid w:val="0077230A"/>
    <w:rsid w:val="007864AB"/>
    <w:rsid w:val="007877E6"/>
    <w:rsid w:val="007913C5"/>
    <w:rsid w:val="007B3766"/>
    <w:rsid w:val="007C6CA4"/>
    <w:rsid w:val="007D21A2"/>
    <w:rsid w:val="0080219B"/>
    <w:rsid w:val="00806A66"/>
    <w:rsid w:val="00816C1B"/>
    <w:rsid w:val="008238A4"/>
    <w:rsid w:val="0082653F"/>
    <w:rsid w:val="008635FD"/>
    <w:rsid w:val="00866BE8"/>
    <w:rsid w:val="00870059"/>
    <w:rsid w:val="00871D99"/>
    <w:rsid w:val="00885185"/>
    <w:rsid w:val="008A2D22"/>
    <w:rsid w:val="008A5371"/>
    <w:rsid w:val="008B0A20"/>
    <w:rsid w:val="008E0D63"/>
    <w:rsid w:val="009D1BB9"/>
    <w:rsid w:val="009D2259"/>
    <w:rsid w:val="009E54C1"/>
    <w:rsid w:val="00A15E60"/>
    <w:rsid w:val="00A20DD3"/>
    <w:rsid w:val="00A53957"/>
    <w:rsid w:val="00A76907"/>
    <w:rsid w:val="00A9036F"/>
    <w:rsid w:val="00A94729"/>
    <w:rsid w:val="00A96727"/>
    <w:rsid w:val="00AA1282"/>
    <w:rsid w:val="00AD3B6A"/>
    <w:rsid w:val="00AE4979"/>
    <w:rsid w:val="00B320BF"/>
    <w:rsid w:val="00B3384C"/>
    <w:rsid w:val="00B641CE"/>
    <w:rsid w:val="00B83D21"/>
    <w:rsid w:val="00BA34DC"/>
    <w:rsid w:val="00BF5DC2"/>
    <w:rsid w:val="00C16BAB"/>
    <w:rsid w:val="00C93040"/>
    <w:rsid w:val="00CB453F"/>
    <w:rsid w:val="00CC2C2E"/>
    <w:rsid w:val="00CE7241"/>
    <w:rsid w:val="00D11159"/>
    <w:rsid w:val="00D51893"/>
    <w:rsid w:val="00DC2244"/>
    <w:rsid w:val="00DC7A25"/>
    <w:rsid w:val="00DD731D"/>
    <w:rsid w:val="00DF14C5"/>
    <w:rsid w:val="00DF27A2"/>
    <w:rsid w:val="00DF597A"/>
    <w:rsid w:val="00E1503C"/>
    <w:rsid w:val="00E25143"/>
    <w:rsid w:val="00E268D6"/>
    <w:rsid w:val="00E26D65"/>
    <w:rsid w:val="00E37FBB"/>
    <w:rsid w:val="00E45682"/>
    <w:rsid w:val="00E763D3"/>
    <w:rsid w:val="00E815EF"/>
    <w:rsid w:val="00E8D4C6"/>
    <w:rsid w:val="00E91D72"/>
    <w:rsid w:val="00EB5283"/>
    <w:rsid w:val="00ED6FBC"/>
    <w:rsid w:val="00EE37C6"/>
    <w:rsid w:val="00F13C49"/>
    <w:rsid w:val="00F170CA"/>
    <w:rsid w:val="00F3351B"/>
    <w:rsid w:val="00F51D30"/>
    <w:rsid w:val="00F67EC4"/>
    <w:rsid w:val="07D3D751"/>
    <w:rsid w:val="170CFBA4"/>
    <w:rsid w:val="1C0C70BE"/>
    <w:rsid w:val="1C5A4387"/>
    <w:rsid w:val="278FB940"/>
    <w:rsid w:val="2A77A171"/>
    <w:rsid w:val="300556D1"/>
    <w:rsid w:val="3A74E108"/>
    <w:rsid w:val="43A62FDC"/>
    <w:rsid w:val="4739EB6B"/>
    <w:rsid w:val="4A51106A"/>
    <w:rsid w:val="61A16129"/>
    <w:rsid w:val="63D713B4"/>
    <w:rsid w:val="695837AA"/>
    <w:rsid w:val="6FAC3E6A"/>
    <w:rsid w:val="78E3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8C1F73"/>
  <w15:chartTrackingRefBased/>
  <w15:docId w15:val="{A7F16593-10E9-4147-BC58-76B208E5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TytuZnak">
    <w:name w:val="Tytuł Znak"/>
    <w:basedOn w:val="Domylnaczcionkaakapitu"/>
    <w:link w:val="Tytu"/>
    <w:rsid w:val="00566C58"/>
    <w:rPr>
      <w:rFonts w:ascii="Arial" w:hAnsi="Arial"/>
      <w:b/>
      <w:sz w:val="36"/>
      <w:lang w:val="en-US" w:eastAsia="en-US"/>
    </w:rPr>
  </w:style>
  <w:style w:type="character" w:customStyle="1" w:styleId="Nagwek3Znak">
    <w:name w:val="Nagłówek 3 Znak"/>
    <w:basedOn w:val="Domylnaczcionkaakapitu"/>
    <w:link w:val="Nagwek3"/>
    <w:rsid w:val="00392902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s\Downloads\E3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045A5EAFDB4459854BB6EF9C493B7" ma:contentTypeVersion="6" ma:contentTypeDescription="Create a new document." ma:contentTypeScope="" ma:versionID="724c2e5f2e4909e5bae636c17da1230e">
  <xsd:schema xmlns:xsd="http://www.w3.org/2001/XMLSchema" xmlns:xs="http://www.w3.org/2001/XMLSchema" xmlns:p="http://schemas.microsoft.com/office/2006/metadata/properties" xmlns:ns3="56b8b8b2-6375-4c75-aa8a-4a145dd76c3f" targetNamespace="http://schemas.microsoft.com/office/2006/metadata/properties" ma:root="true" ma:fieldsID="64cd697fd0e7006c31d05ac0066d1fa4" ns3:_="">
    <xsd:import namespace="56b8b8b2-6375-4c75-aa8a-4a145dd76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8b8b2-6375-4c75-aa8a-4a145dd76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b8b8b2-6375-4c75-aa8a-4a145dd76c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C70E35-09C8-4D7C-AFE3-656259DE5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8b8b2-6375-4c75-aa8a-4a145dd76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D044A4-780E-4D0D-BFDA-C761EF6D2FFA}">
  <ds:schemaRefs>
    <ds:schemaRef ds:uri="http://schemas.microsoft.com/office/2006/metadata/properties"/>
    <ds:schemaRef ds:uri="http://schemas.microsoft.com/office/infopath/2007/PartnerControls"/>
    <ds:schemaRef ds:uri="56b8b8b2-6375-4c75-aa8a-4a145dd76c3f"/>
  </ds:schemaRefs>
</ds:datastoreItem>
</file>

<file path=customXml/itemProps3.xml><?xml version="1.0" encoding="utf-8"?>
<ds:datastoreItem xmlns:ds="http://schemas.openxmlformats.org/officeDocument/2006/customXml" ds:itemID="{9FBB60AE-7289-4C5D-A1E9-2C18D65E0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E3.dotm</Template>
  <TotalTime>4</TotalTime>
  <Pages>1</Pages>
  <Words>658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zawo stepaniuk</dc:creator>
  <cp:keywords/>
  <dc:description/>
  <cp:lastModifiedBy>Aleksander Stepaniuk (272644)</cp:lastModifiedBy>
  <cp:revision>5</cp:revision>
  <cp:lastPrinted>2025-01-13T14:37:00Z</cp:lastPrinted>
  <dcterms:created xsi:type="dcterms:W3CDTF">2025-01-13T14:36:00Z</dcterms:created>
  <dcterms:modified xsi:type="dcterms:W3CDTF">2025-01-13T14:37:00Z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0x010100CBF045A5EAFDB4459854BB6EF9C493B7</vt:lpwstr>
  </property>
</Properties>
</file>